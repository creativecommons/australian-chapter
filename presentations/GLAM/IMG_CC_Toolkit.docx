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8D" w:rsidRDefault="00317A43">
      <w:pPr>
        <w:spacing w:after="0" w:line="200" w:lineRule="exact"/>
        <w:rPr>
          <w:sz w:val="20"/>
          <w:szCs w:val="2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3" behindDoc="1" locked="0" layoutInCell="1" allowOverlap="1">
                <wp:simplePos x="0" y="0"/>
                <wp:positionH relativeFrom="page">
                  <wp:posOffset>432435</wp:posOffset>
                </wp:positionH>
                <wp:positionV relativeFrom="page">
                  <wp:posOffset>2601595</wp:posOffset>
                </wp:positionV>
                <wp:extent cx="6383655" cy="8090535"/>
                <wp:effectExtent l="0" t="58420" r="0" b="4445"/>
                <wp:wrapNone/>
                <wp:docPr id="1590" name="Group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655" cy="8090535"/>
                          <a:chOff x="681" y="4097"/>
                          <a:chExt cx="10053" cy="12741"/>
                        </a:xfrm>
                      </wpg:grpSpPr>
                      <wpg:grpSp>
                        <wpg:cNvPr id="1591" name="Group 1752"/>
                        <wpg:cNvGrpSpPr>
                          <a:grpSpLocks/>
                        </wpg:cNvGrpSpPr>
                        <wpg:grpSpPr bwMode="auto">
                          <a:xfrm>
                            <a:off x="6365" y="8161"/>
                            <a:ext cx="537" cy="1516"/>
                            <a:chOff x="6365" y="8161"/>
                            <a:chExt cx="537" cy="1516"/>
                          </a:xfrm>
                        </wpg:grpSpPr>
                        <wps:wsp>
                          <wps:cNvPr id="1592" name="Freeform 1753"/>
                          <wps:cNvSpPr>
                            <a:spLocks/>
                          </wps:cNvSpPr>
                          <wps:spPr bwMode="auto">
                            <a:xfrm>
                              <a:off x="6365" y="8161"/>
                              <a:ext cx="537" cy="1516"/>
                            </a:xfrm>
                            <a:custGeom>
                              <a:avLst/>
                              <a:gdLst>
                                <a:gd name="T0" fmla="+- 0 6869 6365"/>
                                <a:gd name="T1" fmla="*/ T0 w 537"/>
                                <a:gd name="T2" fmla="+- 0 9677 8161"/>
                                <a:gd name="T3" fmla="*/ 9677 h 1516"/>
                                <a:gd name="T4" fmla="+- 0 6888 6365"/>
                                <a:gd name="T5" fmla="*/ T4 w 537"/>
                                <a:gd name="T6" fmla="+- 0 9600 8161"/>
                                <a:gd name="T7" fmla="*/ 9600 h 1516"/>
                                <a:gd name="T8" fmla="+- 0 6899 6365"/>
                                <a:gd name="T9" fmla="*/ T8 w 537"/>
                                <a:gd name="T10" fmla="+- 0 9527 8161"/>
                                <a:gd name="T11" fmla="*/ 9527 h 1516"/>
                                <a:gd name="T12" fmla="+- 0 6902 6365"/>
                                <a:gd name="T13" fmla="*/ T12 w 537"/>
                                <a:gd name="T14" fmla="+- 0 9458 8161"/>
                                <a:gd name="T15" fmla="*/ 9458 h 1516"/>
                                <a:gd name="T16" fmla="+- 0 6898 6365"/>
                                <a:gd name="T17" fmla="*/ T16 w 537"/>
                                <a:gd name="T18" fmla="+- 0 9393 8161"/>
                                <a:gd name="T19" fmla="*/ 9393 h 1516"/>
                                <a:gd name="T20" fmla="+- 0 6889 6365"/>
                                <a:gd name="T21" fmla="*/ T20 w 537"/>
                                <a:gd name="T22" fmla="+- 0 9332 8161"/>
                                <a:gd name="T23" fmla="*/ 9332 h 1516"/>
                                <a:gd name="T24" fmla="+- 0 6854 6365"/>
                                <a:gd name="T25" fmla="*/ T24 w 537"/>
                                <a:gd name="T26" fmla="+- 0 9221 8161"/>
                                <a:gd name="T27" fmla="*/ 9221 h 1516"/>
                                <a:gd name="T28" fmla="+- 0 6804 6365"/>
                                <a:gd name="T29" fmla="*/ T28 w 537"/>
                                <a:gd name="T30" fmla="+- 0 9123 8161"/>
                                <a:gd name="T31" fmla="*/ 9123 h 1516"/>
                                <a:gd name="T32" fmla="+- 0 6743 6365"/>
                                <a:gd name="T33" fmla="*/ T32 w 537"/>
                                <a:gd name="T34" fmla="+- 0 9038 8161"/>
                                <a:gd name="T35" fmla="*/ 9038 h 1516"/>
                                <a:gd name="T36" fmla="+- 0 6677 6365"/>
                                <a:gd name="T37" fmla="*/ T36 w 537"/>
                                <a:gd name="T38" fmla="+- 0 8964 8161"/>
                                <a:gd name="T39" fmla="*/ 8964 h 1516"/>
                                <a:gd name="T40" fmla="+- 0 6612 6365"/>
                                <a:gd name="T41" fmla="*/ T40 w 537"/>
                                <a:gd name="T42" fmla="+- 0 8899 8161"/>
                                <a:gd name="T43" fmla="*/ 8899 h 1516"/>
                                <a:gd name="T44" fmla="+- 0 6581 6365"/>
                                <a:gd name="T45" fmla="*/ T44 w 537"/>
                                <a:gd name="T46" fmla="+- 0 8871 8161"/>
                                <a:gd name="T47" fmla="*/ 8871 h 1516"/>
                                <a:gd name="T48" fmla="+- 0 6553 6365"/>
                                <a:gd name="T49" fmla="*/ T48 w 537"/>
                                <a:gd name="T50" fmla="+- 0 8844 8161"/>
                                <a:gd name="T51" fmla="*/ 8844 h 1516"/>
                                <a:gd name="T52" fmla="+- 0 6506 6365"/>
                                <a:gd name="T53" fmla="*/ T52 w 537"/>
                                <a:gd name="T54" fmla="+- 0 8795 8161"/>
                                <a:gd name="T55" fmla="*/ 8795 h 1516"/>
                                <a:gd name="T56" fmla="+- 0 6468 6365"/>
                                <a:gd name="T57" fmla="*/ T56 w 537"/>
                                <a:gd name="T58" fmla="+- 0 8744 8161"/>
                                <a:gd name="T59" fmla="*/ 8744 h 1516"/>
                                <a:gd name="T60" fmla="+- 0 6433 6365"/>
                                <a:gd name="T61" fmla="*/ T60 w 537"/>
                                <a:gd name="T62" fmla="+- 0 8684 8161"/>
                                <a:gd name="T63" fmla="*/ 8684 h 1516"/>
                                <a:gd name="T64" fmla="+- 0 6405 6365"/>
                                <a:gd name="T65" fmla="*/ T64 w 537"/>
                                <a:gd name="T66" fmla="+- 0 8624 8161"/>
                                <a:gd name="T67" fmla="*/ 8624 h 1516"/>
                                <a:gd name="T68" fmla="+- 0 6385 6365"/>
                                <a:gd name="T69" fmla="*/ T68 w 537"/>
                                <a:gd name="T70" fmla="+- 0 8563 8161"/>
                                <a:gd name="T71" fmla="*/ 8563 h 1516"/>
                                <a:gd name="T72" fmla="+- 0 6371 6365"/>
                                <a:gd name="T73" fmla="*/ T72 w 537"/>
                                <a:gd name="T74" fmla="+- 0 8502 8161"/>
                                <a:gd name="T75" fmla="*/ 8502 h 1516"/>
                                <a:gd name="T76" fmla="+- 0 6365 6365"/>
                                <a:gd name="T77" fmla="*/ T76 w 537"/>
                                <a:gd name="T78" fmla="+- 0 8441 8161"/>
                                <a:gd name="T79" fmla="*/ 8441 h 1516"/>
                                <a:gd name="T80" fmla="+- 0 6365 6365"/>
                                <a:gd name="T81" fmla="*/ T80 w 537"/>
                                <a:gd name="T82" fmla="+- 0 8410 8161"/>
                                <a:gd name="T83" fmla="*/ 8410 h 1516"/>
                                <a:gd name="T84" fmla="+- 0 6366 6365"/>
                                <a:gd name="T85" fmla="*/ T84 w 537"/>
                                <a:gd name="T86" fmla="+- 0 8379 8161"/>
                                <a:gd name="T87" fmla="*/ 8379 h 1516"/>
                                <a:gd name="T88" fmla="+- 0 6374 6365"/>
                                <a:gd name="T89" fmla="*/ T88 w 537"/>
                                <a:gd name="T90" fmla="+- 0 8317 8161"/>
                                <a:gd name="T91" fmla="*/ 8317 h 1516"/>
                                <a:gd name="T92" fmla="+- 0 6390 6365"/>
                                <a:gd name="T93" fmla="*/ T92 w 537"/>
                                <a:gd name="T94" fmla="+- 0 8254 8161"/>
                                <a:gd name="T95" fmla="*/ 8254 h 1516"/>
                                <a:gd name="T96" fmla="+- 0 6413 6365"/>
                                <a:gd name="T97" fmla="*/ T96 w 537"/>
                                <a:gd name="T98" fmla="+- 0 8192 8161"/>
                                <a:gd name="T99" fmla="*/ 8192 h 1516"/>
                                <a:gd name="T100" fmla="+- 0 6427 6365"/>
                                <a:gd name="T101" fmla="*/ T100 w 537"/>
                                <a:gd name="T102" fmla="+- 0 8161 8161"/>
                                <a:gd name="T103" fmla="*/ 8161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537" h="1516">
                                  <a:moveTo>
                                    <a:pt x="504" y="1516"/>
                                  </a:moveTo>
                                  <a:lnTo>
                                    <a:pt x="523" y="1439"/>
                                  </a:lnTo>
                                  <a:lnTo>
                                    <a:pt x="534" y="1366"/>
                                  </a:lnTo>
                                  <a:lnTo>
                                    <a:pt x="537" y="1297"/>
                                  </a:lnTo>
                                  <a:lnTo>
                                    <a:pt x="533" y="1232"/>
                                  </a:lnTo>
                                  <a:lnTo>
                                    <a:pt x="524" y="1171"/>
                                  </a:lnTo>
                                  <a:lnTo>
                                    <a:pt x="489" y="1060"/>
                                  </a:lnTo>
                                  <a:lnTo>
                                    <a:pt x="439" y="962"/>
                                  </a:lnTo>
                                  <a:lnTo>
                                    <a:pt x="378" y="877"/>
                                  </a:lnTo>
                                  <a:lnTo>
                                    <a:pt x="312" y="803"/>
                                  </a:lnTo>
                                  <a:lnTo>
                                    <a:pt x="247" y="738"/>
                                  </a:lnTo>
                                  <a:lnTo>
                                    <a:pt x="216" y="710"/>
                                  </a:lnTo>
                                  <a:lnTo>
                                    <a:pt x="188" y="683"/>
                                  </a:lnTo>
                                  <a:lnTo>
                                    <a:pt x="141" y="634"/>
                                  </a:lnTo>
                                  <a:lnTo>
                                    <a:pt x="103" y="583"/>
                                  </a:lnTo>
                                  <a:lnTo>
                                    <a:pt x="68" y="523"/>
                                  </a:lnTo>
                                  <a:lnTo>
                                    <a:pt x="40" y="463"/>
                                  </a:lnTo>
                                  <a:lnTo>
                                    <a:pt x="20" y="402"/>
                                  </a:lnTo>
                                  <a:lnTo>
                                    <a:pt x="6" y="341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1" y="218"/>
                                  </a:lnTo>
                                  <a:lnTo>
                                    <a:pt x="9" y="156"/>
                                  </a:lnTo>
                                  <a:lnTo>
                                    <a:pt x="25" y="93"/>
                                  </a:lnTo>
                                  <a:lnTo>
                                    <a:pt x="48" y="31"/>
                                  </a:lnTo>
                                  <a:lnTo>
                                    <a:pt x="62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3" name="Group 1750"/>
                        <wpg:cNvGrpSpPr>
                          <a:grpSpLocks/>
                        </wpg:cNvGrpSpPr>
                        <wpg:grpSpPr bwMode="auto">
                          <a:xfrm>
                            <a:off x="5852" y="5601"/>
                            <a:ext cx="4813" cy="2468"/>
                            <a:chOff x="5852" y="5601"/>
                            <a:chExt cx="4813" cy="2468"/>
                          </a:xfrm>
                        </wpg:grpSpPr>
                        <wps:wsp>
                          <wps:cNvPr id="1594" name="Freeform 1751"/>
                          <wps:cNvSpPr>
                            <a:spLocks/>
                          </wps:cNvSpPr>
                          <wps:spPr bwMode="auto">
                            <a:xfrm>
                              <a:off x="5852" y="5601"/>
                              <a:ext cx="4813" cy="2468"/>
                            </a:xfrm>
                            <a:custGeom>
                              <a:avLst/>
                              <a:gdLst>
                                <a:gd name="T0" fmla="+- 0 6801 5852"/>
                                <a:gd name="T1" fmla="*/ T0 w 4813"/>
                                <a:gd name="T2" fmla="+- 0 5601 5601"/>
                                <a:gd name="T3" fmla="*/ 5601 h 2468"/>
                                <a:gd name="T4" fmla="+- 0 5852 5852"/>
                                <a:gd name="T5" fmla="*/ T4 w 4813"/>
                                <a:gd name="T6" fmla="+- 0 7103 5601"/>
                                <a:gd name="T7" fmla="*/ 7103 h 2468"/>
                                <a:gd name="T8" fmla="+- 0 9716 5852"/>
                                <a:gd name="T9" fmla="*/ T8 w 4813"/>
                                <a:gd name="T10" fmla="+- 0 8069 5601"/>
                                <a:gd name="T11" fmla="*/ 8069 h 2468"/>
                                <a:gd name="T12" fmla="+- 0 10664 5852"/>
                                <a:gd name="T13" fmla="*/ T12 w 4813"/>
                                <a:gd name="T14" fmla="+- 0 6567 5601"/>
                                <a:gd name="T15" fmla="*/ 6567 h 2468"/>
                                <a:gd name="T16" fmla="+- 0 6801 5852"/>
                                <a:gd name="T17" fmla="*/ T16 w 4813"/>
                                <a:gd name="T18" fmla="+- 0 5601 5601"/>
                                <a:gd name="T19" fmla="*/ 5601 h 2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3" h="2468">
                                  <a:moveTo>
                                    <a:pt x="949" y="0"/>
                                  </a:moveTo>
                                  <a:lnTo>
                                    <a:pt x="0" y="1502"/>
                                  </a:lnTo>
                                  <a:lnTo>
                                    <a:pt x="3864" y="2468"/>
                                  </a:lnTo>
                                  <a:lnTo>
                                    <a:pt x="4812" y="966"/>
                                  </a:lnTo>
                                  <a:lnTo>
                                    <a:pt x="949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5" name="Group 1747"/>
                        <wpg:cNvGrpSpPr>
                          <a:grpSpLocks/>
                        </wpg:cNvGrpSpPr>
                        <wpg:grpSpPr bwMode="auto">
                          <a:xfrm>
                            <a:off x="7163" y="8004"/>
                            <a:ext cx="1838" cy="1151"/>
                            <a:chOff x="7163" y="8004"/>
                            <a:chExt cx="1838" cy="1151"/>
                          </a:xfrm>
                        </wpg:grpSpPr>
                        <wps:wsp>
                          <wps:cNvPr id="1596" name="Freeform 1749"/>
                          <wps:cNvSpPr>
                            <a:spLocks/>
                          </wps:cNvSpPr>
                          <wps:spPr bwMode="auto">
                            <a:xfrm>
                              <a:off x="7163" y="8004"/>
                              <a:ext cx="1838" cy="1151"/>
                            </a:xfrm>
                            <a:custGeom>
                              <a:avLst/>
                              <a:gdLst>
                                <a:gd name="T0" fmla="+- 0 8966 7163"/>
                                <a:gd name="T1" fmla="*/ T0 w 1838"/>
                                <a:gd name="T2" fmla="+- 0 8004 8004"/>
                                <a:gd name="T3" fmla="*/ 8004 h 1151"/>
                                <a:gd name="T4" fmla="+- 0 7260 7163"/>
                                <a:gd name="T5" fmla="*/ T4 w 1838"/>
                                <a:gd name="T6" fmla="+- 0 8012 8004"/>
                                <a:gd name="T7" fmla="*/ 8012 h 1151"/>
                                <a:gd name="T8" fmla="+- 0 7163 7163"/>
                                <a:gd name="T9" fmla="*/ T8 w 1838"/>
                                <a:gd name="T10" fmla="+- 0 8193 8004"/>
                                <a:gd name="T11" fmla="*/ 8193 h 1151"/>
                                <a:gd name="T12" fmla="+- 0 8115 7163"/>
                                <a:gd name="T13" fmla="*/ T12 w 1838"/>
                                <a:gd name="T14" fmla="+- 0 9154 8004"/>
                                <a:gd name="T15" fmla="*/ 9154 h 1151"/>
                                <a:gd name="T16" fmla="+- 0 8779 7163"/>
                                <a:gd name="T17" fmla="*/ T16 w 1838"/>
                                <a:gd name="T18" fmla="+- 0 8186 8004"/>
                                <a:gd name="T19" fmla="*/ 8186 h 1151"/>
                                <a:gd name="T20" fmla="+- 0 8963 7163"/>
                                <a:gd name="T21" fmla="*/ T20 w 1838"/>
                                <a:gd name="T22" fmla="+- 0 8186 8004"/>
                                <a:gd name="T23" fmla="*/ 8186 h 1151"/>
                                <a:gd name="T24" fmla="+- 0 8997 7163"/>
                                <a:gd name="T25" fmla="*/ T24 w 1838"/>
                                <a:gd name="T26" fmla="+- 0 8124 8004"/>
                                <a:gd name="T27" fmla="*/ 8124 h 1151"/>
                                <a:gd name="T28" fmla="+- 0 9001 7163"/>
                                <a:gd name="T29" fmla="*/ T28 w 1838"/>
                                <a:gd name="T30" fmla="+- 0 8087 8004"/>
                                <a:gd name="T31" fmla="*/ 8087 h 1151"/>
                                <a:gd name="T32" fmla="+- 0 8999 7163"/>
                                <a:gd name="T33" fmla="*/ T32 w 1838"/>
                                <a:gd name="T34" fmla="+- 0 8069 8004"/>
                                <a:gd name="T35" fmla="*/ 8069 h 1151"/>
                                <a:gd name="T36" fmla="+- 0 8995 7163"/>
                                <a:gd name="T37" fmla="*/ T36 w 1838"/>
                                <a:gd name="T38" fmla="+- 0 8051 8004"/>
                                <a:gd name="T39" fmla="*/ 8051 h 1151"/>
                                <a:gd name="T40" fmla="+- 0 8988 7163"/>
                                <a:gd name="T41" fmla="*/ T40 w 1838"/>
                                <a:gd name="T42" fmla="+- 0 8034 8004"/>
                                <a:gd name="T43" fmla="*/ 8034 h 1151"/>
                                <a:gd name="T44" fmla="+- 0 8978 7163"/>
                                <a:gd name="T45" fmla="*/ T44 w 1838"/>
                                <a:gd name="T46" fmla="+- 0 8018 8004"/>
                                <a:gd name="T47" fmla="*/ 8018 h 1151"/>
                                <a:gd name="T48" fmla="+- 0 8966 7163"/>
                                <a:gd name="T49" fmla="*/ T48 w 1838"/>
                                <a:gd name="T50" fmla="+- 0 8004 8004"/>
                                <a:gd name="T51" fmla="*/ 8004 h 1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838" h="1151">
                                  <a:moveTo>
                                    <a:pt x="1803" y="0"/>
                                  </a:moveTo>
                                  <a:lnTo>
                                    <a:pt x="97" y="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952" y="1150"/>
                                  </a:lnTo>
                                  <a:lnTo>
                                    <a:pt x="1616" y="182"/>
                                  </a:lnTo>
                                  <a:lnTo>
                                    <a:pt x="1800" y="182"/>
                                  </a:lnTo>
                                  <a:lnTo>
                                    <a:pt x="1834" y="120"/>
                                  </a:lnTo>
                                  <a:lnTo>
                                    <a:pt x="1838" y="83"/>
                                  </a:lnTo>
                                  <a:lnTo>
                                    <a:pt x="1836" y="65"/>
                                  </a:lnTo>
                                  <a:lnTo>
                                    <a:pt x="1832" y="47"/>
                                  </a:lnTo>
                                  <a:lnTo>
                                    <a:pt x="1825" y="30"/>
                                  </a:lnTo>
                                  <a:lnTo>
                                    <a:pt x="1815" y="14"/>
                                  </a:lnTo>
                                  <a:lnTo>
                                    <a:pt x="1803" y="0"/>
                                  </a:lnTo>
                                </a:path>
                              </a:pathLst>
                            </a:custGeom>
                            <a:solidFill>
                              <a:srgbClr val="F580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" name="Freeform 1748"/>
                          <wps:cNvSpPr>
                            <a:spLocks/>
                          </wps:cNvSpPr>
                          <wps:spPr bwMode="auto">
                            <a:xfrm>
                              <a:off x="7163" y="8004"/>
                              <a:ext cx="1838" cy="1151"/>
                            </a:xfrm>
                            <a:custGeom>
                              <a:avLst/>
                              <a:gdLst>
                                <a:gd name="T0" fmla="+- 0 8963 7163"/>
                                <a:gd name="T1" fmla="*/ T0 w 1838"/>
                                <a:gd name="T2" fmla="+- 0 8186 8004"/>
                                <a:gd name="T3" fmla="*/ 8186 h 1151"/>
                                <a:gd name="T4" fmla="+- 0 8779 7163"/>
                                <a:gd name="T5" fmla="*/ T4 w 1838"/>
                                <a:gd name="T6" fmla="+- 0 8186 8004"/>
                                <a:gd name="T7" fmla="*/ 8186 h 1151"/>
                                <a:gd name="T8" fmla="+- 0 8794 7163"/>
                                <a:gd name="T9" fmla="*/ T8 w 1838"/>
                                <a:gd name="T10" fmla="+- 0 8199 8004"/>
                                <a:gd name="T11" fmla="*/ 8199 h 1151"/>
                                <a:gd name="T12" fmla="+- 0 8811 7163"/>
                                <a:gd name="T13" fmla="*/ T12 w 1838"/>
                                <a:gd name="T14" fmla="+- 0 8210 8004"/>
                                <a:gd name="T15" fmla="*/ 8210 h 1151"/>
                                <a:gd name="T16" fmla="+- 0 8829 7163"/>
                                <a:gd name="T17" fmla="*/ T16 w 1838"/>
                                <a:gd name="T18" fmla="+- 0 8217 8004"/>
                                <a:gd name="T19" fmla="*/ 8217 h 1151"/>
                                <a:gd name="T20" fmla="+- 0 8847 7163"/>
                                <a:gd name="T21" fmla="*/ T20 w 1838"/>
                                <a:gd name="T22" fmla="+- 0 8222 8004"/>
                                <a:gd name="T23" fmla="*/ 8222 h 1151"/>
                                <a:gd name="T24" fmla="+- 0 8866 7163"/>
                                <a:gd name="T25" fmla="*/ T24 w 1838"/>
                                <a:gd name="T26" fmla="+- 0 8224 8004"/>
                                <a:gd name="T27" fmla="*/ 8224 h 1151"/>
                                <a:gd name="T28" fmla="+- 0 8885 7163"/>
                                <a:gd name="T29" fmla="*/ T28 w 1838"/>
                                <a:gd name="T30" fmla="+- 0 8224 8004"/>
                                <a:gd name="T31" fmla="*/ 8224 h 1151"/>
                                <a:gd name="T32" fmla="+- 0 8955 7163"/>
                                <a:gd name="T33" fmla="*/ T32 w 1838"/>
                                <a:gd name="T34" fmla="+- 0 8194 8004"/>
                                <a:gd name="T35" fmla="*/ 8194 h 1151"/>
                                <a:gd name="T36" fmla="+- 0 8963 7163"/>
                                <a:gd name="T37" fmla="*/ T36 w 1838"/>
                                <a:gd name="T38" fmla="+- 0 8186 8004"/>
                                <a:gd name="T39" fmla="*/ 8186 h 1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38" h="1151">
                                  <a:moveTo>
                                    <a:pt x="1800" y="182"/>
                                  </a:moveTo>
                                  <a:lnTo>
                                    <a:pt x="1616" y="182"/>
                                  </a:lnTo>
                                  <a:lnTo>
                                    <a:pt x="1631" y="195"/>
                                  </a:lnTo>
                                  <a:lnTo>
                                    <a:pt x="1648" y="206"/>
                                  </a:lnTo>
                                  <a:lnTo>
                                    <a:pt x="1666" y="213"/>
                                  </a:lnTo>
                                  <a:lnTo>
                                    <a:pt x="1684" y="218"/>
                                  </a:lnTo>
                                  <a:lnTo>
                                    <a:pt x="1703" y="220"/>
                                  </a:lnTo>
                                  <a:lnTo>
                                    <a:pt x="1722" y="220"/>
                                  </a:lnTo>
                                  <a:lnTo>
                                    <a:pt x="1792" y="190"/>
                                  </a:lnTo>
                                  <a:lnTo>
                                    <a:pt x="1800" y="182"/>
                                  </a:lnTo>
                                </a:path>
                              </a:pathLst>
                            </a:custGeom>
                            <a:solidFill>
                              <a:srgbClr val="F580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8" name="Group 1745"/>
                        <wpg:cNvGrpSpPr>
                          <a:grpSpLocks/>
                        </wpg:cNvGrpSpPr>
                        <wpg:grpSpPr bwMode="auto">
                          <a:xfrm>
                            <a:off x="7163" y="8004"/>
                            <a:ext cx="1838" cy="1151"/>
                            <a:chOff x="7163" y="8004"/>
                            <a:chExt cx="1838" cy="1151"/>
                          </a:xfrm>
                        </wpg:grpSpPr>
                        <wps:wsp>
                          <wps:cNvPr id="1599" name="Freeform 1746"/>
                          <wps:cNvSpPr>
                            <a:spLocks/>
                          </wps:cNvSpPr>
                          <wps:spPr bwMode="auto">
                            <a:xfrm>
                              <a:off x="7163" y="8004"/>
                              <a:ext cx="1838" cy="1151"/>
                            </a:xfrm>
                            <a:custGeom>
                              <a:avLst/>
                              <a:gdLst>
                                <a:gd name="T0" fmla="+- 0 7260 7163"/>
                                <a:gd name="T1" fmla="*/ T0 w 1838"/>
                                <a:gd name="T2" fmla="+- 0 8012 8004"/>
                                <a:gd name="T3" fmla="*/ 8012 h 1151"/>
                                <a:gd name="T4" fmla="+- 0 7163 7163"/>
                                <a:gd name="T5" fmla="*/ T4 w 1838"/>
                                <a:gd name="T6" fmla="+- 0 8193 8004"/>
                                <a:gd name="T7" fmla="*/ 8193 h 1151"/>
                                <a:gd name="T8" fmla="+- 0 8115 7163"/>
                                <a:gd name="T9" fmla="*/ T8 w 1838"/>
                                <a:gd name="T10" fmla="+- 0 9154 8004"/>
                                <a:gd name="T11" fmla="*/ 9154 h 1151"/>
                                <a:gd name="T12" fmla="+- 0 8779 7163"/>
                                <a:gd name="T13" fmla="*/ T12 w 1838"/>
                                <a:gd name="T14" fmla="+- 0 8186 8004"/>
                                <a:gd name="T15" fmla="*/ 8186 h 1151"/>
                                <a:gd name="T16" fmla="+- 0 8794 7163"/>
                                <a:gd name="T17" fmla="*/ T16 w 1838"/>
                                <a:gd name="T18" fmla="+- 0 8199 8004"/>
                                <a:gd name="T19" fmla="*/ 8199 h 1151"/>
                                <a:gd name="T20" fmla="+- 0 8811 7163"/>
                                <a:gd name="T21" fmla="*/ T20 w 1838"/>
                                <a:gd name="T22" fmla="+- 0 8210 8004"/>
                                <a:gd name="T23" fmla="*/ 8210 h 1151"/>
                                <a:gd name="T24" fmla="+- 0 8829 7163"/>
                                <a:gd name="T25" fmla="*/ T24 w 1838"/>
                                <a:gd name="T26" fmla="+- 0 8217 8004"/>
                                <a:gd name="T27" fmla="*/ 8217 h 1151"/>
                                <a:gd name="T28" fmla="+- 0 8847 7163"/>
                                <a:gd name="T29" fmla="*/ T28 w 1838"/>
                                <a:gd name="T30" fmla="+- 0 8222 8004"/>
                                <a:gd name="T31" fmla="*/ 8222 h 1151"/>
                                <a:gd name="T32" fmla="+- 0 8866 7163"/>
                                <a:gd name="T33" fmla="*/ T32 w 1838"/>
                                <a:gd name="T34" fmla="+- 0 8224 8004"/>
                                <a:gd name="T35" fmla="*/ 8224 h 1151"/>
                                <a:gd name="T36" fmla="+- 0 8885 7163"/>
                                <a:gd name="T37" fmla="*/ T36 w 1838"/>
                                <a:gd name="T38" fmla="+- 0 8224 8004"/>
                                <a:gd name="T39" fmla="*/ 8224 h 1151"/>
                                <a:gd name="T40" fmla="+- 0 8955 7163"/>
                                <a:gd name="T41" fmla="*/ T40 w 1838"/>
                                <a:gd name="T42" fmla="+- 0 8194 8004"/>
                                <a:gd name="T43" fmla="*/ 8194 h 1151"/>
                                <a:gd name="T44" fmla="+- 0 8991 7163"/>
                                <a:gd name="T45" fmla="*/ T44 w 1838"/>
                                <a:gd name="T46" fmla="+- 0 8143 8004"/>
                                <a:gd name="T47" fmla="*/ 8143 h 1151"/>
                                <a:gd name="T48" fmla="+- 0 9001 7163"/>
                                <a:gd name="T49" fmla="*/ T48 w 1838"/>
                                <a:gd name="T50" fmla="+- 0 8087 8004"/>
                                <a:gd name="T51" fmla="*/ 8087 h 1151"/>
                                <a:gd name="T52" fmla="+- 0 8999 7163"/>
                                <a:gd name="T53" fmla="*/ T52 w 1838"/>
                                <a:gd name="T54" fmla="+- 0 8069 8004"/>
                                <a:gd name="T55" fmla="*/ 8069 h 1151"/>
                                <a:gd name="T56" fmla="+- 0 8995 7163"/>
                                <a:gd name="T57" fmla="*/ T56 w 1838"/>
                                <a:gd name="T58" fmla="+- 0 8051 8004"/>
                                <a:gd name="T59" fmla="*/ 8051 h 1151"/>
                                <a:gd name="T60" fmla="+- 0 8988 7163"/>
                                <a:gd name="T61" fmla="*/ T60 w 1838"/>
                                <a:gd name="T62" fmla="+- 0 8034 8004"/>
                                <a:gd name="T63" fmla="*/ 8034 h 1151"/>
                                <a:gd name="T64" fmla="+- 0 8978 7163"/>
                                <a:gd name="T65" fmla="*/ T64 w 1838"/>
                                <a:gd name="T66" fmla="+- 0 8018 8004"/>
                                <a:gd name="T67" fmla="*/ 8018 h 1151"/>
                                <a:gd name="T68" fmla="+- 0 8966 7163"/>
                                <a:gd name="T69" fmla="*/ T68 w 1838"/>
                                <a:gd name="T70" fmla="+- 0 8004 8004"/>
                                <a:gd name="T71" fmla="*/ 8004 h 1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838" h="1151">
                                  <a:moveTo>
                                    <a:pt x="97" y="8"/>
                                  </a:moveTo>
                                  <a:lnTo>
                                    <a:pt x="0" y="189"/>
                                  </a:lnTo>
                                  <a:lnTo>
                                    <a:pt x="952" y="1150"/>
                                  </a:lnTo>
                                  <a:lnTo>
                                    <a:pt x="1616" y="182"/>
                                  </a:lnTo>
                                  <a:lnTo>
                                    <a:pt x="1631" y="195"/>
                                  </a:lnTo>
                                  <a:lnTo>
                                    <a:pt x="1648" y="206"/>
                                  </a:lnTo>
                                  <a:lnTo>
                                    <a:pt x="1666" y="213"/>
                                  </a:lnTo>
                                  <a:lnTo>
                                    <a:pt x="1684" y="218"/>
                                  </a:lnTo>
                                  <a:lnTo>
                                    <a:pt x="1703" y="220"/>
                                  </a:lnTo>
                                  <a:lnTo>
                                    <a:pt x="1722" y="220"/>
                                  </a:lnTo>
                                  <a:lnTo>
                                    <a:pt x="1792" y="190"/>
                                  </a:lnTo>
                                  <a:lnTo>
                                    <a:pt x="1828" y="139"/>
                                  </a:lnTo>
                                  <a:lnTo>
                                    <a:pt x="1838" y="83"/>
                                  </a:lnTo>
                                  <a:lnTo>
                                    <a:pt x="1836" y="65"/>
                                  </a:lnTo>
                                  <a:lnTo>
                                    <a:pt x="1832" y="47"/>
                                  </a:lnTo>
                                  <a:lnTo>
                                    <a:pt x="1825" y="30"/>
                                  </a:lnTo>
                                  <a:lnTo>
                                    <a:pt x="1815" y="14"/>
                                  </a:lnTo>
                                  <a:lnTo>
                                    <a:pt x="1803" y="0"/>
                                  </a:lnTo>
                                </a:path>
                              </a:pathLst>
                            </a:custGeom>
                            <a:noFill/>
                            <a:ln w="107086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0" name="Group 1743"/>
                        <wpg:cNvGrpSpPr>
                          <a:grpSpLocks/>
                        </wpg:cNvGrpSpPr>
                        <wpg:grpSpPr bwMode="auto">
                          <a:xfrm>
                            <a:off x="8794" y="6378"/>
                            <a:ext cx="1134" cy="1607"/>
                            <a:chOff x="8794" y="6378"/>
                            <a:chExt cx="1134" cy="1607"/>
                          </a:xfrm>
                        </wpg:grpSpPr>
                        <wps:wsp>
                          <wps:cNvPr id="1601" name="Freeform 1744"/>
                          <wps:cNvSpPr>
                            <a:spLocks/>
                          </wps:cNvSpPr>
                          <wps:spPr bwMode="auto">
                            <a:xfrm>
                              <a:off x="8794" y="6378"/>
                              <a:ext cx="1134" cy="1607"/>
                            </a:xfrm>
                            <a:custGeom>
                              <a:avLst/>
                              <a:gdLst>
                                <a:gd name="T0" fmla="+- 0 8977 8794"/>
                                <a:gd name="T1" fmla="*/ T0 w 1134"/>
                                <a:gd name="T2" fmla="+- 0 6378 6378"/>
                                <a:gd name="T3" fmla="*/ 6378 h 1607"/>
                                <a:gd name="T4" fmla="+- 0 8794 8794"/>
                                <a:gd name="T5" fmla="*/ T4 w 1134"/>
                                <a:gd name="T6" fmla="+- 0 6474 6378"/>
                                <a:gd name="T7" fmla="*/ 6474 h 1607"/>
                                <a:gd name="T8" fmla="+- 0 8948 8794"/>
                                <a:gd name="T9" fmla="*/ T8 w 1134"/>
                                <a:gd name="T10" fmla="+- 0 7985 6378"/>
                                <a:gd name="T11" fmla="*/ 7985 h 1607"/>
                                <a:gd name="T12" fmla="+- 0 9928 8794"/>
                                <a:gd name="T13" fmla="*/ T12 w 1134"/>
                                <a:gd name="T14" fmla="+- 0 7338 6378"/>
                                <a:gd name="T15" fmla="*/ 7338 h 1607"/>
                                <a:gd name="T16" fmla="+- 0 8977 8794"/>
                                <a:gd name="T17" fmla="*/ T16 w 1134"/>
                                <a:gd name="T18" fmla="+- 0 6378 6378"/>
                                <a:gd name="T19" fmla="*/ 6378 h 16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607">
                                  <a:moveTo>
                                    <a:pt x="183" y="0"/>
                                  </a:moveTo>
                                  <a:lnTo>
                                    <a:pt x="0" y="96"/>
                                  </a:lnTo>
                                  <a:lnTo>
                                    <a:pt x="154" y="1607"/>
                                  </a:lnTo>
                                  <a:lnTo>
                                    <a:pt x="1134" y="960"/>
                                  </a:ln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solidFill>
                              <a:srgbClr val="F580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2" name="Group 1741"/>
                        <wpg:cNvGrpSpPr>
                          <a:grpSpLocks/>
                        </wpg:cNvGrpSpPr>
                        <wpg:grpSpPr bwMode="auto">
                          <a:xfrm>
                            <a:off x="8794" y="6378"/>
                            <a:ext cx="1134" cy="1607"/>
                            <a:chOff x="8794" y="6378"/>
                            <a:chExt cx="1134" cy="1607"/>
                          </a:xfrm>
                        </wpg:grpSpPr>
                        <wps:wsp>
                          <wps:cNvPr id="1603" name="Freeform 1742"/>
                          <wps:cNvSpPr>
                            <a:spLocks/>
                          </wps:cNvSpPr>
                          <wps:spPr bwMode="auto">
                            <a:xfrm>
                              <a:off x="8794" y="6378"/>
                              <a:ext cx="1134" cy="1607"/>
                            </a:xfrm>
                            <a:custGeom>
                              <a:avLst/>
                              <a:gdLst>
                                <a:gd name="T0" fmla="+- 0 8948 8794"/>
                                <a:gd name="T1" fmla="*/ T0 w 1134"/>
                                <a:gd name="T2" fmla="+- 0 7985 6378"/>
                                <a:gd name="T3" fmla="*/ 7985 h 1607"/>
                                <a:gd name="T4" fmla="+- 0 9928 8794"/>
                                <a:gd name="T5" fmla="*/ T4 w 1134"/>
                                <a:gd name="T6" fmla="+- 0 7338 6378"/>
                                <a:gd name="T7" fmla="*/ 7338 h 1607"/>
                                <a:gd name="T8" fmla="+- 0 8977 8794"/>
                                <a:gd name="T9" fmla="*/ T8 w 1134"/>
                                <a:gd name="T10" fmla="+- 0 6378 6378"/>
                                <a:gd name="T11" fmla="*/ 6378 h 1607"/>
                                <a:gd name="T12" fmla="+- 0 8794 8794"/>
                                <a:gd name="T13" fmla="*/ T12 w 1134"/>
                                <a:gd name="T14" fmla="+- 0 6474 6378"/>
                                <a:gd name="T15" fmla="*/ 6474 h 16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34" h="1607">
                                  <a:moveTo>
                                    <a:pt x="154" y="1607"/>
                                  </a:moveTo>
                                  <a:lnTo>
                                    <a:pt x="1134" y="960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96"/>
                                  </a:lnTo>
                                </a:path>
                              </a:pathLst>
                            </a:custGeom>
                            <a:noFill/>
                            <a:ln w="107086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4" name="Group 1739"/>
                        <wpg:cNvGrpSpPr>
                          <a:grpSpLocks/>
                        </wpg:cNvGrpSpPr>
                        <wpg:grpSpPr bwMode="auto">
                          <a:xfrm>
                            <a:off x="7117" y="7125"/>
                            <a:ext cx="1703" cy="1702"/>
                            <a:chOff x="7117" y="7125"/>
                            <a:chExt cx="1703" cy="1702"/>
                          </a:xfrm>
                        </wpg:grpSpPr>
                        <wps:wsp>
                          <wps:cNvPr id="1605" name="Freeform 1740"/>
                          <wps:cNvSpPr>
                            <a:spLocks/>
                          </wps:cNvSpPr>
                          <wps:spPr bwMode="auto">
                            <a:xfrm>
                              <a:off x="7117" y="7125"/>
                              <a:ext cx="1703" cy="1702"/>
                            </a:xfrm>
                            <a:custGeom>
                              <a:avLst/>
                              <a:gdLst>
                                <a:gd name="T0" fmla="+- 0 7877 7117"/>
                                <a:gd name="T1" fmla="*/ T0 w 1703"/>
                                <a:gd name="T2" fmla="+- 0 7125 7125"/>
                                <a:gd name="T3" fmla="*/ 7125 h 1702"/>
                                <a:gd name="T4" fmla="+- 0 7789 7117"/>
                                <a:gd name="T5" fmla="*/ T4 w 1703"/>
                                <a:gd name="T6" fmla="+- 0 7137 7125"/>
                                <a:gd name="T7" fmla="*/ 7137 h 1702"/>
                                <a:gd name="T8" fmla="+- 0 7692 7117"/>
                                <a:gd name="T9" fmla="*/ T8 w 1703"/>
                                <a:gd name="T10" fmla="+- 0 7172 7125"/>
                                <a:gd name="T11" fmla="*/ 7172 h 1702"/>
                                <a:gd name="T12" fmla="+- 0 7590 7117"/>
                                <a:gd name="T13" fmla="*/ T12 w 1703"/>
                                <a:gd name="T14" fmla="+- 0 7226 7125"/>
                                <a:gd name="T15" fmla="*/ 7226 h 1702"/>
                                <a:gd name="T16" fmla="+- 0 7539 7117"/>
                                <a:gd name="T17" fmla="*/ T16 w 1703"/>
                                <a:gd name="T18" fmla="+- 0 7260 7125"/>
                                <a:gd name="T19" fmla="*/ 7260 h 1702"/>
                                <a:gd name="T20" fmla="+- 0 7488 7117"/>
                                <a:gd name="T21" fmla="*/ T20 w 1703"/>
                                <a:gd name="T22" fmla="+- 0 7298 7125"/>
                                <a:gd name="T23" fmla="*/ 7298 h 1702"/>
                                <a:gd name="T24" fmla="+- 0 7438 7117"/>
                                <a:gd name="T25" fmla="*/ T24 w 1703"/>
                                <a:gd name="T26" fmla="+- 0 7340 7125"/>
                                <a:gd name="T27" fmla="*/ 7340 h 1702"/>
                                <a:gd name="T28" fmla="+- 0 7390 7117"/>
                                <a:gd name="T29" fmla="*/ T28 w 1703"/>
                                <a:gd name="T30" fmla="+- 0 7384 7125"/>
                                <a:gd name="T31" fmla="*/ 7384 h 1702"/>
                                <a:gd name="T32" fmla="+- 0 7344 7117"/>
                                <a:gd name="T33" fmla="*/ T32 w 1703"/>
                                <a:gd name="T34" fmla="+- 0 7431 7125"/>
                                <a:gd name="T35" fmla="*/ 7431 h 1702"/>
                                <a:gd name="T36" fmla="+- 0 7300 7117"/>
                                <a:gd name="T37" fmla="*/ T36 w 1703"/>
                                <a:gd name="T38" fmla="+- 0 7481 7125"/>
                                <a:gd name="T39" fmla="*/ 7481 h 1702"/>
                                <a:gd name="T40" fmla="+- 0 7260 7117"/>
                                <a:gd name="T41" fmla="*/ T40 w 1703"/>
                                <a:gd name="T42" fmla="+- 0 7532 7125"/>
                                <a:gd name="T43" fmla="*/ 7532 h 1702"/>
                                <a:gd name="T44" fmla="+- 0 7224 7117"/>
                                <a:gd name="T45" fmla="*/ T44 w 1703"/>
                                <a:gd name="T46" fmla="+- 0 7586 7125"/>
                                <a:gd name="T47" fmla="*/ 7586 h 1702"/>
                                <a:gd name="T48" fmla="+- 0 7191 7117"/>
                                <a:gd name="T49" fmla="*/ T48 w 1703"/>
                                <a:gd name="T50" fmla="+- 0 7640 7125"/>
                                <a:gd name="T51" fmla="*/ 7640 h 1702"/>
                                <a:gd name="T52" fmla="+- 0 7164 7117"/>
                                <a:gd name="T53" fmla="*/ T52 w 1703"/>
                                <a:gd name="T54" fmla="+- 0 7695 7125"/>
                                <a:gd name="T55" fmla="*/ 7695 h 1702"/>
                                <a:gd name="T56" fmla="+- 0 7126 7117"/>
                                <a:gd name="T57" fmla="*/ T56 w 1703"/>
                                <a:gd name="T58" fmla="+- 0 7807 7125"/>
                                <a:gd name="T59" fmla="*/ 7807 h 1702"/>
                                <a:gd name="T60" fmla="+- 0 7117 7117"/>
                                <a:gd name="T61" fmla="*/ T60 w 1703"/>
                                <a:gd name="T62" fmla="+- 0 7863 7125"/>
                                <a:gd name="T63" fmla="*/ 7863 h 1702"/>
                                <a:gd name="T64" fmla="+- 0 8072 7117"/>
                                <a:gd name="T65" fmla="*/ T64 w 1703"/>
                                <a:gd name="T66" fmla="+- 0 8827 7125"/>
                                <a:gd name="T67" fmla="*/ 8827 h 1702"/>
                                <a:gd name="T68" fmla="+- 0 8087 7117"/>
                                <a:gd name="T69" fmla="*/ T68 w 1703"/>
                                <a:gd name="T70" fmla="+- 0 8745 7125"/>
                                <a:gd name="T71" fmla="*/ 8745 h 1702"/>
                                <a:gd name="T72" fmla="+- 0 8102 7117"/>
                                <a:gd name="T73" fmla="*/ T72 w 1703"/>
                                <a:gd name="T74" fmla="+- 0 8670 7125"/>
                                <a:gd name="T75" fmla="*/ 8670 h 1702"/>
                                <a:gd name="T76" fmla="+- 0 8116 7117"/>
                                <a:gd name="T77" fmla="*/ T76 w 1703"/>
                                <a:gd name="T78" fmla="+- 0 8603 7125"/>
                                <a:gd name="T79" fmla="*/ 8603 h 1702"/>
                                <a:gd name="T80" fmla="+- 0 8130 7117"/>
                                <a:gd name="T81" fmla="*/ T80 w 1703"/>
                                <a:gd name="T82" fmla="+- 0 8543 7125"/>
                                <a:gd name="T83" fmla="*/ 8543 h 1702"/>
                                <a:gd name="T84" fmla="+- 0 8160 7117"/>
                                <a:gd name="T85" fmla="*/ T84 w 1703"/>
                                <a:gd name="T86" fmla="+- 0 8442 7125"/>
                                <a:gd name="T87" fmla="*/ 8442 h 1702"/>
                                <a:gd name="T88" fmla="+- 0 8197 7117"/>
                                <a:gd name="T89" fmla="*/ T88 w 1703"/>
                                <a:gd name="T90" fmla="+- 0 8361 7125"/>
                                <a:gd name="T91" fmla="*/ 8361 h 1702"/>
                                <a:gd name="T92" fmla="+- 0 8246 7117"/>
                                <a:gd name="T93" fmla="*/ T92 w 1703"/>
                                <a:gd name="T94" fmla="+- 0 8295 7125"/>
                                <a:gd name="T95" fmla="*/ 8295 h 1702"/>
                                <a:gd name="T96" fmla="+- 0 8311 7117"/>
                                <a:gd name="T97" fmla="*/ T96 w 1703"/>
                                <a:gd name="T98" fmla="+- 0 8241 7125"/>
                                <a:gd name="T99" fmla="*/ 8241 h 1702"/>
                                <a:gd name="T100" fmla="+- 0 8396 7117"/>
                                <a:gd name="T101" fmla="*/ T100 w 1703"/>
                                <a:gd name="T102" fmla="+- 0 8193 7125"/>
                                <a:gd name="T103" fmla="*/ 8193 h 1702"/>
                                <a:gd name="T104" fmla="+- 0 8507 7117"/>
                                <a:gd name="T105" fmla="*/ T104 w 1703"/>
                                <a:gd name="T106" fmla="+- 0 8147 7125"/>
                                <a:gd name="T107" fmla="*/ 8147 h 1702"/>
                                <a:gd name="T108" fmla="+- 0 8573 7117"/>
                                <a:gd name="T109" fmla="*/ T108 w 1703"/>
                                <a:gd name="T110" fmla="+- 0 8124 7125"/>
                                <a:gd name="T111" fmla="*/ 8124 h 1702"/>
                                <a:gd name="T112" fmla="+- 0 8646 7117"/>
                                <a:gd name="T113" fmla="*/ T112 w 1703"/>
                                <a:gd name="T114" fmla="+- 0 8098 7125"/>
                                <a:gd name="T115" fmla="*/ 8098 h 1702"/>
                                <a:gd name="T116" fmla="+- 0 8820 7117"/>
                                <a:gd name="T117" fmla="*/ T116 w 1703"/>
                                <a:gd name="T118" fmla="+- 0 8042 7125"/>
                                <a:gd name="T119" fmla="*/ 8042 h 1702"/>
                                <a:gd name="T120" fmla="+- 0 7916 7117"/>
                                <a:gd name="T121" fmla="*/ T120 w 1703"/>
                                <a:gd name="T122" fmla="+- 0 7129 7125"/>
                                <a:gd name="T123" fmla="*/ 7129 h 1702"/>
                                <a:gd name="T124" fmla="+- 0 7877 7117"/>
                                <a:gd name="T125" fmla="*/ T124 w 1703"/>
                                <a:gd name="T126" fmla="+- 0 7125 7125"/>
                                <a:gd name="T127" fmla="*/ 7125 h 17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703" h="1702">
                                  <a:moveTo>
                                    <a:pt x="760" y="0"/>
                                  </a:moveTo>
                                  <a:lnTo>
                                    <a:pt x="672" y="12"/>
                                  </a:lnTo>
                                  <a:lnTo>
                                    <a:pt x="575" y="47"/>
                                  </a:lnTo>
                                  <a:lnTo>
                                    <a:pt x="473" y="101"/>
                                  </a:lnTo>
                                  <a:lnTo>
                                    <a:pt x="422" y="135"/>
                                  </a:lnTo>
                                  <a:lnTo>
                                    <a:pt x="371" y="173"/>
                                  </a:lnTo>
                                  <a:lnTo>
                                    <a:pt x="321" y="215"/>
                                  </a:lnTo>
                                  <a:lnTo>
                                    <a:pt x="273" y="259"/>
                                  </a:lnTo>
                                  <a:lnTo>
                                    <a:pt x="227" y="306"/>
                                  </a:lnTo>
                                  <a:lnTo>
                                    <a:pt x="183" y="356"/>
                                  </a:lnTo>
                                  <a:lnTo>
                                    <a:pt x="143" y="407"/>
                                  </a:lnTo>
                                  <a:lnTo>
                                    <a:pt x="107" y="461"/>
                                  </a:lnTo>
                                  <a:lnTo>
                                    <a:pt x="74" y="515"/>
                                  </a:lnTo>
                                  <a:lnTo>
                                    <a:pt x="47" y="570"/>
                                  </a:lnTo>
                                  <a:lnTo>
                                    <a:pt x="9" y="682"/>
                                  </a:lnTo>
                                  <a:lnTo>
                                    <a:pt x="0" y="738"/>
                                  </a:lnTo>
                                  <a:lnTo>
                                    <a:pt x="955" y="1702"/>
                                  </a:lnTo>
                                  <a:lnTo>
                                    <a:pt x="970" y="1620"/>
                                  </a:lnTo>
                                  <a:lnTo>
                                    <a:pt x="985" y="1545"/>
                                  </a:lnTo>
                                  <a:lnTo>
                                    <a:pt x="999" y="1478"/>
                                  </a:lnTo>
                                  <a:lnTo>
                                    <a:pt x="1013" y="1418"/>
                                  </a:lnTo>
                                  <a:lnTo>
                                    <a:pt x="1043" y="1317"/>
                                  </a:lnTo>
                                  <a:lnTo>
                                    <a:pt x="1080" y="1236"/>
                                  </a:lnTo>
                                  <a:lnTo>
                                    <a:pt x="1129" y="1170"/>
                                  </a:lnTo>
                                  <a:lnTo>
                                    <a:pt x="1194" y="1116"/>
                                  </a:lnTo>
                                  <a:lnTo>
                                    <a:pt x="1279" y="1068"/>
                                  </a:lnTo>
                                  <a:lnTo>
                                    <a:pt x="1390" y="1022"/>
                                  </a:lnTo>
                                  <a:lnTo>
                                    <a:pt x="1456" y="999"/>
                                  </a:lnTo>
                                  <a:lnTo>
                                    <a:pt x="1529" y="973"/>
                                  </a:lnTo>
                                  <a:lnTo>
                                    <a:pt x="1703" y="917"/>
                                  </a:lnTo>
                                  <a:lnTo>
                                    <a:pt x="799" y="4"/>
                                  </a:lnTo>
                                  <a:lnTo>
                                    <a:pt x="76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6" name="Group 1737"/>
                        <wpg:cNvGrpSpPr>
                          <a:grpSpLocks/>
                        </wpg:cNvGrpSpPr>
                        <wpg:grpSpPr bwMode="auto">
                          <a:xfrm>
                            <a:off x="7117" y="7125"/>
                            <a:ext cx="1703" cy="1702"/>
                            <a:chOff x="7117" y="7125"/>
                            <a:chExt cx="1703" cy="1702"/>
                          </a:xfrm>
                        </wpg:grpSpPr>
                        <wps:wsp>
                          <wps:cNvPr id="1607" name="Freeform 1738"/>
                          <wps:cNvSpPr>
                            <a:spLocks/>
                          </wps:cNvSpPr>
                          <wps:spPr bwMode="auto">
                            <a:xfrm>
                              <a:off x="7117" y="7125"/>
                              <a:ext cx="1703" cy="1702"/>
                            </a:xfrm>
                            <a:custGeom>
                              <a:avLst/>
                              <a:gdLst>
                                <a:gd name="T0" fmla="+- 0 7117 7117"/>
                                <a:gd name="T1" fmla="*/ T0 w 1703"/>
                                <a:gd name="T2" fmla="+- 0 7863 7125"/>
                                <a:gd name="T3" fmla="*/ 7863 h 1702"/>
                                <a:gd name="T4" fmla="+- 0 7142 7117"/>
                                <a:gd name="T5" fmla="*/ T4 w 1703"/>
                                <a:gd name="T6" fmla="+- 0 7751 7125"/>
                                <a:gd name="T7" fmla="*/ 7751 h 1702"/>
                                <a:gd name="T8" fmla="+- 0 7191 7117"/>
                                <a:gd name="T9" fmla="*/ T8 w 1703"/>
                                <a:gd name="T10" fmla="+- 0 7640 7125"/>
                                <a:gd name="T11" fmla="*/ 7640 h 1702"/>
                                <a:gd name="T12" fmla="+- 0 7224 7117"/>
                                <a:gd name="T13" fmla="*/ T12 w 1703"/>
                                <a:gd name="T14" fmla="+- 0 7586 7125"/>
                                <a:gd name="T15" fmla="*/ 7586 h 1702"/>
                                <a:gd name="T16" fmla="+- 0 7260 7117"/>
                                <a:gd name="T17" fmla="*/ T16 w 1703"/>
                                <a:gd name="T18" fmla="+- 0 7532 7125"/>
                                <a:gd name="T19" fmla="*/ 7532 h 1702"/>
                                <a:gd name="T20" fmla="+- 0 7300 7117"/>
                                <a:gd name="T21" fmla="*/ T20 w 1703"/>
                                <a:gd name="T22" fmla="+- 0 7481 7125"/>
                                <a:gd name="T23" fmla="*/ 7481 h 1702"/>
                                <a:gd name="T24" fmla="+- 0 7344 7117"/>
                                <a:gd name="T25" fmla="*/ T24 w 1703"/>
                                <a:gd name="T26" fmla="+- 0 7431 7125"/>
                                <a:gd name="T27" fmla="*/ 7431 h 1702"/>
                                <a:gd name="T28" fmla="+- 0 7390 7117"/>
                                <a:gd name="T29" fmla="*/ T28 w 1703"/>
                                <a:gd name="T30" fmla="+- 0 7384 7125"/>
                                <a:gd name="T31" fmla="*/ 7384 h 1702"/>
                                <a:gd name="T32" fmla="+- 0 7438 7117"/>
                                <a:gd name="T33" fmla="*/ T32 w 1703"/>
                                <a:gd name="T34" fmla="+- 0 7340 7125"/>
                                <a:gd name="T35" fmla="*/ 7340 h 1702"/>
                                <a:gd name="T36" fmla="+- 0 7488 7117"/>
                                <a:gd name="T37" fmla="*/ T36 w 1703"/>
                                <a:gd name="T38" fmla="+- 0 7298 7125"/>
                                <a:gd name="T39" fmla="*/ 7298 h 1702"/>
                                <a:gd name="T40" fmla="+- 0 7539 7117"/>
                                <a:gd name="T41" fmla="*/ T40 w 1703"/>
                                <a:gd name="T42" fmla="+- 0 7260 7125"/>
                                <a:gd name="T43" fmla="*/ 7260 h 1702"/>
                                <a:gd name="T44" fmla="+- 0 7590 7117"/>
                                <a:gd name="T45" fmla="*/ T44 w 1703"/>
                                <a:gd name="T46" fmla="+- 0 7226 7125"/>
                                <a:gd name="T47" fmla="*/ 7226 h 1702"/>
                                <a:gd name="T48" fmla="+- 0 7692 7117"/>
                                <a:gd name="T49" fmla="*/ T48 w 1703"/>
                                <a:gd name="T50" fmla="+- 0 7172 7125"/>
                                <a:gd name="T51" fmla="*/ 7172 h 1702"/>
                                <a:gd name="T52" fmla="+- 0 7789 7117"/>
                                <a:gd name="T53" fmla="*/ T52 w 1703"/>
                                <a:gd name="T54" fmla="+- 0 7137 7125"/>
                                <a:gd name="T55" fmla="*/ 7137 h 1702"/>
                                <a:gd name="T56" fmla="+- 0 7877 7117"/>
                                <a:gd name="T57" fmla="*/ T56 w 1703"/>
                                <a:gd name="T58" fmla="+- 0 7125 7125"/>
                                <a:gd name="T59" fmla="*/ 7125 h 1702"/>
                                <a:gd name="T60" fmla="+- 0 7916 7117"/>
                                <a:gd name="T61" fmla="*/ T60 w 1703"/>
                                <a:gd name="T62" fmla="+- 0 7129 7125"/>
                                <a:gd name="T63" fmla="*/ 7129 h 1702"/>
                                <a:gd name="T64" fmla="+- 0 8024 7117"/>
                                <a:gd name="T65" fmla="*/ T64 w 1703"/>
                                <a:gd name="T66" fmla="+- 0 7238 7125"/>
                                <a:gd name="T67" fmla="*/ 7238 h 1702"/>
                                <a:gd name="T68" fmla="+- 0 8123 7117"/>
                                <a:gd name="T69" fmla="*/ T68 w 1703"/>
                                <a:gd name="T70" fmla="+- 0 7338 7125"/>
                                <a:gd name="T71" fmla="*/ 7338 h 1702"/>
                                <a:gd name="T72" fmla="+- 0 8214 7117"/>
                                <a:gd name="T73" fmla="*/ T72 w 1703"/>
                                <a:gd name="T74" fmla="+- 0 7430 7125"/>
                                <a:gd name="T75" fmla="*/ 7430 h 1702"/>
                                <a:gd name="T76" fmla="+- 0 8297 7117"/>
                                <a:gd name="T77" fmla="*/ T76 w 1703"/>
                                <a:gd name="T78" fmla="+- 0 7513 7125"/>
                                <a:gd name="T79" fmla="*/ 7513 h 1702"/>
                                <a:gd name="T80" fmla="+- 0 8373 7117"/>
                                <a:gd name="T81" fmla="*/ T80 w 1703"/>
                                <a:gd name="T82" fmla="+- 0 7590 7125"/>
                                <a:gd name="T83" fmla="*/ 7590 h 1702"/>
                                <a:gd name="T84" fmla="+- 0 8441 7117"/>
                                <a:gd name="T85" fmla="*/ T84 w 1703"/>
                                <a:gd name="T86" fmla="+- 0 7659 7125"/>
                                <a:gd name="T87" fmla="*/ 7659 h 1702"/>
                                <a:gd name="T88" fmla="+- 0 8502 7117"/>
                                <a:gd name="T89" fmla="*/ T88 w 1703"/>
                                <a:gd name="T90" fmla="+- 0 7721 7125"/>
                                <a:gd name="T91" fmla="*/ 7721 h 1702"/>
                                <a:gd name="T92" fmla="+- 0 8557 7117"/>
                                <a:gd name="T93" fmla="*/ T92 w 1703"/>
                                <a:gd name="T94" fmla="+- 0 7776 7125"/>
                                <a:gd name="T95" fmla="*/ 7776 h 1702"/>
                                <a:gd name="T96" fmla="+- 0 8605 7117"/>
                                <a:gd name="T97" fmla="*/ T96 w 1703"/>
                                <a:gd name="T98" fmla="+- 0 7825 7125"/>
                                <a:gd name="T99" fmla="*/ 7825 h 1702"/>
                                <a:gd name="T100" fmla="+- 0 8648 7117"/>
                                <a:gd name="T101" fmla="*/ T100 w 1703"/>
                                <a:gd name="T102" fmla="+- 0 7868 7125"/>
                                <a:gd name="T103" fmla="*/ 7868 h 1702"/>
                                <a:gd name="T104" fmla="+- 0 8717 7117"/>
                                <a:gd name="T105" fmla="*/ T104 w 1703"/>
                                <a:gd name="T106" fmla="+- 0 7938 7125"/>
                                <a:gd name="T107" fmla="*/ 7938 h 1702"/>
                                <a:gd name="T108" fmla="+- 0 8766 7117"/>
                                <a:gd name="T109" fmla="*/ T108 w 1703"/>
                                <a:gd name="T110" fmla="+- 0 7987 7125"/>
                                <a:gd name="T111" fmla="*/ 7987 h 1702"/>
                                <a:gd name="T112" fmla="+- 0 8815 7117"/>
                                <a:gd name="T113" fmla="*/ T112 w 1703"/>
                                <a:gd name="T114" fmla="+- 0 8036 7125"/>
                                <a:gd name="T115" fmla="*/ 8036 h 1702"/>
                                <a:gd name="T116" fmla="+- 0 8820 7117"/>
                                <a:gd name="T117" fmla="*/ T116 w 1703"/>
                                <a:gd name="T118" fmla="+- 0 8042 7125"/>
                                <a:gd name="T119" fmla="*/ 8042 h 1702"/>
                                <a:gd name="T120" fmla="+- 0 8729 7117"/>
                                <a:gd name="T121" fmla="*/ T120 w 1703"/>
                                <a:gd name="T122" fmla="+- 0 8071 7125"/>
                                <a:gd name="T123" fmla="*/ 8071 h 1702"/>
                                <a:gd name="T124" fmla="+- 0 8646 7117"/>
                                <a:gd name="T125" fmla="*/ T124 w 1703"/>
                                <a:gd name="T126" fmla="+- 0 8098 7125"/>
                                <a:gd name="T127" fmla="*/ 8098 h 1702"/>
                                <a:gd name="T128" fmla="+- 0 8573 7117"/>
                                <a:gd name="T129" fmla="*/ T128 w 1703"/>
                                <a:gd name="T130" fmla="+- 0 8124 7125"/>
                                <a:gd name="T131" fmla="*/ 8124 h 1702"/>
                                <a:gd name="T132" fmla="+- 0 8507 7117"/>
                                <a:gd name="T133" fmla="*/ T132 w 1703"/>
                                <a:gd name="T134" fmla="+- 0 8147 7125"/>
                                <a:gd name="T135" fmla="*/ 8147 h 1702"/>
                                <a:gd name="T136" fmla="+- 0 8448 7117"/>
                                <a:gd name="T137" fmla="*/ T136 w 1703"/>
                                <a:gd name="T138" fmla="+- 0 8171 7125"/>
                                <a:gd name="T139" fmla="*/ 8171 h 1702"/>
                                <a:gd name="T140" fmla="+- 0 8351 7117"/>
                                <a:gd name="T141" fmla="*/ T140 w 1703"/>
                                <a:gd name="T142" fmla="+- 0 8217 7125"/>
                                <a:gd name="T143" fmla="*/ 8217 h 1702"/>
                                <a:gd name="T144" fmla="+- 0 8276 7117"/>
                                <a:gd name="T145" fmla="*/ T144 w 1703"/>
                                <a:gd name="T146" fmla="+- 0 8267 7125"/>
                                <a:gd name="T147" fmla="*/ 8267 h 1702"/>
                                <a:gd name="T148" fmla="+- 0 8220 7117"/>
                                <a:gd name="T149" fmla="*/ T148 w 1703"/>
                                <a:gd name="T150" fmla="+- 0 8326 7125"/>
                                <a:gd name="T151" fmla="*/ 8326 h 1702"/>
                                <a:gd name="T152" fmla="+- 0 8177 7117"/>
                                <a:gd name="T153" fmla="*/ T152 w 1703"/>
                                <a:gd name="T154" fmla="+- 0 8399 7125"/>
                                <a:gd name="T155" fmla="*/ 8399 h 1702"/>
                                <a:gd name="T156" fmla="+- 0 8144 7117"/>
                                <a:gd name="T157" fmla="*/ T156 w 1703"/>
                                <a:gd name="T158" fmla="+- 0 8490 7125"/>
                                <a:gd name="T159" fmla="*/ 8490 h 1702"/>
                                <a:gd name="T160" fmla="+- 0 8116 7117"/>
                                <a:gd name="T161" fmla="*/ T160 w 1703"/>
                                <a:gd name="T162" fmla="+- 0 8603 7125"/>
                                <a:gd name="T163" fmla="*/ 8603 h 1702"/>
                                <a:gd name="T164" fmla="+- 0 8102 7117"/>
                                <a:gd name="T165" fmla="*/ T164 w 1703"/>
                                <a:gd name="T166" fmla="+- 0 8670 7125"/>
                                <a:gd name="T167" fmla="*/ 8670 h 1702"/>
                                <a:gd name="T168" fmla="+- 0 8087 7117"/>
                                <a:gd name="T169" fmla="*/ T168 w 1703"/>
                                <a:gd name="T170" fmla="+- 0 8745 7125"/>
                                <a:gd name="T171" fmla="*/ 8745 h 1702"/>
                                <a:gd name="T172" fmla="+- 0 8072 7117"/>
                                <a:gd name="T173" fmla="*/ T172 w 1703"/>
                                <a:gd name="T174" fmla="+- 0 8827 7125"/>
                                <a:gd name="T175" fmla="*/ 8827 h 1702"/>
                                <a:gd name="T176" fmla="+- 0 7957 7117"/>
                                <a:gd name="T177" fmla="*/ T176 w 1703"/>
                                <a:gd name="T178" fmla="+- 0 8711 7125"/>
                                <a:gd name="T179" fmla="*/ 8711 h 1702"/>
                                <a:gd name="T180" fmla="+- 0 7851 7117"/>
                                <a:gd name="T181" fmla="*/ T180 w 1703"/>
                                <a:gd name="T182" fmla="+- 0 8604 7125"/>
                                <a:gd name="T183" fmla="*/ 8604 h 1702"/>
                                <a:gd name="T184" fmla="+- 0 7755 7117"/>
                                <a:gd name="T185" fmla="*/ T184 w 1703"/>
                                <a:gd name="T186" fmla="+- 0 8507 7125"/>
                                <a:gd name="T187" fmla="*/ 8507 h 1702"/>
                                <a:gd name="T188" fmla="+- 0 7666 7117"/>
                                <a:gd name="T189" fmla="*/ T188 w 1703"/>
                                <a:gd name="T190" fmla="+- 0 8417 7125"/>
                                <a:gd name="T191" fmla="*/ 8417 h 1702"/>
                                <a:gd name="T192" fmla="+- 0 7586 7117"/>
                                <a:gd name="T193" fmla="*/ T192 w 1703"/>
                                <a:gd name="T194" fmla="+- 0 8337 7125"/>
                                <a:gd name="T195" fmla="*/ 8337 h 1702"/>
                                <a:gd name="T196" fmla="+- 0 7514 7117"/>
                                <a:gd name="T197" fmla="*/ T196 w 1703"/>
                                <a:gd name="T198" fmla="+- 0 8263 7125"/>
                                <a:gd name="T199" fmla="*/ 8263 h 1702"/>
                                <a:gd name="T200" fmla="+- 0 7449 7117"/>
                                <a:gd name="T201" fmla="*/ T200 w 1703"/>
                                <a:gd name="T202" fmla="+- 0 8198 7125"/>
                                <a:gd name="T203" fmla="*/ 8198 h 1702"/>
                                <a:gd name="T204" fmla="+- 0 7391 7117"/>
                                <a:gd name="T205" fmla="*/ T204 w 1703"/>
                                <a:gd name="T206" fmla="+- 0 8140 7125"/>
                                <a:gd name="T207" fmla="*/ 8140 h 1702"/>
                                <a:gd name="T208" fmla="+- 0 7340 7117"/>
                                <a:gd name="T209" fmla="*/ T208 w 1703"/>
                                <a:gd name="T210" fmla="+- 0 8088 7125"/>
                                <a:gd name="T211" fmla="*/ 8088 h 1702"/>
                                <a:gd name="T212" fmla="+- 0 7295 7117"/>
                                <a:gd name="T213" fmla="*/ T212 w 1703"/>
                                <a:gd name="T214" fmla="+- 0 8043 7125"/>
                                <a:gd name="T215" fmla="*/ 8043 h 1702"/>
                                <a:gd name="T216" fmla="+- 0 7224 7117"/>
                                <a:gd name="T217" fmla="*/ T216 w 1703"/>
                                <a:gd name="T218" fmla="+- 0 7970 7125"/>
                                <a:gd name="T219" fmla="*/ 7970 h 1702"/>
                                <a:gd name="T220" fmla="+- 0 7173 7117"/>
                                <a:gd name="T221" fmla="*/ T220 w 1703"/>
                                <a:gd name="T222" fmla="+- 0 7919 7125"/>
                                <a:gd name="T223" fmla="*/ 7919 h 1702"/>
                                <a:gd name="T224" fmla="+- 0 7129 7117"/>
                                <a:gd name="T225" fmla="*/ T224 w 1703"/>
                                <a:gd name="T226" fmla="+- 0 7875 7125"/>
                                <a:gd name="T227" fmla="*/ 7875 h 1702"/>
                                <a:gd name="T228" fmla="+- 0 7118 7117"/>
                                <a:gd name="T229" fmla="*/ T228 w 1703"/>
                                <a:gd name="T230" fmla="+- 0 7864 7125"/>
                                <a:gd name="T231" fmla="*/ 7864 h 1702"/>
                                <a:gd name="T232" fmla="+- 0 7117 7117"/>
                                <a:gd name="T233" fmla="*/ T232 w 1703"/>
                                <a:gd name="T234" fmla="+- 0 7863 7125"/>
                                <a:gd name="T235" fmla="*/ 7863 h 17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</a:cxnLst>
                              <a:rect l="0" t="0" r="r" b="b"/>
                              <a:pathLst>
                                <a:path w="1703" h="1702">
                                  <a:moveTo>
                                    <a:pt x="0" y="738"/>
                                  </a:moveTo>
                                  <a:lnTo>
                                    <a:pt x="25" y="626"/>
                                  </a:lnTo>
                                  <a:lnTo>
                                    <a:pt x="74" y="515"/>
                                  </a:lnTo>
                                  <a:lnTo>
                                    <a:pt x="107" y="461"/>
                                  </a:lnTo>
                                  <a:lnTo>
                                    <a:pt x="143" y="407"/>
                                  </a:lnTo>
                                  <a:lnTo>
                                    <a:pt x="183" y="356"/>
                                  </a:lnTo>
                                  <a:lnTo>
                                    <a:pt x="227" y="306"/>
                                  </a:lnTo>
                                  <a:lnTo>
                                    <a:pt x="273" y="259"/>
                                  </a:lnTo>
                                  <a:lnTo>
                                    <a:pt x="321" y="215"/>
                                  </a:lnTo>
                                  <a:lnTo>
                                    <a:pt x="371" y="173"/>
                                  </a:lnTo>
                                  <a:lnTo>
                                    <a:pt x="422" y="135"/>
                                  </a:lnTo>
                                  <a:lnTo>
                                    <a:pt x="473" y="101"/>
                                  </a:lnTo>
                                  <a:lnTo>
                                    <a:pt x="575" y="47"/>
                                  </a:lnTo>
                                  <a:lnTo>
                                    <a:pt x="672" y="12"/>
                                  </a:lnTo>
                                  <a:lnTo>
                                    <a:pt x="760" y="0"/>
                                  </a:lnTo>
                                  <a:lnTo>
                                    <a:pt x="799" y="4"/>
                                  </a:lnTo>
                                  <a:lnTo>
                                    <a:pt x="907" y="113"/>
                                  </a:lnTo>
                                  <a:lnTo>
                                    <a:pt x="1006" y="213"/>
                                  </a:lnTo>
                                  <a:lnTo>
                                    <a:pt x="1097" y="305"/>
                                  </a:lnTo>
                                  <a:lnTo>
                                    <a:pt x="1180" y="388"/>
                                  </a:lnTo>
                                  <a:lnTo>
                                    <a:pt x="1256" y="465"/>
                                  </a:lnTo>
                                  <a:lnTo>
                                    <a:pt x="1324" y="534"/>
                                  </a:lnTo>
                                  <a:lnTo>
                                    <a:pt x="1385" y="596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88" y="700"/>
                                  </a:lnTo>
                                  <a:lnTo>
                                    <a:pt x="1531" y="743"/>
                                  </a:lnTo>
                                  <a:lnTo>
                                    <a:pt x="1600" y="813"/>
                                  </a:lnTo>
                                  <a:lnTo>
                                    <a:pt x="1649" y="862"/>
                                  </a:lnTo>
                                  <a:lnTo>
                                    <a:pt x="1698" y="911"/>
                                  </a:lnTo>
                                  <a:lnTo>
                                    <a:pt x="1703" y="917"/>
                                  </a:lnTo>
                                  <a:lnTo>
                                    <a:pt x="1612" y="946"/>
                                  </a:lnTo>
                                  <a:lnTo>
                                    <a:pt x="1529" y="973"/>
                                  </a:lnTo>
                                  <a:lnTo>
                                    <a:pt x="1456" y="999"/>
                                  </a:lnTo>
                                  <a:lnTo>
                                    <a:pt x="1390" y="1022"/>
                                  </a:lnTo>
                                  <a:lnTo>
                                    <a:pt x="1331" y="1046"/>
                                  </a:lnTo>
                                  <a:lnTo>
                                    <a:pt x="1234" y="1092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03" y="1201"/>
                                  </a:lnTo>
                                  <a:lnTo>
                                    <a:pt x="1060" y="1274"/>
                                  </a:lnTo>
                                  <a:lnTo>
                                    <a:pt x="1027" y="1365"/>
                                  </a:lnTo>
                                  <a:lnTo>
                                    <a:pt x="999" y="1478"/>
                                  </a:lnTo>
                                  <a:lnTo>
                                    <a:pt x="985" y="1545"/>
                                  </a:lnTo>
                                  <a:lnTo>
                                    <a:pt x="970" y="1620"/>
                                  </a:lnTo>
                                  <a:lnTo>
                                    <a:pt x="955" y="1702"/>
                                  </a:lnTo>
                                  <a:lnTo>
                                    <a:pt x="840" y="1586"/>
                                  </a:lnTo>
                                  <a:lnTo>
                                    <a:pt x="734" y="1479"/>
                                  </a:lnTo>
                                  <a:lnTo>
                                    <a:pt x="638" y="1382"/>
                                  </a:lnTo>
                                  <a:lnTo>
                                    <a:pt x="549" y="1292"/>
                                  </a:lnTo>
                                  <a:lnTo>
                                    <a:pt x="469" y="1212"/>
                                  </a:lnTo>
                                  <a:lnTo>
                                    <a:pt x="397" y="1138"/>
                                  </a:lnTo>
                                  <a:lnTo>
                                    <a:pt x="332" y="1073"/>
                                  </a:lnTo>
                                  <a:lnTo>
                                    <a:pt x="274" y="1015"/>
                                  </a:lnTo>
                                  <a:lnTo>
                                    <a:pt x="223" y="963"/>
                                  </a:lnTo>
                                  <a:lnTo>
                                    <a:pt x="178" y="918"/>
                                  </a:lnTo>
                                  <a:lnTo>
                                    <a:pt x="107" y="845"/>
                                  </a:lnTo>
                                  <a:lnTo>
                                    <a:pt x="56" y="794"/>
                                  </a:lnTo>
                                  <a:lnTo>
                                    <a:pt x="12" y="750"/>
                                  </a:lnTo>
                                  <a:lnTo>
                                    <a:pt x="1" y="739"/>
                                  </a:lnTo>
                                  <a:lnTo>
                                    <a:pt x="0" y="7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1735"/>
                        <wpg:cNvGrpSpPr>
                          <a:grpSpLocks/>
                        </wpg:cNvGrpSpPr>
                        <wpg:grpSpPr bwMode="auto">
                          <a:xfrm>
                            <a:off x="7913" y="6337"/>
                            <a:ext cx="1700" cy="1705"/>
                            <a:chOff x="7913" y="6337"/>
                            <a:chExt cx="1700" cy="1705"/>
                          </a:xfrm>
                        </wpg:grpSpPr>
                        <wps:wsp>
                          <wps:cNvPr id="1609" name="Freeform 1736"/>
                          <wps:cNvSpPr>
                            <a:spLocks/>
                          </wps:cNvSpPr>
                          <wps:spPr bwMode="auto">
                            <a:xfrm>
                              <a:off x="7913" y="6337"/>
                              <a:ext cx="1700" cy="1705"/>
                            </a:xfrm>
                            <a:custGeom>
                              <a:avLst/>
                              <a:gdLst>
                                <a:gd name="T0" fmla="+- 0 8658 7913"/>
                                <a:gd name="T1" fmla="*/ T0 w 1700"/>
                                <a:gd name="T2" fmla="+- 0 6337 6337"/>
                                <a:gd name="T3" fmla="*/ 6337 h 1705"/>
                                <a:gd name="T4" fmla="+- 0 8547 7913"/>
                                <a:gd name="T5" fmla="*/ T4 w 1700"/>
                                <a:gd name="T6" fmla="+- 0 6361 6337"/>
                                <a:gd name="T7" fmla="*/ 6361 h 1705"/>
                                <a:gd name="T8" fmla="+- 0 8435 7913"/>
                                <a:gd name="T9" fmla="*/ T8 w 1700"/>
                                <a:gd name="T10" fmla="+- 0 6409 6337"/>
                                <a:gd name="T11" fmla="*/ 6409 h 1705"/>
                                <a:gd name="T12" fmla="+- 0 8380 7913"/>
                                <a:gd name="T13" fmla="*/ T12 w 1700"/>
                                <a:gd name="T14" fmla="+- 0 6441 6337"/>
                                <a:gd name="T15" fmla="*/ 6441 h 1705"/>
                                <a:gd name="T16" fmla="+- 0 8327 7913"/>
                                <a:gd name="T17" fmla="*/ T16 w 1700"/>
                                <a:gd name="T18" fmla="+- 0 6477 6337"/>
                                <a:gd name="T19" fmla="*/ 6477 h 1705"/>
                                <a:gd name="T20" fmla="+- 0 8275 7913"/>
                                <a:gd name="T21" fmla="*/ T20 w 1700"/>
                                <a:gd name="T22" fmla="+- 0 6516 6337"/>
                                <a:gd name="T23" fmla="*/ 6516 h 1705"/>
                                <a:gd name="T24" fmla="+- 0 8225 7913"/>
                                <a:gd name="T25" fmla="*/ T24 w 1700"/>
                                <a:gd name="T26" fmla="+- 0 6559 6337"/>
                                <a:gd name="T27" fmla="*/ 6559 h 1705"/>
                                <a:gd name="T28" fmla="+- 0 8177 7913"/>
                                <a:gd name="T29" fmla="*/ T28 w 1700"/>
                                <a:gd name="T30" fmla="+- 0 6605 6337"/>
                                <a:gd name="T31" fmla="*/ 6605 h 1705"/>
                                <a:gd name="T32" fmla="+- 0 8132 7913"/>
                                <a:gd name="T33" fmla="*/ T32 w 1700"/>
                                <a:gd name="T34" fmla="+- 0 6653 6337"/>
                                <a:gd name="T35" fmla="*/ 6653 h 1705"/>
                                <a:gd name="T36" fmla="+- 0 8090 7913"/>
                                <a:gd name="T37" fmla="*/ T36 w 1700"/>
                                <a:gd name="T38" fmla="+- 0 6702 6337"/>
                                <a:gd name="T39" fmla="*/ 6702 h 1705"/>
                                <a:gd name="T40" fmla="+- 0 8052 7913"/>
                                <a:gd name="T41" fmla="*/ T40 w 1700"/>
                                <a:gd name="T42" fmla="+- 0 6752 6337"/>
                                <a:gd name="T43" fmla="*/ 6752 h 1705"/>
                                <a:gd name="T44" fmla="+- 0 8017 7913"/>
                                <a:gd name="T45" fmla="*/ T44 w 1700"/>
                                <a:gd name="T46" fmla="+- 0 6803 6337"/>
                                <a:gd name="T47" fmla="*/ 6803 h 1705"/>
                                <a:gd name="T48" fmla="+- 0 7961 7913"/>
                                <a:gd name="T49" fmla="*/ T48 w 1700"/>
                                <a:gd name="T50" fmla="+- 0 6905 6337"/>
                                <a:gd name="T51" fmla="*/ 6905 h 1705"/>
                                <a:gd name="T52" fmla="+- 0 7926 7913"/>
                                <a:gd name="T53" fmla="*/ T52 w 1700"/>
                                <a:gd name="T54" fmla="+- 0 7002 6337"/>
                                <a:gd name="T55" fmla="*/ 7002 h 1705"/>
                                <a:gd name="T56" fmla="+- 0 7913 7913"/>
                                <a:gd name="T57" fmla="*/ T56 w 1700"/>
                                <a:gd name="T58" fmla="+- 0 7090 6337"/>
                                <a:gd name="T59" fmla="*/ 7090 h 1705"/>
                                <a:gd name="T60" fmla="+- 0 7916 7913"/>
                                <a:gd name="T61" fmla="*/ T60 w 1700"/>
                                <a:gd name="T62" fmla="+- 0 7129 6337"/>
                                <a:gd name="T63" fmla="*/ 7129 h 1705"/>
                                <a:gd name="T64" fmla="+- 0 8820 7913"/>
                                <a:gd name="T65" fmla="*/ T64 w 1700"/>
                                <a:gd name="T66" fmla="+- 0 8042 6337"/>
                                <a:gd name="T67" fmla="*/ 8042 h 1705"/>
                                <a:gd name="T68" fmla="+- 0 8851 7913"/>
                                <a:gd name="T69" fmla="*/ T68 w 1700"/>
                                <a:gd name="T70" fmla="+- 0 7951 6337"/>
                                <a:gd name="T71" fmla="*/ 7951 h 1705"/>
                                <a:gd name="T72" fmla="+- 0 8878 7913"/>
                                <a:gd name="T73" fmla="*/ T72 w 1700"/>
                                <a:gd name="T74" fmla="+- 0 7869 6337"/>
                                <a:gd name="T75" fmla="*/ 7869 h 1705"/>
                                <a:gd name="T76" fmla="+- 0 8904 7913"/>
                                <a:gd name="T77" fmla="*/ T76 w 1700"/>
                                <a:gd name="T78" fmla="+- 0 7795 6337"/>
                                <a:gd name="T79" fmla="*/ 7795 h 1705"/>
                                <a:gd name="T80" fmla="+- 0 8929 7913"/>
                                <a:gd name="T81" fmla="*/ T80 w 1700"/>
                                <a:gd name="T82" fmla="+- 0 7729 6337"/>
                                <a:gd name="T83" fmla="*/ 7729 h 1705"/>
                                <a:gd name="T84" fmla="+- 0 8953 7913"/>
                                <a:gd name="T85" fmla="*/ T84 w 1700"/>
                                <a:gd name="T86" fmla="+- 0 7671 6337"/>
                                <a:gd name="T87" fmla="*/ 7671 h 1705"/>
                                <a:gd name="T88" fmla="+- 0 9000 7913"/>
                                <a:gd name="T89" fmla="*/ T88 w 1700"/>
                                <a:gd name="T90" fmla="+- 0 7574 6337"/>
                                <a:gd name="T91" fmla="*/ 7574 h 1705"/>
                                <a:gd name="T92" fmla="+- 0 9051 7913"/>
                                <a:gd name="T93" fmla="*/ T92 w 1700"/>
                                <a:gd name="T94" fmla="+- 0 7500 6337"/>
                                <a:gd name="T95" fmla="*/ 7500 h 1705"/>
                                <a:gd name="T96" fmla="+- 0 9111 7913"/>
                                <a:gd name="T97" fmla="*/ T96 w 1700"/>
                                <a:gd name="T98" fmla="+- 0 7445 6337"/>
                                <a:gd name="T99" fmla="*/ 7445 h 1705"/>
                                <a:gd name="T100" fmla="+- 0 9184 7913"/>
                                <a:gd name="T101" fmla="*/ T100 w 1700"/>
                                <a:gd name="T102" fmla="+- 0 7403 6337"/>
                                <a:gd name="T103" fmla="*/ 7403 h 1705"/>
                                <a:gd name="T104" fmla="+- 0 9275 7913"/>
                                <a:gd name="T105" fmla="*/ T104 w 1700"/>
                                <a:gd name="T106" fmla="+- 0 7370 6337"/>
                                <a:gd name="T107" fmla="*/ 7370 h 1705"/>
                                <a:gd name="T108" fmla="+- 0 9389 7913"/>
                                <a:gd name="T109" fmla="*/ T108 w 1700"/>
                                <a:gd name="T110" fmla="+- 0 7343 6337"/>
                                <a:gd name="T111" fmla="*/ 7343 h 1705"/>
                                <a:gd name="T112" fmla="+- 0 9456 7913"/>
                                <a:gd name="T113" fmla="*/ T112 w 1700"/>
                                <a:gd name="T114" fmla="+- 0 7330 6337"/>
                                <a:gd name="T115" fmla="*/ 7330 h 1705"/>
                                <a:gd name="T116" fmla="+- 0 9613 7913"/>
                                <a:gd name="T117" fmla="*/ T116 w 1700"/>
                                <a:gd name="T118" fmla="+- 0 7302 6337"/>
                                <a:gd name="T119" fmla="*/ 7302 h 1705"/>
                                <a:gd name="T120" fmla="+- 0 8658 7913"/>
                                <a:gd name="T121" fmla="*/ T120 w 1700"/>
                                <a:gd name="T122" fmla="+- 0 6337 6337"/>
                                <a:gd name="T123" fmla="*/ 6337 h 17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700" h="1705">
                                  <a:moveTo>
                                    <a:pt x="745" y="0"/>
                                  </a:moveTo>
                                  <a:lnTo>
                                    <a:pt x="634" y="24"/>
                                  </a:lnTo>
                                  <a:lnTo>
                                    <a:pt x="522" y="72"/>
                                  </a:lnTo>
                                  <a:lnTo>
                                    <a:pt x="467" y="104"/>
                                  </a:lnTo>
                                  <a:lnTo>
                                    <a:pt x="414" y="140"/>
                                  </a:lnTo>
                                  <a:lnTo>
                                    <a:pt x="362" y="179"/>
                                  </a:lnTo>
                                  <a:lnTo>
                                    <a:pt x="312" y="222"/>
                                  </a:lnTo>
                                  <a:lnTo>
                                    <a:pt x="264" y="268"/>
                                  </a:lnTo>
                                  <a:lnTo>
                                    <a:pt x="219" y="316"/>
                                  </a:lnTo>
                                  <a:lnTo>
                                    <a:pt x="177" y="365"/>
                                  </a:lnTo>
                                  <a:lnTo>
                                    <a:pt x="139" y="415"/>
                                  </a:lnTo>
                                  <a:lnTo>
                                    <a:pt x="104" y="466"/>
                                  </a:lnTo>
                                  <a:lnTo>
                                    <a:pt x="48" y="568"/>
                                  </a:lnTo>
                                  <a:lnTo>
                                    <a:pt x="13" y="665"/>
                                  </a:lnTo>
                                  <a:lnTo>
                                    <a:pt x="0" y="753"/>
                                  </a:lnTo>
                                  <a:lnTo>
                                    <a:pt x="3" y="792"/>
                                  </a:lnTo>
                                  <a:lnTo>
                                    <a:pt x="907" y="1705"/>
                                  </a:lnTo>
                                  <a:lnTo>
                                    <a:pt x="938" y="1614"/>
                                  </a:lnTo>
                                  <a:lnTo>
                                    <a:pt x="965" y="1532"/>
                                  </a:lnTo>
                                  <a:lnTo>
                                    <a:pt x="991" y="1458"/>
                                  </a:lnTo>
                                  <a:lnTo>
                                    <a:pt x="1016" y="1392"/>
                                  </a:lnTo>
                                  <a:lnTo>
                                    <a:pt x="1040" y="1334"/>
                                  </a:lnTo>
                                  <a:lnTo>
                                    <a:pt x="1087" y="1237"/>
                                  </a:lnTo>
                                  <a:lnTo>
                                    <a:pt x="1138" y="1163"/>
                                  </a:lnTo>
                                  <a:lnTo>
                                    <a:pt x="1198" y="1108"/>
                                  </a:lnTo>
                                  <a:lnTo>
                                    <a:pt x="1271" y="1066"/>
                                  </a:lnTo>
                                  <a:lnTo>
                                    <a:pt x="1362" y="1033"/>
                                  </a:lnTo>
                                  <a:lnTo>
                                    <a:pt x="1476" y="1006"/>
                                  </a:lnTo>
                                  <a:lnTo>
                                    <a:pt x="1543" y="993"/>
                                  </a:lnTo>
                                  <a:lnTo>
                                    <a:pt x="1700" y="965"/>
                                  </a:lnTo>
                                  <a:lnTo>
                                    <a:pt x="74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0" name="Group 1733"/>
                        <wpg:cNvGrpSpPr>
                          <a:grpSpLocks/>
                        </wpg:cNvGrpSpPr>
                        <wpg:grpSpPr bwMode="auto">
                          <a:xfrm>
                            <a:off x="7913" y="6337"/>
                            <a:ext cx="1700" cy="1705"/>
                            <a:chOff x="7913" y="6337"/>
                            <a:chExt cx="1700" cy="1705"/>
                          </a:xfrm>
                        </wpg:grpSpPr>
                        <wps:wsp>
                          <wps:cNvPr id="1611" name="Freeform 1734"/>
                          <wps:cNvSpPr>
                            <a:spLocks/>
                          </wps:cNvSpPr>
                          <wps:spPr bwMode="auto">
                            <a:xfrm>
                              <a:off x="7913" y="6337"/>
                              <a:ext cx="1700" cy="1705"/>
                            </a:xfrm>
                            <a:custGeom>
                              <a:avLst/>
                              <a:gdLst>
                                <a:gd name="T0" fmla="+- 0 8658 7913"/>
                                <a:gd name="T1" fmla="*/ T0 w 1700"/>
                                <a:gd name="T2" fmla="+- 0 6337 6337"/>
                                <a:gd name="T3" fmla="*/ 6337 h 1705"/>
                                <a:gd name="T4" fmla="+- 0 8547 7913"/>
                                <a:gd name="T5" fmla="*/ T4 w 1700"/>
                                <a:gd name="T6" fmla="+- 0 6361 6337"/>
                                <a:gd name="T7" fmla="*/ 6361 h 1705"/>
                                <a:gd name="T8" fmla="+- 0 8435 7913"/>
                                <a:gd name="T9" fmla="*/ T8 w 1700"/>
                                <a:gd name="T10" fmla="+- 0 6409 6337"/>
                                <a:gd name="T11" fmla="*/ 6409 h 1705"/>
                                <a:gd name="T12" fmla="+- 0 8380 7913"/>
                                <a:gd name="T13" fmla="*/ T12 w 1700"/>
                                <a:gd name="T14" fmla="+- 0 6441 6337"/>
                                <a:gd name="T15" fmla="*/ 6441 h 1705"/>
                                <a:gd name="T16" fmla="+- 0 8327 7913"/>
                                <a:gd name="T17" fmla="*/ T16 w 1700"/>
                                <a:gd name="T18" fmla="+- 0 6477 6337"/>
                                <a:gd name="T19" fmla="*/ 6477 h 1705"/>
                                <a:gd name="T20" fmla="+- 0 8275 7913"/>
                                <a:gd name="T21" fmla="*/ T20 w 1700"/>
                                <a:gd name="T22" fmla="+- 0 6516 6337"/>
                                <a:gd name="T23" fmla="*/ 6516 h 1705"/>
                                <a:gd name="T24" fmla="+- 0 8225 7913"/>
                                <a:gd name="T25" fmla="*/ T24 w 1700"/>
                                <a:gd name="T26" fmla="+- 0 6559 6337"/>
                                <a:gd name="T27" fmla="*/ 6559 h 1705"/>
                                <a:gd name="T28" fmla="+- 0 8177 7913"/>
                                <a:gd name="T29" fmla="*/ T28 w 1700"/>
                                <a:gd name="T30" fmla="+- 0 6605 6337"/>
                                <a:gd name="T31" fmla="*/ 6605 h 1705"/>
                                <a:gd name="T32" fmla="+- 0 8132 7913"/>
                                <a:gd name="T33" fmla="*/ T32 w 1700"/>
                                <a:gd name="T34" fmla="+- 0 6653 6337"/>
                                <a:gd name="T35" fmla="*/ 6653 h 1705"/>
                                <a:gd name="T36" fmla="+- 0 8090 7913"/>
                                <a:gd name="T37" fmla="*/ T36 w 1700"/>
                                <a:gd name="T38" fmla="+- 0 6702 6337"/>
                                <a:gd name="T39" fmla="*/ 6702 h 1705"/>
                                <a:gd name="T40" fmla="+- 0 8052 7913"/>
                                <a:gd name="T41" fmla="*/ T40 w 1700"/>
                                <a:gd name="T42" fmla="+- 0 6752 6337"/>
                                <a:gd name="T43" fmla="*/ 6752 h 1705"/>
                                <a:gd name="T44" fmla="+- 0 8017 7913"/>
                                <a:gd name="T45" fmla="*/ T44 w 1700"/>
                                <a:gd name="T46" fmla="+- 0 6803 6337"/>
                                <a:gd name="T47" fmla="*/ 6803 h 1705"/>
                                <a:gd name="T48" fmla="+- 0 7961 7913"/>
                                <a:gd name="T49" fmla="*/ T48 w 1700"/>
                                <a:gd name="T50" fmla="+- 0 6905 6337"/>
                                <a:gd name="T51" fmla="*/ 6905 h 1705"/>
                                <a:gd name="T52" fmla="+- 0 7926 7913"/>
                                <a:gd name="T53" fmla="*/ T52 w 1700"/>
                                <a:gd name="T54" fmla="+- 0 7002 6337"/>
                                <a:gd name="T55" fmla="*/ 7002 h 1705"/>
                                <a:gd name="T56" fmla="+- 0 7913 7913"/>
                                <a:gd name="T57" fmla="*/ T56 w 1700"/>
                                <a:gd name="T58" fmla="+- 0 7090 6337"/>
                                <a:gd name="T59" fmla="*/ 7090 h 1705"/>
                                <a:gd name="T60" fmla="+- 0 7916 7913"/>
                                <a:gd name="T61" fmla="*/ T60 w 1700"/>
                                <a:gd name="T62" fmla="+- 0 7129 6337"/>
                                <a:gd name="T63" fmla="*/ 7129 h 1705"/>
                                <a:gd name="T64" fmla="+- 0 8024 7913"/>
                                <a:gd name="T65" fmla="*/ T64 w 1700"/>
                                <a:gd name="T66" fmla="+- 0 7238 6337"/>
                                <a:gd name="T67" fmla="*/ 7238 h 1705"/>
                                <a:gd name="T68" fmla="+- 0 8123 7913"/>
                                <a:gd name="T69" fmla="*/ T68 w 1700"/>
                                <a:gd name="T70" fmla="+- 0 7338 6337"/>
                                <a:gd name="T71" fmla="*/ 7338 h 1705"/>
                                <a:gd name="T72" fmla="+- 0 8214 7913"/>
                                <a:gd name="T73" fmla="*/ T72 w 1700"/>
                                <a:gd name="T74" fmla="+- 0 7430 6337"/>
                                <a:gd name="T75" fmla="*/ 7430 h 1705"/>
                                <a:gd name="T76" fmla="+- 0 8297 7913"/>
                                <a:gd name="T77" fmla="*/ T76 w 1700"/>
                                <a:gd name="T78" fmla="+- 0 7513 6337"/>
                                <a:gd name="T79" fmla="*/ 7513 h 1705"/>
                                <a:gd name="T80" fmla="+- 0 8373 7913"/>
                                <a:gd name="T81" fmla="*/ T80 w 1700"/>
                                <a:gd name="T82" fmla="+- 0 7590 6337"/>
                                <a:gd name="T83" fmla="*/ 7590 h 1705"/>
                                <a:gd name="T84" fmla="+- 0 8441 7913"/>
                                <a:gd name="T85" fmla="*/ T84 w 1700"/>
                                <a:gd name="T86" fmla="+- 0 7659 6337"/>
                                <a:gd name="T87" fmla="*/ 7659 h 1705"/>
                                <a:gd name="T88" fmla="+- 0 8502 7913"/>
                                <a:gd name="T89" fmla="*/ T88 w 1700"/>
                                <a:gd name="T90" fmla="+- 0 7721 6337"/>
                                <a:gd name="T91" fmla="*/ 7721 h 1705"/>
                                <a:gd name="T92" fmla="+- 0 8557 7913"/>
                                <a:gd name="T93" fmla="*/ T92 w 1700"/>
                                <a:gd name="T94" fmla="+- 0 7776 6337"/>
                                <a:gd name="T95" fmla="*/ 7776 h 1705"/>
                                <a:gd name="T96" fmla="+- 0 8605 7913"/>
                                <a:gd name="T97" fmla="*/ T96 w 1700"/>
                                <a:gd name="T98" fmla="+- 0 7825 6337"/>
                                <a:gd name="T99" fmla="*/ 7825 h 1705"/>
                                <a:gd name="T100" fmla="+- 0 8648 7913"/>
                                <a:gd name="T101" fmla="*/ T100 w 1700"/>
                                <a:gd name="T102" fmla="+- 0 7868 6337"/>
                                <a:gd name="T103" fmla="*/ 7868 h 1705"/>
                                <a:gd name="T104" fmla="+- 0 8717 7913"/>
                                <a:gd name="T105" fmla="*/ T104 w 1700"/>
                                <a:gd name="T106" fmla="+- 0 7938 6337"/>
                                <a:gd name="T107" fmla="*/ 7938 h 1705"/>
                                <a:gd name="T108" fmla="+- 0 8766 7913"/>
                                <a:gd name="T109" fmla="*/ T108 w 1700"/>
                                <a:gd name="T110" fmla="+- 0 7987 6337"/>
                                <a:gd name="T111" fmla="*/ 7987 h 1705"/>
                                <a:gd name="T112" fmla="+- 0 8815 7913"/>
                                <a:gd name="T113" fmla="*/ T112 w 1700"/>
                                <a:gd name="T114" fmla="+- 0 8036 6337"/>
                                <a:gd name="T115" fmla="*/ 8036 h 1705"/>
                                <a:gd name="T116" fmla="+- 0 8820 7913"/>
                                <a:gd name="T117" fmla="*/ T116 w 1700"/>
                                <a:gd name="T118" fmla="+- 0 8042 6337"/>
                                <a:gd name="T119" fmla="*/ 8042 h 1705"/>
                                <a:gd name="T120" fmla="+- 0 8851 7913"/>
                                <a:gd name="T121" fmla="*/ T120 w 1700"/>
                                <a:gd name="T122" fmla="+- 0 7951 6337"/>
                                <a:gd name="T123" fmla="*/ 7951 h 1705"/>
                                <a:gd name="T124" fmla="+- 0 8878 7913"/>
                                <a:gd name="T125" fmla="*/ T124 w 1700"/>
                                <a:gd name="T126" fmla="+- 0 7869 6337"/>
                                <a:gd name="T127" fmla="*/ 7869 h 1705"/>
                                <a:gd name="T128" fmla="+- 0 8904 7913"/>
                                <a:gd name="T129" fmla="*/ T128 w 1700"/>
                                <a:gd name="T130" fmla="+- 0 7795 6337"/>
                                <a:gd name="T131" fmla="*/ 7795 h 1705"/>
                                <a:gd name="T132" fmla="+- 0 8929 7913"/>
                                <a:gd name="T133" fmla="*/ T132 w 1700"/>
                                <a:gd name="T134" fmla="+- 0 7729 6337"/>
                                <a:gd name="T135" fmla="*/ 7729 h 1705"/>
                                <a:gd name="T136" fmla="+- 0 8953 7913"/>
                                <a:gd name="T137" fmla="*/ T136 w 1700"/>
                                <a:gd name="T138" fmla="+- 0 7671 6337"/>
                                <a:gd name="T139" fmla="*/ 7671 h 1705"/>
                                <a:gd name="T140" fmla="+- 0 9000 7913"/>
                                <a:gd name="T141" fmla="*/ T140 w 1700"/>
                                <a:gd name="T142" fmla="+- 0 7574 6337"/>
                                <a:gd name="T143" fmla="*/ 7574 h 1705"/>
                                <a:gd name="T144" fmla="+- 0 9051 7913"/>
                                <a:gd name="T145" fmla="*/ T144 w 1700"/>
                                <a:gd name="T146" fmla="+- 0 7500 6337"/>
                                <a:gd name="T147" fmla="*/ 7500 h 1705"/>
                                <a:gd name="T148" fmla="+- 0 9111 7913"/>
                                <a:gd name="T149" fmla="*/ T148 w 1700"/>
                                <a:gd name="T150" fmla="+- 0 7445 6337"/>
                                <a:gd name="T151" fmla="*/ 7445 h 1705"/>
                                <a:gd name="T152" fmla="+- 0 9184 7913"/>
                                <a:gd name="T153" fmla="*/ T152 w 1700"/>
                                <a:gd name="T154" fmla="+- 0 7403 6337"/>
                                <a:gd name="T155" fmla="*/ 7403 h 1705"/>
                                <a:gd name="T156" fmla="+- 0 9275 7913"/>
                                <a:gd name="T157" fmla="*/ T156 w 1700"/>
                                <a:gd name="T158" fmla="+- 0 7370 6337"/>
                                <a:gd name="T159" fmla="*/ 7370 h 1705"/>
                                <a:gd name="T160" fmla="+- 0 9389 7913"/>
                                <a:gd name="T161" fmla="*/ T160 w 1700"/>
                                <a:gd name="T162" fmla="+- 0 7343 6337"/>
                                <a:gd name="T163" fmla="*/ 7343 h 1705"/>
                                <a:gd name="T164" fmla="+- 0 9456 7913"/>
                                <a:gd name="T165" fmla="*/ T164 w 1700"/>
                                <a:gd name="T166" fmla="+- 0 7330 6337"/>
                                <a:gd name="T167" fmla="*/ 7330 h 1705"/>
                                <a:gd name="T168" fmla="+- 0 9530 7913"/>
                                <a:gd name="T169" fmla="*/ T168 w 1700"/>
                                <a:gd name="T170" fmla="+- 0 7316 6337"/>
                                <a:gd name="T171" fmla="*/ 7316 h 1705"/>
                                <a:gd name="T172" fmla="+- 0 9613 7913"/>
                                <a:gd name="T173" fmla="*/ T172 w 1700"/>
                                <a:gd name="T174" fmla="+- 0 7302 6337"/>
                                <a:gd name="T175" fmla="*/ 7302 h 1705"/>
                                <a:gd name="T176" fmla="+- 0 9498 7913"/>
                                <a:gd name="T177" fmla="*/ T176 w 1700"/>
                                <a:gd name="T178" fmla="+- 0 7185 6337"/>
                                <a:gd name="T179" fmla="*/ 7185 h 1705"/>
                                <a:gd name="T180" fmla="+- 0 9392 7913"/>
                                <a:gd name="T181" fmla="*/ T180 w 1700"/>
                                <a:gd name="T182" fmla="+- 0 7079 6337"/>
                                <a:gd name="T183" fmla="*/ 7079 h 1705"/>
                                <a:gd name="T184" fmla="+- 0 9296 7913"/>
                                <a:gd name="T185" fmla="*/ T184 w 1700"/>
                                <a:gd name="T186" fmla="+- 0 6981 6337"/>
                                <a:gd name="T187" fmla="*/ 6981 h 1705"/>
                                <a:gd name="T188" fmla="+- 0 9207 7913"/>
                                <a:gd name="T189" fmla="*/ T188 w 1700"/>
                                <a:gd name="T190" fmla="+- 0 6892 6337"/>
                                <a:gd name="T191" fmla="*/ 6892 h 1705"/>
                                <a:gd name="T192" fmla="+- 0 9127 7913"/>
                                <a:gd name="T193" fmla="*/ T192 w 1700"/>
                                <a:gd name="T194" fmla="+- 0 6811 6337"/>
                                <a:gd name="T195" fmla="*/ 6811 h 1705"/>
                                <a:gd name="T196" fmla="+- 0 9055 7913"/>
                                <a:gd name="T197" fmla="*/ T196 w 1700"/>
                                <a:gd name="T198" fmla="+- 0 6738 6337"/>
                                <a:gd name="T199" fmla="*/ 6738 h 1705"/>
                                <a:gd name="T200" fmla="+- 0 8990 7913"/>
                                <a:gd name="T201" fmla="*/ T200 w 1700"/>
                                <a:gd name="T202" fmla="+- 0 6672 6337"/>
                                <a:gd name="T203" fmla="*/ 6672 h 1705"/>
                                <a:gd name="T204" fmla="+- 0 8932 7913"/>
                                <a:gd name="T205" fmla="*/ T204 w 1700"/>
                                <a:gd name="T206" fmla="+- 0 6614 6337"/>
                                <a:gd name="T207" fmla="*/ 6614 h 1705"/>
                                <a:gd name="T208" fmla="+- 0 8881 7913"/>
                                <a:gd name="T209" fmla="*/ T208 w 1700"/>
                                <a:gd name="T210" fmla="+- 0 6562 6337"/>
                                <a:gd name="T211" fmla="*/ 6562 h 1705"/>
                                <a:gd name="T212" fmla="+- 0 8837 7913"/>
                                <a:gd name="T213" fmla="*/ T212 w 1700"/>
                                <a:gd name="T214" fmla="+- 0 6517 6337"/>
                                <a:gd name="T215" fmla="*/ 6517 h 1705"/>
                                <a:gd name="T216" fmla="+- 0 8765 7913"/>
                                <a:gd name="T217" fmla="*/ T216 w 1700"/>
                                <a:gd name="T218" fmla="+- 0 6445 6337"/>
                                <a:gd name="T219" fmla="*/ 6445 h 1705"/>
                                <a:gd name="T220" fmla="+- 0 8714 7913"/>
                                <a:gd name="T221" fmla="*/ T220 w 1700"/>
                                <a:gd name="T222" fmla="+- 0 6393 6337"/>
                                <a:gd name="T223" fmla="*/ 6393 h 1705"/>
                                <a:gd name="T224" fmla="+- 0 8671 7913"/>
                                <a:gd name="T225" fmla="*/ T224 w 1700"/>
                                <a:gd name="T226" fmla="+- 0 6349 6337"/>
                                <a:gd name="T227" fmla="*/ 6349 h 1705"/>
                                <a:gd name="T228" fmla="+- 0 8660 7913"/>
                                <a:gd name="T229" fmla="*/ T228 w 1700"/>
                                <a:gd name="T230" fmla="+- 0 6338 6337"/>
                                <a:gd name="T231" fmla="*/ 6338 h 1705"/>
                                <a:gd name="T232" fmla="+- 0 8658 7913"/>
                                <a:gd name="T233" fmla="*/ T232 w 1700"/>
                                <a:gd name="T234" fmla="+- 0 6337 6337"/>
                                <a:gd name="T235" fmla="*/ 6337 h 17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</a:cxnLst>
                              <a:rect l="0" t="0" r="r" b="b"/>
                              <a:pathLst>
                                <a:path w="1700" h="1705">
                                  <a:moveTo>
                                    <a:pt x="745" y="0"/>
                                  </a:moveTo>
                                  <a:lnTo>
                                    <a:pt x="634" y="24"/>
                                  </a:lnTo>
                                  <a:lnTo>
                                    <a:pt x="522" y="72"/>
                                  </a:lnTo>
                                  <a:lnTo>
                                    <a:pt x="467" y="104"/>
                                  </a:lnTo>
                                  <a:lnTo>
                                    <a:pt x="414" y="140"/>
                                  </a:lnTo>
                                  <a:lnTo>
                                    <a:pt x="362" y="179"/>
                                  </a:lnTo>
                                  <a:lnTo>
                                    <a:pt x="312" y="222"/>
                                  </a:lnTo>
                                  <a:lnTo>
                                    <a:pt x="264" y="268"/>
                                  </a:lnTo>
                                  <a:lnTo>
                                    <a:pt x="219" y="316"/>
                                  </a:lnTo>
                                  <a:lnTo>
                                    <a:pt x="177" y="365"/>
                                  </a:lnTo>
                                  <a:lnTo>
                                    <a:pt x="139" y="415"/>
                                  </a:lnTo>
                                  <a:lnTo>
                                    <a:pt x="104" y="466"/>
                                  </a:lnTo>
                                  <a:lnTo>
                                    <a:pt x="48" y="568"/>
                                  </a:lnTo>
                                  <a:lnTo>
                                    <a:pt x="13" y="665"/>
                                  </a:lnTo>
                                  <a:lnTo>
                                    <a:pt x="0" y="753"/>
                                  </a:lnTo>
                                  <a:lnTo>
                                    <a:pt x="3" y="792"/>
                                  </a:lnTo>
                                  <a:lnTo>
                                    <a:pt x="111" y="901"/>
                                  </a:lnTo>
                                  <a:lnTo>
                                    <a:pt x="210" y="1001"/>
                                  </a:lnTo>
                                  <a:lnTo>
                                    <a:pt x="301" y="1093"/>
                                  </a:lnTo>
                                  <a:lnTo>
                                    <a:pt x="384" y="1176"/>
                                  </a:lnTo>
                                  <a:lnTo>
                                    <a:pt x="460" y="1253"/>
                                  </a:lnTo>
                                  <a:lnTo>
                                    <a:pt x="528" y="1322"/>
                                  </a:lnTo>
                                  <a:lnTo>
                                    <a:pt x="589" y="1384"/>
                                  </a:lnTo>
                                  <a:lnTo>
                                    <a:pt x="644" y="1439"/>
                                  </a:lnTo>
                                  <a:lnTo>
                                    <a:pt x="692" y="1488"/>
                                  </a:lnTo>
                                  <a:lnTo>
                                    <a:pt x="735" y="1531"/>
                                  </a:lnTo>
                                  <a:lnTo>
                                    <a:pt x="804" y="1601"/>
                                  </a:lnTo>
                                  <a:lnTo>
                                    <a:pt x="853" y="1650"/>
                                  </a:lnTo>
                                  <a:lnTo>
                                    <a:pt x="902" y="1699"/>
                                  </a:lnTo>
                                  <a:lnTo>
                                    <a:pt x="907" y="1705"/>
                                  </a:lnTo>
                                  <a:lnTo>
                                    <a:pt x="938" y="1614"/>
                                  </a:lnTo>
                                  <a:lnTo>
                                    <a:pt x="965" y="1532"/>
                                  </a:lnTo>
                                  <a:lnTo>
                                    <a:pt x="991" y="1458"/>
                                  </a:lnTo>
                                  <a:lnTo>
                                    <a:pt x="1016" y="1392"/>
                                  </a:lnTo>
                                  <a:lnTo>
                                    <a:pt x="1040" y="1334"/>
                                  </a:lnTo>
                                  <a:lnTo>
                                    <a:pt x="1087" y="1237"/>
                                  </a:lnTo>
                                  <a:lnTo>
                                    <a:pt x="1138" y="1163"/>
                                  </a:lnTo>
                                  <a:lnTo>
                                    <a:pt x="1198" y="1108"/>
                                  </a:lnTo>
                                  <a:lnTo>
                                    <a:pt x="1271" y="1066"/>
                                  </a:lnTo>
                                  <a:lnTo>
                                    <a:pt x="1362" y="1033"/>
                                  </a:lnTo>
                                  <a:lnTo>
                                    <a:pt x="1476" y="1006"/>
                                  </a:lnTo>
                                  <a:lnTo>
                                    <a:pt x="1543" y="993"/>
                                  </a:lnTo>
                                  <a:lnTo>
                                    <a:pt x="1617" y="979"/>
                                  </a:lnTo>
                                  <a:lnTo>
                                    <a:pt x="1700" y="965"/>
                                  </a:lnTo>
                                  <a:lnTo>
                                    <a:pt x="1585" y="848"/>
                                  </a:lnTo>
                                  <a:lnTo>
                                    <a:pt x="1479" y="742"/>
                                  </a:lnTo>
                                  <a:lnTo>
                                    <a:pt x="1383" y="644"/>
                                  </a:lnTo>
                                  <a:lnTo>
                                    <a:pt x="1294" y="555"/>
                                  </a:lnTo>
                                  <a:lnTo>
                                    <a:pt x="1214" y="474"/>
                                  </a:lnTo>
                                  <a:lnTo>
                                    <a:pt x="1142" y="401"/>
                                  </a:lnTo>
                                  <a:lnTo>
                                    <a:pt x="1077" y="335"/>
                                  </a:lnTo>
                                  <a:lnTo>
                                    <a:pt x="1019" y="277"/>
                                  </a:lnTo>
                                  <a:lnTo>
                                    <a:pt x="968" y="225"/>
                                  </a:lnTo>
                                  <a:lnTo>
                                    <a:pt x="924" y="180"/>
                                  </a:lnTo>
                                  <a:lnTo>
                                    <a:pt x="852" y="108"/>
                                  </a:lnTo>
                                  <a:lnTo>
                                    <a:pt x="801" y="56"/>
                                  </a:lnTo>
                                  <a:lnTo>
                                    <a:pt x="758" y="12"/>
                                  </a:lnTo>
                                  <a:lnTo>
                                    <a:pt x="747" y="1"/>
                                  </a:lnTo>
                                  <a:lnTo>
                                    <a:pt x="7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2" name="Group 1731"/>
                        <wpg:cNvGrpSpPr>
                          <a:grpSpLocks/>
                        </wpg:cNvGrpSpPr>
                        <wpg:grpSpPr bwMode="auto">
                          <a:xfrm>
                            <a:off x="7897" y="6266"/>
                            <a:ext cx="1233" cy="1775"/>
                            <a:chOff x="7897" y="6266"/>
                            <a:chExt cx="1233" cy="1775"/>
                          </a:xfrm>
                        </wpg:grpSpPr>
                        <wps:wsp>
                          <wps:cNvPr id="1613" name="Freeform 1732"/>
                          <wps:cNvSpPr>
                            <a:spLocks/>
                          </wps:cNvSpPr>
                          <wps:spPr bwMode="auto">
                            <a:xfrm>
                              <a:off x="7897" y="6266"/>
                              <a:ext cx="1233" cy="1775"/>
                            </a:xfrm>
                            <a:custGeom>
                              <a:avLst/>
                              <a:gdLst>
                                <a:gd name="T0" fmla="+- 0 8227 7897"/>
                                <a:gd name="T1" fmla="*/ T0 w 1233"/>
                                <a:gd name="T2" fmla="+- 0 6266 6266"/>
                                <a:gd name="T3" fmla="*/ 6266 h 1775"/>
                                <a:gd name="T4" fmla="+- 0 8178 7897"/>
                                <a:gd name="T5" fmla="*/ T4 w 1233"/>
                                <a:gd name="T6" fmla="+- 0 6309 6266"/>
                                <a:gd name="T7" fmla="*/ 6309 h 1775"/>
                                <a:gd name="T8" fmla="+- 0 8133 7897"/>
                                <a:gd name="T9" fmla="*/ T8 w 1233"/>
                                <a:gd name="T10" fmla="+- 0 6352 6266"/>
                                <a:gd name="T11" fmla="*/ 6352 h 1775"/>
                                <a:gd name="T12" fmla="+- 0 8057 7897"/>
                                <a:gd name="T13" fmla="*/ T12 w 1233"/>
                                <a:gd name="T14" fmla="+- 0 6439 6266"/>
                                <a:gd name="T15" fmla="*/ 6439 h 1775"/>
                                <a:gd name="T16" fmla="+- 0 7999 7897"/>
                                <a:gd name="T17" fmla="*/ T16 w 1233"/>
                                <a:gd name="T18" fmla="+- 0 6529 6266"/>
                                <a:gd name="T19" fmla="*/ 6529 h 1775"/>
                                <a:gd name="T20" fmla="+- 0 7955 7897"/>
                                <a:gd name="T21" fmla="*/ T20 w 1233"/>
                                <a:gd name="T22" fmla="+- 0 6619 6266"/>
                                <a:gd name="T23" fmla="*/ 6619 h 1775"/>
                                <a:gd name="T24" fmla="+- 0 7925 7897"/>
                                <a:gd name="T25" fmla="*/ T24 w 1233"/>
                                <a:gd name="T26" fmla="+- 0 6709 6266"/>
                                <a:gd name="T27" fmla="*/ 6709 h 1775"/>
                                <a:gd name="T28" fmla="+- 0 7906 7897"/>
                                <a:gd name="T29" fmla="*/ T28 w 1233"/>
                                <a:gd name="T30" fmla="+- 0 6798 6266"/>
                                <a:gd name="T31" fmla="*/ 6798 h 1775"/>
                                <a:gd name="T32" fmla="+- 0 7898 7897"/>
                                <a:gd name="T33" fmla="*/ T32 w 1233"/>
                                <a:gd name="T34" fmla="+- 0 6885 6266"/>
                                <a:gd name="T35" fmla="*/ 6885 h 1775"/>
                                <a:gd name="T36" fmla="+- 0 7897 7897"/>
                                <a:gd name="T37" fmla="*/ T36 w 1233"/>
                                <a:gd name="T38" fmla="+- 0 6928 6266"/>
                                <a:gd name="T39" fmla="*/ 6928 h 1775"/>
                                <a:gd name="T40" fmla="+- 0 7898 7897"/>
                                <a:gd name="T41" fmla="*/ T40 w 1233"/>
                                <a:gd name="T42" fmla="+- 0 6970 6266"/>
                                <a:gd name="T43" fmla="*/ 6970 h 1775"/>
                                <a:gd name="T44" fmla="+- 0 7905 7897"/>
                                <a:gd name="T45" fmla="*/ T44 w 1233"/>
                                <a:gd name="T46" fmla="+- 0 7052 6266"/>
                                <a:gd name="T47" fmla="*/ 7052 h 1775"/>
                                <a:gd name="T48" fmla="+- 0 7916 7897"/>
                                <a:gd name="T49" fmla="*/ T48 w 1233"/>
                                <a:gd name="T50" fmla="+- 0 7129 6266"/>
                                <a:gd name="T51" fmla="*/ 7129 h 1775"/>
                                <a:gd name="T52" fmla="+- 0 8820 7897"/>
                                <a:gd name="T53" fmla="*/ T52 w 1233"/>
                                <a:gd name="T54" fmla="+- 0 8042 6266"/>
                                <a:gd name="T55" fmla="*/ 8042 h 1775"/>
                                <a:gd name="T56" fmla="+- 0 8805 7897"/>
                                <a:gd name="T57" fmla="*/ T56 w 1233"/>
                                <a:gd name="T58" fmla="+- 0 7972 6266"/>
                                <a:gd name="T59" fmla="*/ 7972 h 1775"/>
                                <a:gd name="T60" fmla="+- 0 8792 7897"/>
                                <a:gd name="T61" fmla="*/ T60 w 1233"/>
                                <a:gd name="T62" fmla="+- 0 7910 6266"/>
                                <a:gd name="T63" fmla="*/ 7910 h 1775"/>
                                <a:gd name="T64" fmla="+- 0 8773 7897"/>
                                <a:gd name="T65" fmla="*/ T64 w 1233"/>
                                <a:gd name="T66" fmla="+- 0 7802 6266"/>
                                <a:gd name="T67" fmla="*/ 7802 h 1775"/>
                                <a:gd name="T68" fmla="+- 0 8763 7897"/>
                                <a:gd name="T69" fmla="*/ T68 w 1233"/>
                                <a:gd name="T70" fmla="+- 0 7712 6266"/>
                                <a:gd name="T71" fmla="*/ 7712 h 1775"/>
                                <a:gd name="T72" fmla="+- 0 8762 7897"/>
                                <a:gd name="T73" fmla="*/ T72 w 1233"/>
                                <a:gd name="T74" fmla="+- 0 7673 6266"/>
                                <a:gd name="T75" fmla="*/ 7673 h 1775"/>
                                <a:gd name="T76" fmla="+- 0 8765 7897"/>
                                <a:gd name="T77" fmla="*/ T76 w 1233"/>
                                <a:gd name="T78" fmla="+- 0 7637 6266"/>
                                <a:gd name="T79" fmla="*/ 7637 h 1775"/>
                                <a:gd name="T80" fmla="+- 0 8781 7897"/>
                                <a:gd name="T81" fmla="*/ T80 w 1233"/>
                                <a:gd name="T82" fmla="+- 0 7569 6266"/>
                                <a:gd name="T83" fmla="*/ 7569 h 1775"/>
                                <a:gd name="T84" fmla="+- 0 8812 7897"/>
                                <a:gd name="T85" fmla="*/ T84 w 1233"/>
                                <a:gd name="T86" fmla="+- 0 7505 6266"/>
                                <a:gd name="T87" fmla="*/ 7505 h 1775"/>
                                <a:gd name="T88" fmla="+- 0 8861 7897"/>
                                <a:gd name="T89" fmla="*/ T88 w 1233"/>
                                <a:gd name="T90" fmla="+- 0 7439 6266"/>
                                <a:gd name="T91" fmla="*/ 7439 h 1775"/>
                                <a:gd name="T92" fmla="+- 0 8929 7897"/>
                                <a:gd name="T93" fmla="*/ T92 w 1233"/>
                                <a:gd name="T94" fmla="+- 0 7367 6266"/>
                                <a:gd name="T95" fmla="*/ 7367 h 1775"/>
                                <a:gd name="T96" fmla="+- 0 9018 7897"/>
                                <a:gd name="T97" fmla="*/ T96 w 1233"/>
                                <a:gd name="T98" fmla="+- 0 7281 6266"/>
                                <a:gd name="T99" fmla="*/ 7281 h 1775"/>
                                <a:gd name="T100" fmla="+- 0 9130 7897"/>
                                <a:gd name="T101" fmla="*/ T100 w 1233"/>
                                <a:gd name="T102" fmla="+- 0 7179 6266"/>
                                <a:gd name="T103" fmla="*/ 7179 h 1775"/>
                                <a:gd name="T104" fmla="+- 0 8227 7897"/>
                                <a:gd name="T105" fmla="*/ T104 w 1233"/>
                                <a:gd name="T106" fmla="+- 0 6266 6266"/>
                                <a:gd name="T107" fmla="*/ 6266 h 17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233" h="1775">
                                  <a:moveTo>
                                    <a:pt x="330" y="0"/>
                                  </a:moveTo>
                                  <a:lnTo>
                                    <a:pt x="281" y="43"/>
                                  </a:lnTo>
                                  <a:lnTo>
                                    <a:pt x="236" y="86"/>
                                  </a:lnTo>
                                  <a:lnTo>
                                    <a:pt x="160" y="173"/>
                                  </a:lnTo>
                                  <a:lnTo>
                                    <a:pt x="102" y="263"/>
                                  </a:lnTo>
                                  <a:lnTo>
                                    <a:pt x="58" y="353"/>
                                  </a:lnTo>
                                  <a:lnTo>
                                    <a:pt x="28" y="443"/>
                                  </a:lnTo>
                                  <a:lnTo>
                                    <a:pt x="9" y="532"/>
                                  </a:lnTo>
                                  <a:lnTo>
                                    <a:pt x="1" y="619"/>
                                  </a:lnTo>
                                  <a:lnTo>
                                    <a:pt x="0" y="662"/>
                                  </a:lnTo>
                                  <a:lnTo>
                                    <a:pt x="1" y="704"/>
                                  </a:lnTo>
                                  <a:lnTo>
                                    <a:pt x="8" y="786"/>
                                  </a:lnTo>
                                  <a:lnTo>
                                    <a:pt x="19" y="863"/>
                                  </a:lnTo>
                                  <a:lnTo>
                                    <a:pt x="923" y="1776"/>
                                  </a:lnTo>
                                  <a:lnTo>
                                    <a:pt x="908" y="1706"/>
                                  </a:lnTo>
                                  <a:lnTo>
                                    <a:pt x="895" y="1644"/>
                                  </a:lnTo>
                                  <a:lnTo>
                                    <a:pt x="876" y="1536"/>
                                  </a:lnTo>
                                  <a:lnTo>
                                    <a:pt x="866" y="1446"/>
                                  </a:lnTo>
                                  <a:lnTo>
                                    <a:pt x="865" y="1407"/>
                                  </a:lnTo>
                                  <a:lnTo>
                                    <a:pt x="868" y="1371"/>
                                  </a:lnTo>
                                  <a:lnTo>
                                    <a:pt x="884" y="1303"/>
                                  </a:lnTo>
                                  <a:lnTo>
                                    <a:pt x="915" y="1239"/>
                                  </a:lnTo>
                                  <a:lnTo>
                                    <a:pt x="964" y="1173"/>
                                  </a:lnTo>
                                  <a:lnTo>
                                    <a:pt x="1032" y="1101"/>
                                  </a:lnTo>
                                  <a:lnTo>
                                    <a:pt x="1121" y="1015"/>
                                  </a:lnTo>
                                  <a:lnTo>
                                    <a:pt x="1233" y="913"/>
                                  </a:lnTo>
                                  <a:lnTo>
                                    <a:pt x="33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4" name="Group 1729"/>
                        <wpg:cNvGrpSpPr>
                          <a:grpSpLocks/>
                        </wpg:cNvGrpSpPr>
                        <wpg:grpSpPr bwMode="auto">
                          <a:xfrm>
                            <a:off x="7897" y="6266"/>
                            <a:ext cx="1233" cy="1775"/>
                            <a:chOff x="7897" y="6266"/>
                            <a:chExt cx="1233" cy="1775"/>
                          </a:xfrm>
                        </wpg:grpSpPr>
                        <wps:wsp>
                          <wps:cNvPr id="1615" name="Freeform 1730"/>
                          <wps:cNvSpPr>
                            <a:spLocks/>
                          </wps:cNvSpPr>
                          <wps:spPr bwMode="auto">
                            <a:xfrm>
                              <a:off x="7897" y="6266"/>
                              <a:ext cx="1233" cy="1775"/>
                            </a:xfrm>
                            <a:custGeom>
                              <a:avLst/>
                              <a:gdLst>
                                <a:gd name="T0" fmla="+- 0 8227 7897"/>
                                <a:gd name="T1" fmla="*/ T0 w 1233"/>
                                <a:gd name="T2" fmla="+- 0 6266 6266"/>
                                <a:gd name="T3" fmla="*/ 6266 h 1775"/>
                                <a:gd name="T4" fmla="+- 0 8178 7897"/>
                                <a:gd name="T5" fmla="*/ T4 w 1233"/>
                                <a:gd name="T6" fmla="+- 0 6309 6266"/>
                                <a:gd name="T7" fmla="*/ 6309 h 1775"/>
                                <a:gd name="T8" fmla="+- 0 8133 7897"/>
                                <a:gd name="T9" fmla="*/ T8 w 1233"/>
                                <a:gd name="T10" fmla="+- 0 6352 6266"/>
                                <a:gd name="T11" fmla="*/ 6352 h 1775"/>
                                <a:gd name="T12" fmla="+- 0 8057 7897"/>
                                <a:gd name="T13" fmla="*/ T12 w 1233"/>
                                <a:gd name="T14" fmla="+- 0 6439 6266"/>
                                <a:gd name="T15" fmla="*/ 6439 h 1775"/>
                                <a:gd name="T16" fmla="+- 0 7999 7897"/>
                                <a:gd name="T17" fmla="*/ T16 w 1233"/>
                                <a:gd name="T18" fmla="+- 0 6529 6266"/>
                                <a:gd name="T19" fmla="*/ 6529 h 1775"/>
                                <a:gd name="T20" fmla="+- 0 7955 7897"/>
                                <a:gd name="T21" fmla="*/ T20 w 1233"/>
                                <a:gd name="T22" fmla="+- 0 6619 6266"/>
                                <a:gd name="T23" fmla="*/ 6619 h 1775"/>
                                <a:gd name="T24" fmla="+- 0 7925 7897"/>
                                <a:gd name="T25" fmla="*/ T24 w 1233"/>
                                <a:gd name="T26" fmla="+- 0 6709 6266"/>
                                <a:gd name="T27" fmla="*/ 6709 h 1775"/>
                                <a:gd name="T28" fmla="+- 0 7906 7897"/>
                                <a:gd name="T29" fmla="*/ T28 w 1233"/>
                                <a:gd name="T30" fmla="+- 0 6798 6266"/>
                                <a:gd name="T31" fmla="*/ 6798 h 1775"/>
                                <a:gd name="T32" fmla="+- 0 7898 7897"/>
                                <a:gd name="T33" fmla="*/ T32 w 1233"/>
                                <a:gd name="T34" fmla="+- 0 6885 6266"/>
                                <a:gd name="T35" fmla="*/ 6885 h 1775"/>
                                <a:gd name="T36" fmla="+- 0 7897 7897"/>
                                <a:gd name="T37" fmla="*/ T36 w 1233"/>
                                <a:gd name="T38" fmla="+- 0 6928 6266"/>
                                <a:gd name="T39" fmla="*/ 6928 h 1775"/>
                                <a:gd name="T40" fmla="+- 0 7898 7897"/>
                                <a:gd name="T41" fmla="*/ T40 w 1233"/>
                                <a:gd name="T42" fmla="+- 0 6970 6266"/>
                                <a:gd name="T43" fmla="*/ 6970 h 1775"/>
                                <a:gd name="T44" fmla="+- 0 7905 7897"/>
                                <a:gd name="T45" fmla="*/ T44 w 1233"/>
                                <a:gd name="T46" fmla="+- 0 7052 6266"/>
                                <a:gd name="T47" fmla="*/ 7052 h 1775"/>
                                <a:gd name="T48" fmla="+- 0 7916 7897"/>
                                <a:gd name="T49" fmla="*/ T48 w 1233"/>
                                <a:gd name="T50" fmla="+- 0 7129 6266"/>
                                <a:gd name="T51" fmla="*/ 7129 h 1775"/>
                                <a:gd name="T52" fmla="+- 0 8024 7897"/>
                                <a:gd name="T53" fmla="*/ T52 w 1233"/>
                                <a:gd name="T54" fmla="+- 0 7238 6266"/>
                                <a:gd name="T55" fmla="*/ 7238 h 1775"/>
                                <a:gd name="T56" fmla="+- 0 8123 7897"/>
                                <a:gd name="T57" fmla="*/ T56 w 1233"/>
                                <a:gd name="T58" fmla="+- 0 7338 6266"/>
                                <a:gd name="T59" fmla="*/ 7338 h 1775"/>
                                <a:gd name="T60" fmla="+- 0 8214 7897"/>
                                <a:gd name="T61" fmla="*/ T60 w 1233"/>
                                <a:gd name="T62" fmla="+- 0 7430 6266"/>
                                <a:gd name="T63" fmla="*/ 7430 h 1775"/>
                                <a:gd name="T64" fmla="+- 0 8297 7897"/>
                                <a:gd name="T65" fmla="*/ T64 w 1233"/>
                                <a:gd name="T66" fmla="+- 0 7513 6266"/>
                                <a:gd name="T67" fmla="*/ 7513 h 1775"/>
                                <a:gd name="T68" fmla="+- 0 8373 7897"/>
                                <a:gd name="T69" fmla="*/ T68 w 1233"/>
                                <a:gd name="T70" fmla="+- 0 7590 6266"/>
                                <a:gd name="T71" fmla="*/ 7590 h 1775"/>
                                <a:gd name="T72" fmla="+- 0 8441 7897"/>
                                <a:gd name="T73" fmla="*/ T72 w 1233"/>
                                <a:gd name="T74" fmla="+- 0 7659 6266"/>
                                <a:gd name="T75" fmla="*/ 7659 h 1775"/>
                                <a:gd name="T76" fmla="+- 0 8502 7897"/>
                                <a:gd name="T77" fmla="*/ T76 w 1233"/>
                                <a:gd name="T78" fmla="+- 0 7721 6266"/>
                                <a:gd name="T79" fmla="*/ 7721 h 1775"/>
                                <a:gd name="T80" fmla="+- 0 8557 7897"/>
                                <a:gd name="T81" fmla="*/ T80 w 1233"/>
                                <a:gd name="T82" fmla="+- 0 7776 6266"/>
                                <a:gd name="T83" fmla="*/ 7776 h 1775"/>
                                <a:gd name="T84" fmla="+- 0 8605 7897"/>
                                <a:gd name="T85" fmla="*/ T84 w 1233"/>
                                <a:gd name="T86" fmla="+- 0 7825 6266"/>
                                <a:gd name="T87" fmla="*/ 7825 h 1775"/>
                                <a:gd name="T88" fmla="+- 0 8648 7897"/>
                                <a:gd name="T89" fmla="*/ T88 w 1233"/>
                                <a:gd name="T90" fmla="+- 0 7868 6266"/>
                                <a:gd name="T91" fmla="*/ 7868 h 1775"/>
                                <a:gd name="T92" fmla="+- 0 8717 7897"/>
                                <a:gd name="T93" fmla="*/ T92 w 1233"/>
                                <a:gd name="T94" fmla="+- 0 7938 6266"/>
                                <a:gd name="T95" fmla="*/ 7938 h 1775"/>
                                <a:gd name="T96" fmla="+- 0 8766 7897"/>
                                <a:gd name="T97" fmla="*/ T96 w 1233"/>
                                <a:gd name="T98" fmla="+- 0 7987 6266"/>
                                <a:gd name="T99" fmla="*/ 7987 h 1775"/>
                                <a:gd name="T100" fmla="+- 0 8815 7897"/>
                                <a:gd name="T101" fmla="*/ T100 w 1233"/>
                                <a:gd name="T102" fmla="+- 0 8036 6266"/>
                                <a:gd name="T103" fmla="*/ 8036 h 1775"/>
                                <a:gd name="T104" fmla="+- 0 8820 7897"/>
                                <a:gd name="T105" fmla="*/ T104 w 1233"/>
                                <a:gd name="T106" fmla="+- 0 8042 6266"/>
                                <a:gd name="T107" fmla="*/ 8042 h 1775"/>
                                <a:gd name="T108" fmla="+- 0 8805 7897"/>
                                <a:gd name="T109" fmla="*/ T108 w 1233"/>
                                <a:gd name="T110" fmla="+- 0 7972 6266"/>
                                <a:gd name="T111" fmla="*/ 7972 h 1775"/>
                                <a:gd name="T112" fmla="+- 0 8792 7897"/>
                                <a:gd name="T113" fmla="*/ T112 w 1233"/>
                                <a:gd name="T114" fmla="+- 0 7910 6266"/>
                                <a:gd name="T115" fmla="*/ 7910 h 1775"/>
                                <a:gd name="T116" fmla="+- 0 8773 7897"/>
                                <a:gd name="T117" fmla="*/ T116 w 1233"/>
                                <a:gd name="T118" fmla="+- 0 7802 6266"/>
                                <a:gd name="T119" fmla="*/ 7802 h 1775"/>
                                <a:gd name="T120" fmla="+- 0 8763 7897"/>
                                <a:gd name="T121" fmla="*/ T120 w 1233"/>
                                <a:gd name="T122" fmla="+- 0 7712 6266"/>
                                <a:gd name="T123" fmla="*/ 7712 h 1775"/>
                                <a:gd name="T124" fmla="+- 0 8762 7897"/>
                                <a:gd name="T125" fmla="*/ T124 w 1233"/>
                                <a:gd name="T126" fmla="+- 0 7673 6266"/>
                                <a:gd name="T127" fmla="*/ 7673 h 1775"/>
                                <a:gd name="T128" fmla="+- 0 8765 7897"/>
                                <a:gd name="T129" fmla="*/ T128 w 1233"/>
                                <a:gd name="T130" fmla="+- 0 7637 6266"/>
                                <a:gd name="T131" fmla="*/ 7637 h 1775"/>
                                <a:gd name="T132" fmla="+- 0 8781 7897"/>
                                <a:gd name="T133" fmla="*/ T132 w 1233"/>
                                <a:gd name="T134" fmla="+- 0 7569 6266"/>
                                <a:gd name="T135" fmla="*/ 7569 h 1775"/>
                                <a:gd name="T136" fmla="+- 0 8812 7897"/>
                                <a:gd name="T137" fmla="*/ T136 w 1233"/>
                                <a:gd name="T138" fmla="+- 0 7505 6266"/>
                                <a:gd name="T139" fmla="*/ 7505 h 1775"/>
                                <a:gd name="T140" fmla="+- 0 8861 7897"/>
                                <a:gd name="T141" fmla="*/ T140 w 1233"/>
                                <a:gd name="T142" fmla="+- 0 7439 6266"/>
                                <a:gd name="T143" fmla="*/ 7439 h 1775"/>
                                <a:gd name="T144" fmla="+- 0 8929 7897"/>
                                <a:gd name="T145" fmla="*/ T144 w 1233"/>
                                <a:gd name="T146" fmla="+- 0 7367 6266"/>
                                <a:gd name="T147" fmla="*/ 7367 h 1775"/>
                                <a:gd name="T148" fmla="+- 0 9018 7897"/>
                                <a:gd name="T149" fmla="*/ T148 w 1233"/>
                                <a:gd name="T150" fmla="+- 0 7281 6266"/>
                                <a:gd name="T151" fmla="*/ 7281 h 1775"/>
                                <a:gd name="T152" fmla="+- 0 9071 7897"/>
                                <a:gd name="T153" fmla="*/ T152 w 1233"/>
                                <a:gd name="T154" fmla="+- 0 7232 6266"/>
                                <a:gd name="T155" fmla="*/ 7232 h 1775"/>
                                <a:gd name="T156" fmla="+- 0 9130 7897"/>
                                <a:gd name="T157" fmla="*/ T156 w 1233"/>
                                <a:gd name="T158" fmla="+- 0 7179 6266"/>
                                <a:gd name="T159" fmla="*/ 7179 h 1775"/>
                                <a:gd name="T160" fmla="+- 0 9016 7897"/>
                                <a:gd name="T161" fmla="*/ T160 w 1233"/>
                                <a:gd name="T162" fmla="+- 0 7063 6266"/>
                                <a:gd name="T163" fmla="*/ 7063 h 1775"/>
                                <a:gd name="T164" fmla="+- 0 8911 7897"/>
                                <a:gd name="T165" fmla="*/ T164 w 1233"/>
                                <a:gd name="T166" fmla="+- 0 6957 6266"/>
                                <a:gd name="T167" fmla="*/ 6957 h 1775"/>
                                <a:gd name="T168" fmla="+- 0 8816 7897"/>
                                <a:gd name="T169" fmla="*/ T168 w 1233"/>
                                <a:gd name="T170" fmla="+- 0 6861 6266"/>
                                <a:gd name="T171" fmla="*/ 6861 h 1775"/>
                                <a:gd name="T172" fmla="+- 0 8730 7897"/>
                                <a:gd name="T173" fmla="*/ T172 w 1233"/>
                                <a:gd name="T174" fmla="+- 0 6774 6266"/>
                                <a:gd name="T175" fmla="*/ 6774 h 1775"/>
                                <a:gd name="T176" fmla="+- 0 8653 7897"/>
                                <a:gd name="T177" fmla="*/ T176 w 1233"/>
                                <a:gd name="T178" fmla="+- 0 6696 6266"/>
                                <a:gd name="T179" fmla="*/ 6696 h 1775"/>
                                <a:gd name="T180" fmla="+- 0 8583 7897"/>
                                <a:gd name="T181" fmla="*/ T180 w 1233"/>
                                <a:gd name="T182" fmla="+- 0 6626 6266"/>
                                <a:gd name="T183" fmla="*/ 6626 h 1775"/>
                                <a:gd name="T184" fmla="+- 0 8522 7897"/>
                                <a:gd name="T185" fmla="*/ T184 w 1233"/>
                                <a:gd name="T186" fmla="+- 0 6564 6266"/>
                                <a:gd name="T187" fmla="*/ 6564 h 1775"/>
                                <a:gd name="T188" fmla="+- 0 8468 7897"/>
                                <a:gd name="T189" fmla="*/ T188 w 1233"/>
                                <a:gd name="T190" fmla="+- 0 6509 6266"/>
                                <a:gd name="T191" fmla="*/ 6509 h 1775"/>
                                <a:gd name="T192" fmla="+- 0 8420 7897"/>
                                <a:gd name="T193" fmla="*/ T192 w 1233"/>
                                <a:gd name="T194" fmla="+- 0 6462 6266"/>
                                <a:gd name="T195" fmla="*/ 6462 h 1775"/>
                                <a:gd name="T196" fmla="+- 0 8345 7897"/>
                                <a:gd name="T197" fmla="*/ T196 w 1233"/>
                                <a:gd name="T198" fmla="+- 0 6385 6266"/>
                                <a:gd name="T199" fmla="*/ 6385 h 1775"/>
                                <a:gd name="T200" fmla="+- 0 8291 7897"/>
                                <a:gd name="T201" fmla="*/ T200 w 1233"/>
                                <a:gd name="T202" fmla="+- 0 6331 6266"/>
                                <a:gd name="T203" fmla="*/ 6331 h 1775"/>
                                <a:gd name="T204" fmla="+- 0 8244 7897"/>
                                <a:gd name="T205" fmla="*/ T204 w 1233"/>
                                <a:gd name="T206" fmla="+- 0 6284 6266"/>
                                <a:gd name="T207" fmla="*/ 6284 h 1775"/>
                                <a:gd name="T208" fmla="+- 0 8228 7897"/>
                                <a:gd name="T209" fmla="*/ T208 w 1233"/>
                                <a:gd name="T210" fmla="+- 0 6267 6266"/>
                                <a:gd name="T211" fmla="*/ 6267 h 1775"/>
                                <a:gd name="T212" fmla="+- 0 8227 7897"/>
                                <a:gd name="T213" fmla="*/ T212 w 1233"/>
                                <a:gd name="T214" fmla="+- 0 6266 6266"/>
                                <a:gd name="T215" fmla="*/ 6266 h 17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</a:cxnLst>
                              <a:rect l="0" t="0" r="r" b="b"/>
                              <a:pathLst>
                                <a:path w="1233" h="1775">
                                  <a:moveTo>
                                    <a:pt x="330" y="0"/>
                                  </a:moveTo>
                                  <a:lnTo>
                                    <a:pt x="281" y="43"/>
                                  </a:lnTo>
                                  <a:lnTo>
                                    <a:pt x="236" y="86"/>
                                  </a:lnTo>
                                  <a:lnTo>
                                    <a:pt x="160" y="173"/>
                                  </a:lnTo>
                                  <a:lnTo>
                                    <a:pt x="102" y="263"/>
                                  </a:lnTo>
                                  <a:lnTo>
                                    <a:pt x="58" y="353"/>
                                  </a:lnTo>
                                  <a:lnTo>
                                    <a:pt x="28" y="443"/>
                                  </a:lnTo>
                                  <a:lnTo>
                                    <a:pt x="9" y="532"/>
                                  </a:lnTo>
                                  <a:lnTo>
                                    <a:pt x="1" y="619"/>
                                  </a:lnTo>
                                  <a:lnTo>
                                    <a:pt x="0" y="662"/>
                                  </a:lnTo>
                                  <a:lnTo>
                                    <a:pt x="1" y="704"/>
                                  </a:lnTo>
                                  <a:lnTo>
                                    <a:pt x="8" y="786"/>
                                  </a:lnTo>
                                  <a:lnTo>
                                    <a:pt x="19" y="863"/>
                                  </a:lnTo>
                                  <a:lnTo>
                                    <a:pt x="127" y="972"/>
                                  </a:lnTo>
                                  <a:lnTo>
                                    <a:pt x="226" y="1072"/>
                                  </a:lnTo>
                                  <a:lnTo>
                                    <a:pt x="317" y="1164"/>
                                  </a:lnTo>
                                  <a:lnTo>
                                    <a:pt x="400" y="1247"/>
                                  </a:lnTo>
                                  <a:lnTo>
                                    <a:pt x="476" y="1324"/>
                                  </a:lnTo>
                                  <a:lnTo>
                                    <a:pt x="544" y="1393"/>
                                  </a:lnTo>
                                  <a:lnTo>
                                    <a:pt x="605" y="1455"/>
                                  </a:lnTo>
                                  <a:lnTo>
                                    <a:pt x="660" y="1510"/>
                                  </a:lnTo>
                                  <a:lnTo>
                                    <a:pt x="708" y="1559"/>
                                  </a:lnTo>
                                  <a:lnTo>
                                    <a:pt x="751" y="1602"/>
                                  </a:lnTo>
                                  <a:lnTo>
                                    <a:pt x="820" y="1672"/>
                                  </a:lnTo>
                                  <a:lnTo>
                                    <a:pt x="869" y="1721"/>
                                  </a:lnTo>
                                  <a:lnTo>
                                    <a:pt x="918" y="1770"/>
                                  </a:lnTo>
                                  <a:lnTo>
                                    <a:pt x="923" y="1776"/>
                                  </a:lnTo>
                                  <a:lnTo>
                                    <a:pt x="908" y="1706"/>
                                  </a:lnTo>
                                  <a:lnTo>
                                    <a:pt x="895" y="1644"/>
                                  </a:lnTo>
                                  <a:lnTo>
                                    <a:pt x="876" y="1536"/>
                                  </a:lnTo>
                                  <a:lnTo>
                                    <a:pt x="866" y="1446"/>
                                  </a:lnTo>
                                  <a:lnTo>
                                    <a:pt x="865" y="1407"/>
                                  </a:lnTo>
                                  <a:lnTo>
                                    <a:pt x="868" y="1371"/>
                                  </a:lnTo>
                                  <a:lnTo>
                                    <a:pt x="884" y="1303"/>
                                  </a:lnTo>
                                  <a:lnTo>
                                    <a:pt x="915" y="1239"/>
                                  </a:lnTo>
                                  <a:lnTo>
                                    <a:pt x="964" y="1173"/>
                                  </a:lnTo>
                                  <a:lnTo>
                                    <a:pt x="1032" y="1101"/>
                                  </a:lnTo>
                                  <a:lnTo>
                                    <a:pt x="1121" y="1015"/>
                                  </a:lnTo>
                                  <a:lnTo>
                                    <a:pt x="1174" y="966"/>
                                  </a:lnTo>
                                  <a:lnTo>
                                    <a:pt x="1233" y="913"/>
                                  </a:lnTo>
                                  <a:lnTo>
                                    <a:pt x="1119" y="797"/>
                                  </a:lnTo>
                                  <a:lnTo>
                                    <a:pt x="1014" y="691"/>
                                  </a:lnTo>
                                  <a:lnTo>
                                    <a:pt x="919" y="595"/>
                                  </a:lnTo>
                                  <a:lnTo>
                                    <a:pt x="833" y="508"/>
                                  </a:lnTo>
                                  <a:lnTo>
                                    <a:pt x="756" y="430"/>
                                  </a:lnTo>
                                  <a:lnTo>
                                    <a:pt x="686" y="360"/>
                                  </a:lnTo>
                                  <a:lnTo>
                                    <a:pt x="625" y="298"/>
                                  </a:lnTo>
                                  <a:lnTo>
                                    <a:pt x="571" y="243"/>
                                  </a:lnTo>
                                  <a:lnTo>
                                    <a:pt x="523" y="196"/>
                                  </a:lnTo>
                                  <a:lnTo>
                                    <a:pt x="448" y="119"/>
                                  </a:lnTo>
                                  <a:lnTo>
                                    <a:pt x="394" y="65"/>
                                  </a:lnTo>
                                  <a:lnTo>
                                    <a:pt x="347" y="18"/>
                                  </a:lnTo>
                                  <a:lnTo>
                                    <a:pt x="331" y="1"/>
                                  </a:lnTo>
                                  <a:lnTo>
                                    <a:pt x="3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6" name="Group 1727"/>
                        <wpg:cNvGrpSpPr>
                          <a:grpSpLocks/>
                        </wpg:cNvGrpSpPr>
                        <wpg:grpSpPr bwMode="auto">
                          <a:xfrm>
                            <a:off x="7552" y="7408"/>
                            <a:ext cx="302" cy="205"/>
                            <a:chOff x="7552" y="7408"/>
                            <a:chExt cx="302" cy="205"/>
                          </a:xfrm>
                        </wpg:grpSpPr>
                        <wps:wsp>
                          <wps:cNvPr id="1617" name="Freeform 1728"/>
                          <wps:cNvSpPr>
                            <a:spLocks/>
                          </wps:cNvSpPr>
                          <wps:spPr bwMode="auto">
                            <a:xfrm>
                              <a:off x="7552" y="7408"/>
                              <a:ext cx="302" cy="205"/>
                            </a:xfrm>
                            <a:custGeom>
                              <a:avLst/>
                              <a:gdLst>
                                <a:gd name="T0" fmla="+- 0 7552 7552"/>
                                <a:gd name="T1" fmla="*/ T0 w 302"/>
                                <a:gd name="T2" fmla="+- 0 7613 7408"/>
                                <a:gd name="T3" fmla="*/ 7613 h 205"/>
                                <a:gd name="T4" fmla="+- 0 7611 7552"/>
                                <a:gd name="T5" fmla="*/ T4 w 302"/>
                                <a:gd name="T6" fmla="+- 0 7552 7408"/>
                                <a:gd name="T7" fmla="*/ 7552 h 205"/>
                                <a:gd name="T8" fmla="+- 0 7667 7552"/>
                                <a:gd name="T9" fmla="*/ T8 w 302"/>
                                <a:gd name="T10" fmla="+- 0 7504 7408"/>
                                <a:gd name="T11" fmla="*/ 7504 h 205"/>
                                <a:gd name="T12" fmla="+- 0 7720 7552"/>
                                <a:gd name="T13" fmla="*/ T12 w 302"/>
                                <a:gd name="T14" fmla="+- 0 7467 7408"/>
                                <a:gd name="T15" fmla="*/ 7467 h 205"/>
                                <a:gd name="T16" fmla="+- 0 7785 7552"/>
                                <a:gd name="T17" fmla="*/ T16 w 302"/>
                                <a:gd name="T18" fmla="+- 0 7432 7408"/>
                                <a:gd name="T19" fmla="*/ 7432 h 205"/>
                                <a:gd name="T20" fmla="+- 0 7842 7552"/>
                                <a:gd name="T21" fmla="*/ T20 w 302"/>
                                <a:gd name="T22" fmla="+- 0 7412 7408"/>
                                <a:gd name="T23" fmla="*/ 7412 h 205"/>
                                <a:gd name="T24" fmla="+- 0 7854 7552"/>
                                <a:gd name="T25" fmla="*/ T24 w 302"/>
                                <a:gd name="T26" fmla="+- 0 7408 7408"/>
                                <a:gd name="T27" fmla="*/ 7408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2" h="205">
                                  <a:moveTo>
                                    <a:pt x="0" y="205"/>
                                  </a:moveTo>
                                  <a:lnTo>
                                    <a:pt x="59" y="144"/>
                                  </a:lnTo>
                                  <a:lnTo>
                                    <a:pt x="115" y="96"/>
                                  </a:lnTo>
                                  <a:lnTo>
                                    <a:pt x="168" y="59"/>
                                  </a:lnTo>
                                  <a:lnTo>
                                    <a:pt x="233" y="24"/>
                                  </a:lnTo>
                                  <a:lnTo>
                                    <a:pt x="290" y="4"/>
                                  </a:lnTo>
                                  <a:lnTo>
                                    <a:pt x="302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8" name="Group 1725"/>
                        <wpg:cNvGrpSpPr>
                          <a:grpSpLocks/>
                        </wpg:cNvGrpSpPr>
                        <wpg:grpSpPr bwMode="auto">
                          <a:xfrm>
                            <a:off x="7599" y="7598"/>
                            <a:ext cx="455" cy="425"/>
                            <a:chOff x="7599" y="7598"/>
                            <a:chExt cx="455" cy="425"/>
                          </a:xfrm>
                        </wpg:grpSpPr>
                        <wps:wsp>
                          <wps:cNvPr id="1619" name="Freeform 1726"/>
                          <wps:cNvSpPr>
                            <a:spLocks/>
                          </wps:cNvSpPr>
                          <wps:spPr bwMode="auto">
                            <a:xfrm>
                              <a:off x="7599" y="7598"/>
                              <a:ext cx="455" cy="425"/>
                            </a:xfrm>
                            <a:custGeom>
                              <a:avLst/>
                              <a:gdLst>
                                <a:gd name="T0" fmla="+- 0 7599 7599"/>
                                <a:gd name="T1" fmla="*/ T0 w 455"/>
                                <a:gd name="T2" fmla="+- 0 8023 7598"/>
                                <a:gd name="T3" fmla="*/ 8023 h 425"/>
                                <a:gd name="T4" fmla="+- 0 7617 7599"/>
                                <a:gd name="T5" fmla="*/ T4 w 455"/>
                                <a:gd name="T6" fmla="+- 0 7950 7598"/>
                                <a:gd name="T7" fmla="*/ 7950 h 425"/>
                                <a:gd name="T8" fmla="+- 0 7652 7599"/>
                                <a:gd name="T9" fmla="*/ T8 w 455"/>
                                <a:gd name="T10" fmla="+- 0 7878 7598"/>
                                <a:gd name="T11" fmla="*/ 7878 h 425"/>
                                <a:gd name="T12" fmla="+- 0 7687 7599"/>
                                <a:gd name="T13" fmla="*/ T12 w 455"/>
                                <a:gd name="T14" fmla="+- 0 7826 7598"/>
                                <a:gd name="T15" fmla="*/ 7826 h 425"/>
                                <a:gd name="T16" fmla="+- 0 7728 7599"/>
                                <a:gd name="T17" fmla="*/ T16 w 455"/>
                                <a:gd name="T18" fmla="+- 0 7776 7598"/>
                                <a:gd name="T19" fmla="*/ 7776 h 425"/>
                                <a:gd name="T20" fmla="+- 0 7776 7599"/>
                                <a:gd name="T21" fmla="*/ T20 w 455"/>
                                <a:gd name="T22" fmla="+- 0 7729 7598"/>
                                <a:gd name="T23" fmla="*/ 7729 h 425"/>
                                <a:gd name="T24" fmla="+- 0 7831 7599"/>
                                <a:gd name="T25" fmla="*/ T24 w 455"/>
                                <a:gd name="T26" fmla="+- 0 7685 7598"/>
                                <a:gd name="T27" fmla="*/ 7685 h 425"/>
                                <a:gd name="T28" fmla="+- 0 7887 7599"/>
                                <a:gd name="T29" fmla="*/ T28 w 455"/>
                                <a:gd name="T30" fmla="+- 0 7648 7598"/>
                                <a:gd name="T31" fmla="*/ 7648 h 425"/>
                                <a:gd name="T32" fmla="+- 0 7941 7599"/>
                                <a:gd name="T33" fmla="*/ T32 w 455"/>
                                <a:gd name="T34" fmla="+- 0 7620 7598"/>
                                <a:gd name="T35" fmla="*/ 7620 h 425"/>
                                <a:gd name="T36" fmla="+- 0 8009 7599"/>
                                <a:gd name="T37" fmla="*/ T36 w 455"/>
                                <a:gd name="T38" fmla="+- 0 7600 7598"/>
                                <a:gd name="T39" fmla="*/ 7600 h 425"/>
                                <a:gd name="T40" fmla="+- 0 8040 7599"/>
                                <a:gd name="T41" fmla="*/ T40 w 455"/>
                                <a:gd name="T42" fmla="+- 0 7598 7598"/>
                                <a:gd name="T43" fmla="*/ 7598 h 425"/>
                                <a:gd name="T44" fmla="+- 0 8054 7599"/>
                                <a:gd name="T45" fmla="*/ T44 w 455"/>
                                <a:gd name="T46" fmla="+- 0 7600 7598"/>
                                <a:gd name="T47" fmla="*/ 760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55" h="425">
                                  <a:moveTo>
                                    <a:pt x="0" y="425"/>
                                  </a:moveTo>
                                  <a:lnTo>
                                    <a:pt x="18" y="352"/>
                                  </a:lnTo>
                                  <a:lnTo>
                                    <a:pt x="53" y="280"/>
                                  </a:lnTo>
                                  <a:lnTo>
                                    <a:pt x="88" y="228"/>
                                  </a:lnTo>
                                  <a:lnTo>
                                    <a:pt x="129" y="178"/>
                                  </a:lnTo>
                                  <a:lnTo>
                                    <a:pt x="177" y="131"/>
                                  </a:lnTo>
                                  <a:lnTo>
                                    <a:pt x="232" y="87"/>
                                  </a:lnTo>
                                  <a:lnTo>
                                    <a:pt x="288" y="50"/>
                                  </a:lnTo>
                                  <a:lnTo>
                                    <a:pt x="342" y="22"/>
                                  </a:lnTo>
                                  <a:lnTo>
                                    <a:pt x="410" y="2"/>
                                  </a:lnTo>
                                  <a:lnTo>
                                    <a:pt x="441" y="0"/>
                                  </a:lnTo>
                                  <a:lnTo>
                                    <a:pt x="455" y="2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0" name="Group 1723"/>
                        <wpg:cNvGrpSpPr>
                          <a:grpSpLocks/>
                        </wpg:cNvGrpSpPr>
                        <wpg:grpSpPr bwMode="auto">
                          <a:xfrm>
                            <a:off x="7782" y="7783"/>
                            <a:ext cx="455" cy="425"/>
                            <a:chOff x="7782" y="7783"/>
                            <a:chExt cx="455" cy="425"/>
                          </a:xfrm>
                        </wpg:grpSpPr>
                        <wps:wsp>
                          <wps:cNvPr id="1621" name="Freeform 1724"/>
                          <wps:cNvSpPr>
                            <a:spLocks/>
                          </wps:cNvSpPr>
                          <wps:spPr bwMode="auto">
                            <a:xfrm>
                              <a:off x="7782" y="7783"/>
                              <a:ext cx="455" cy="425"/>
                            </a:xfrm>
                            <a:custGeom>
                              <a:avLst/>
                              <a:gdLst>
                                <a:gd name="T0" fmla="+- 0 7782 7782"/>
                                <a:gd name="T1" fmla="*/ T0 w 455"/>
                                <a:gd name="T2" fmla="+- 0 8207 7783"/>
                                <a:gd name="T3" fmla="*/ 8207 h 425"/>
                                <a:gd name="T4" fmla="+- 0 7799 7782"/>
                                <a:gd name="T5" fmla="*/ T4 w 455"/>
                                <a:gd name="T6" fmla="+- 0 8135 7783"/>
                                <a:gd name="T7" fmla="*/ 8135 h 425"/>
                                <a:gd name="T8" fmla="+- 0 7834 7782"/>
                                <a:gd name="T9" fmla="*/ T8 w 455"/>
                                <a:gd name="T10" fmla="+- 0 8062 7783"/>
                                <a:gd name="T11" fmla="*/ 8062 h 425"/>
                                <a:gd name="T12" fmla="+- 0 7869 7782"/>
                                <a:gd name="T13" fmla="*/ T12 w 455"/>
                                <a:gd name="T14" fmla="+- 0 8010 7783"/>
                                <a:gd name="T15" fmla="*/ 8010 h 425"/>
                                <a:gd name="T16" fmla="+- 0 7911 7782"/>
                                <a:gd name="T17" fmla="*/ T16 w 455"/>
                                <a:gd name="T18" fmla="+- 0 7961 7783"/>
                                <a:gd name="T19" fmla="*/ 7961 h 425"/>
                                <a:gd name="T20" fmla="+- 0 7959 7782"/>
                                <a:gd name="T21" fmla="*/ T20 w 455"/>
                                <a:gd name="T22" fmla="+- 0 7913 7783"/>
                                <a:gd name="T23" fmla="*/ 7913 h 425"/>
                                <a:gd name="T24" fmla="+- 0 8013 7782"/>
                                <a:gd name="T25" fmla="*/ T24 w 455"/>
                                <a:gd name="T26" fmla="+- 0 7869 7783"/>
                                <a:gd name="T27" fmla="*/ 7869 h 425"/>
                                <a:gd name="T28" fmla="+- 0 8069 7782"/>
                                <a:gd name="T29" fmla="*/ T28 w 455"/>
                                <a:gd name="T30" fmla="+- 0 7832 7783"/>
                                <a:gd name="T31" fmla="*/ 7832 h 425"/>
                                <a:gd name="T32" fmla="+- 0 8124 7782"/>
                                <a:gd name="T33" fmla="*/ T32 w 455"/>
                                <a:gd name="T34" fmla="+- 0 7805 7783"/>
                                <a:gd name="T35" fmla="*/ 7805 h 425"/>
                                <a:gd name="T36" fmla="+- 0 8192 7782"/>
                                <a:gd name="T37" fmla="*/ T36 w 455"/>
                                <a:gd name="T38" fmla="+- 0 7785 7783"/>
                                <a:gd name="T39" fmla="*/ 7785 h 425"/>
                                <a:gd name="T40" fmla="+- 0 8222 7782"/>
                                <a:gd name="T41" fmla="*/ T40 w 455"/>
                                <a:gd name="T42" fmla="+- 0 7783 7783"/>
                                <a:gd name="T43" fmla="*/ 7783 h 425"/>
                                <a:gd name="T44" fmla="+- 0 8237 7782"/>
                                <a:gd name="T45" fmla="*/ T44 w 455"/>
                                <a:gd name="T46" fmla="+- 0 7784 7783"/>
                                <a:gd name="T47" fmla="*/ 778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55" h="425">
                                  <a:moveTo>
                                    <a:pt x="0" y="424"/>
                                  </a:moveTo>
                                  <a:lnTo>
                                    <a:pt x="17" y="352"/>
                                  </a:lnTo>
                                  <a:lnTo>
                                    <a:pt x="52" y="279"/>
                                  </a:lnTo>
                                  <a:lnTo>
                                    <a:pt x="87" y="227"/>
                                  </a:lnTo>
                                  <a:lnTo>
                                    <a:pt x="129" y="178"/>
                                  </a:lnTo>
                                  <a:lnTo>
                                    <a:pt x="177" y="130"/>
                                  </a:lnTo>
                                  <a:lnTo>
                                    <a:pt x="231" y="86"/>
                                  </a:lnTo>
                                  <a:lnTo>
                                    <a:pt x="287" y="49"/>
                                  </a:lnTo>
                                  <a:lnTo>
                                    <a:pt x="342" y="22"/>
                                  </a:lnTo>
                                  <a:lnTo>
                                    <a:pt x="410" y="2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455" y="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2" name="Group 1721"/>
                        <wpg:cNvGrpSpPr>
                          <a:grpSpLocks/>
                        </wpg:cNvGrpSpPr>
                        <wpg:grpSpPr bwMode="auto">
                          <a:xfrm>
                            <a:off x="7964" y="8017"/>
                            <a:ext cx="286" cy="375"/>
                            <a:chOff x="7964" y="8017"/>
                            <a:chExt cx="286" cy="375"/>
                          </a:xfrm>
                        </wpg:grpSpPr>
                        <wps:wsp>
                          <wps:cNvPr id="1623" name="Freeform 1722"/>
                          <wps:cNvSpPr>
                            <a:spLocks/>
                          </wps:cNvSpPr>
                          <wps:spPr bwMode="auto">
                            <a:xfrm>
                              <a:off x="7964" y="8017"/>
                              <a:ext cx="286" cy="375"/>
                            </a:xfrm>
                            <a:custGeom>
                              <a:avLst/>
                              <a:gdLst>
                                <a:gd name="T0" fmla="+- 0 7964 7964"/>
                                <a:gd name="T1" fmla="*/ T0 w 286"/>
                                <a:gd name="T2" fmla="+- 0 8392 8017"/>
                                <a:gd name="T3" fmla="*/ 8392 h 375"/>
                                <a:gd name="T4" fmla="+- 0 7982 7964"/>
                                <a:gd name="T5" fmla="*/ T4 w 286"/>
                                <a:gd name="T6" fmla="+- 0 8319 8017"/>
                                <a:gd name="T7" fmla="*/ 8319 h 375"/>
                                <a:gd name="T8" fmla="+- 0 8017 7964"/>
                                <a:gd name="T9" fmla="*/ T8 w 286"/>
                                <a:gd name="T10" fmla="+- 0 8247 8017"/>
                                <a:gd name="T11" fmla="*/ 8247 h 375"/>
                                <a:gd name="T12" fmla="+- 0 8052 7964"/>
                                <a:gd name="T13" fmla="*/ T12 w 286"/>
                                <a:gd name="T14" fmla="+- 0 8194 8017"/>
                                <a:gd name="T15" fmla="*/ 8194 h 375"/>
                                <a:gd name="T16" fmla="+- 0 8093 7964"/>
                                <a:gd name="T17" fmla="*/ T16 w 286"/>
                                <a:gd name="T18" fmla="+- 0 8145 8017"/>
                                <a:gd name="T19" fmla="*/ 8145 h 375"/>
                                <a:gd name="T20" fmla="+- 0 8139 7964"/>
                                <a:gd name="T21" fmla="*/ T20 w 286"/>
                                <a:gd name="T22" fmla="+- 0 8099 8017"/>
                                <a:gd name="T23" fmla="*/ 8099 h 375"/>
                                <a:gd name="T24" fmla="+- 0 8187 7964"/>
                                <a:gd name="T25" fmla="*/ T24 w 286"/>
                                <a:gd name="T26" fmla="+- 0 8060 8017"/>
                                <a:gd name="T27" fmla="*/ 8060 h 375"/>
                                <a:gd name="T28" fmla="+- 0 8235 7964"/>
                                <a:gd name="T29" fmla="*/ T28 w 286"/>
                                <a:gd name="T30" fmla="+- 0 8026 8017"/>
                                <a:gd name="T31" fmla="*/ 8026 h 375"/>
                                <a:gd name="T32" fmla="+- 0 8250 7964"/>
                                <a:gd name="T33" fmla="*/ T32 w 286"/>
                                <a:gd name="T34" fmla="+- 0 8017 8017"/>
                                <a:gd name="T35" fmla="*/ 8017 h 3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86" h="375">
                                  <a:moveTo>
                                    <a:pt x="0" y="375"/>
                                  </a:moveTo>
                                  <a:lnTo>
                                    <a:pt x="18" y="302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88" y="177"/>
                                  </a:lnTo>
                                  <a:lnTo>
                                    <a:pt x="129" y="128"/>
                                  </a:lnTo>
                                  <a:lnTo>
                                    <a:pt x="175" y="82"/>
                                  </a:lnTo>
                                  <a:lnTo>
                                    <a:pt x="223" y="43"/>
                                  </a:lnTo>
                                  <a:lnTo>
                                    <a:pt x="271" y="9"/>
                                  </a:lnTo>
                                  <a:lnTo>
                                    <a:pt x="286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4" name="Group 1719"/>
                        <wpg:cNvGrpSpPr>
                          <a:grpSpLocks/>
                        </wpg:cNvGrpSpPr>
                        <wpg:grpSpPr bwMode="auto">
                          <a:xfrm>
                            <a:off x="8088" y="6594"/>
                            <a:ext cx="607" cy="837"/>
                            <a:chOff x="8088" y="6594"/>
                            <a:chExt cx="607" cy="837"/>
                          </a:xfrm>
                        </wpg:grpSpPr>
                        <wps:wsp>
                          <wps:cNvPr id="1625" name="Freeform 1720"/>
                          <wps:cNvSpPr>
                            <a:spLocks/>
                          </wps:cNvSpPr>
                          <wps:spPr bwMode="auto">
                            <a:xfrm>
                              <a:off x="8088" y="6594"/>
                              <a:ext cx="607" cy="837"/>
                            </a:xfrm>
                            <a:custGeom>
                              <a:avLst/>
                              <a:gdLst>
                                <a:gd name="T0" fmla="+- 0 8243 8088"/>
                                <a:gd name="T1" fmla="*/ T0 w 607"/>
                                <a:gd name="T2" fmla="+- 0 6594 6594"/>
                                <a:gd name="T3" fmla="*/ 6594 h 837"/>
                                <a:gd name="T4" fmla="+- 0 8180 8088"/>
                                <a:gd name="T5" fmla="*/ T4 w 607"/>
                                <a:gd name="T6" fmla="+- 0 6654 6594"/>
                                <a:gd name="T7" fmla="*/ 6654 h 837"/>
                                <a:gd name="T8" fmla="+- 0 8135 8088"/>
                                <a:gd name="T9" fmla="*/ T8 w 607"/>
                                <a:gd name="T10" fmla="+- 0 6717 6594"/>
                                <a:gd name="T11" fmla="*/ 6717 h 837"/>
                                <a:gd name="T12" fmla="+- 0 8107 8088"/>
                                <a:gd name="T13" fmla="*/ T12 w 607"/>
                                <a:gd name="T14" fmla="+- 0 6781 6594"/>
                                <a:gd name="T15" fmla="*/ 6781 h 837"/>
                                <a:gd name="T16" fmla="+- 0 8092 8088"/>
                                <a:gd name="T17" fmla="*/ T16 w 607"/>
                                <a:gd name="T18" fmla="+- 0 6844 6594"/>
                                <a:gd name="T19" fmla="*/ 6844 h 837"/>
                                <a:gd name="T20" fmla="+- 0 8088 8088"/>
                                <a:gd name="T21" fmla="*/ T20 w 607"/>
                                <a:gd name="T22" fmla="+- 0 6905 6594"/>
                                <a:gd name="T23" fmla="*/ 6905 h 837"/>
                                <a:gd name="T24" fmla="+- 0 8088 8088"/>
                                <a:gd name="T25" fmla="*/ T24 w 607"/>
                                <a:gd name="T26" fmla="+- 0 6925 6594"/>
                                <a:gd name="T27" fmla="*/ 6925 h 837"/>
                                <a:gd name="T28" fmla="+- 0 8097 8088"/>
                                <a:gd name="T29" fmla="*/ T28 w 607"/>
                                <a:gd name="T30" fmla="+- 0 7000 6594"/>
                                <a:gd name="T31" fmla="*/ 7000 h 837"/>
                                <a:gd name="T32" fmla="+- 0 8523 8088"/>
                                <a:gd name="T33" fmla="*/ T32 w 607"/>
                                <a:gd name="T34" fmla="+- 0 7430 6594"/>
                                <a:gd name="T35" fmla="*/ 7430 h 837"/>
                                <a:gd name="T36" fmla="+- 0 8519 8088"/>
                                <a:gd name="T37" fmla="*/ T36 w 607"/>
                                <a:gd name="T38" fmla="+- 0 7399 6594"/>
                                <a:gd name="T39" fmla="*/ 7399 h 837"/>
                                <a:gd name="T40" fmla="+- 0 8517 8088"/>
                                <a:gd name="T41" fmla="*/ T40 w 607"/>
                                <a:gd name="T42" fmla="+- 0 7371 6594"/>
                                <a:gd name="T43" fmla="*/ 7371 h 837"/>
                                <a:gd name="T44" fmla="+- 0 8514 8088"/>
                                <a:gd name="T45" fmla="*/ T44 w 607"/>
                                <a:gd name="T46" fmla="+- 0 7346 6594"/>
                                <a:gd name="T47" fmla="*/ 7346 h 837"/>
                                <a:gd name="T48" fmla="+- 0 8513 8088"/>
                                <a:gd name="T49" fmla="*/ T48 w 607"/>
                                <a:gd name="T50" fmla="+- 0 7323 6594"/>
                                <a:gd name="T51" fmla="*/ 7323 h 837"/>
                                <a:gd name="T52" fmla="+- 0 8512 8088"/>
                                <a:gd name="T53" fmla="*/ T52 w 607"/>
                                <a:gd name="T54" fmla="+- 0 7302 6594"/>
                                <a:gd name="T55" fmla="*/ 7302 h 837"/>
                                <a:gd name="T56" fmla="+- 0 8513 8088"/>
                                <a:gd name="T57" fmla="*/ T56 w 607"/>
                                <a:gd name="T58" fmla="+- 0 7282 6594"/>
                                <a:gd name="T59" fmla="*/ 7282 h 837"/>
                                <a:gd name="T60" fmla="+- 0 8527 8088"/>
                                <a:gd name="T61" fmla="*/ T60 w 607"/>
                                <a:gd name="T62" fmla="+- 0 7218 6594"/>
                                <a:gd name="T63" fmla="*/ 7218 h 837"/>
                                <a:gd name="T64" fmla="+- 0 8567 8088"/>
                                <a:gd name="T65" fmla="*/ T64 w 607"/>
                                <a:gd name="T66" fmla="+- 0 7157 6594"/>
                                <a:gd name="T67" fmla="*/ 7157 h 837"/>
                                <a:gd name="T68" fmla="+- 0 8619 8088"/>
                                <a:gd name="T69" fmla="*/ T68 w 607"/>
                                <a:gd name="T70" fmla="+- 0 7104 6594"/>
                                <a:gd name="T71" fmla="*/ 7104 h 837"/>
                                <a:gd name="T72" fmla="+- 0 8694 8088"/>
                                <a:gd name="T73" fmla="*/ T72 w 607"/>
                                <a:gd name="T74" fmla="+- 0 7035 6594"/>
                                <a:gd name="T75" fmla="*/ 7035 h 837"/>
                                <a:gd name="T76" fmla="+- 0 8503 8088"/>
                                <a:gd name="T77" fmla="*/ T76 w 607"/>
                                <a:gd name="T78" fmla="+- 0 6843 6594"/>
                                <a:gd name="T79" fmla="*/ 6843 h 837"/>
                                <a:gd name="T80" fmla="+- 0 8401 8088"/>
                                <a:gd name="T81" fmla="*/ T80 w 607"/>
                                <a:gd name="T82" fmla="+- 0 6742 6594"/>
                                <a:gd name="T83" fmla="*/ 6742 h 837"/>
                                <a:gd name="T84" fmla="+- 0 8349 8088"/>
                                <a:gd name="T85" fmla="*/ T84 w 607"/>
                                <a:gd name="T86" fmla="+- 0 6692 6594"/>
                                <a:gd name="T87" fmla="*/ 6692 h 837"/>
                                <a:gd name="T88" fmla="+- 0 8281 8088"/>
                                <a:gd name="T89" fmla="*/ T88 w 607"/>
                                <a:gd name="T90" fmla="+- 0 6627 6594"/>
                                <a:gd name="T91" fmla="*/ 6627 h 837"/>
                                <a:gd name="T92" fmla="+- 0 8249 8088"/>
                                <a:gd name="T93" fmla="*/ T92 w 607"/>
                                <a:gd name="T94" fmla="+- 0 6599 6594"/>
                                <a:gd name="T95" fmla="*/ 6599 h 837"/>
                                <a:gd name="T96" fmla="+- 0 8243 8088"/>
                                <a:gd name="T97" fmla="*/ T96 w 607"/>
                                <a:gd name="T98" fmla="+- 0 6594 6594"/>
                                <a:gd name="T99" fmla="*/ 6594 h 8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607" h="837">
                                  <a:moveTo>
                                    <a:pt x="155" y="0"/>
                                  </a:moveTo>
                                  <a:lnTo>
                                    <a:pt x="92" y="60"/>
                                  </a:lnTo>
                                  <a:lnTo>
                                    <a:pt x="47" y="123"/>
                                  </a:lnTo>
                                  <a:lnTo>
                                    <a:pt x="19" y="187"/>
                                  </a:lnTo>
                                  <a:lnTo>
                                    <a:pt x="4" y="250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9" y="406"/>
                                  </a:lnTo>
                                  <a:lnTo>
                                    <a:pt x="435" y="836"/>
                                  </a:lnTo>
                                  <a:lnTo>
                                    <a:pt x="431" y="805"/>
                                  </a:lnTo>
                                  <a:lnTo>
                                    <a:pt x="429" y="777"/>
                                  </a:lnTo>
                                  <a:lnTo>
                                    <a:pt x="426" y="752"/>
                                  </a:lnTo>
                                  <a:lnTo>
                                    <a:pt x="425" y="729"/>
                                  </a:lnTo>
                                  <a:lnTo>
                                    <a:pt x="424" y="708"/>
                                  </a:lnTo>
                                  <a:lnTo>
                                    <a:pt x="425" y="688"/>
                                  </a:lnTo>
                                  <a:lnTo>
                                    <a:pt x="439" y="624"/>
                                  </a:lnTo>
                                  <a:lnTo>
                                    <a:pt x="479" y="563"/>
                                  </a:lnTo>
                                  <a:lnTo>
                                    <a:pt x="531" y="510"/>
                                  </a:lnTo>
                                  <a:lnTo>
                                    <a:pt x="606" y="441"/>
                                  </a:lnTo>
                                  <a:lnTo>
                                    <a:pt x="415" y="249"/>
                                  </a:lnTo>
                                  <a:lnTo>
                                    <a:pt x="313" y="148"/>
                                  </a:lnTo>
                                  <a:lnTo>
                                    <a:pt x="261" y="98"/>
                                  </a:lnTo>
                                  <a:lnTo>
                                    <a:pt x="193" y="33"/>
                                  </a:lnTo>
                                  <a:lnTo>
                                    <a:pt x="161" y="5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6" name="Group 1717"/>
                        <wpg:cNvGrpSpPr>
                          <a:grpSpLocks/>
                        </wpg:cNvGrpSpPr>
                        <wpg:grpSpPr bwMode="auto">
                          <a:xfrm>
                            <a:off x="8650" y="7147"/>
                            <a:ext cx="123" cy="314"/>
                            <a:chOff x="8650" y="7147"/>
                            <a:chExt cx="123" cy="314"/>
                          </a:xfrm>
                        </wpg:grpSpPr>
                        <wps:wsp>
                          <wps:cNvPr id="1627" name="Freeform 1718"/>
                          <wps:cNvSpPr>
                            <a:spLocks/>
                          </wps:cNvSpPr>
                          <wps:spPr bwMode="auto">
                            <a:xfrm>
                              <a:off x="8650" y="7147"/>
                              <a:ext cx="123" cy="314"/>
                            </a:xfrm>
                            <a:custGeom>
                              <a:avLst/>
                              <a:gdLst>
                                <a:gd name="T0" fmla="+- 0 8650 8650"/>
                                <a:gd name="T1" fmla="*/ T0 w 123"/>
                                <a:gd name="T2" fmla="+- 0 7462 7147"/>
                                <a:gd name="T3" fmla="*/ 7462 h 314"/>
                                <a:gd name="T4" fmla="+- 0 8655 8650"/>
                                <a:gd name="T5" fmla="*/ T4 w 123"/>
                                <a:gd name="T6" fmla="+- 0 7400 7147"/>
                                <a:gd name="T7" fmla="*/ 7400 h 314"/>
                                <a:gd name="T8" fmla="+- 0 8673 8650"/>
                                <a:gd name="T9" fmla="*/ T8 w 123"/>
                                <a:gd name="T10" fmla="+- 0 7328 7147"/>
                                <a:gd name="T11" fmla="*/ 7328 h 314"/>
                                <a:gd name="T12" fmla="+- 0 8697 8650"/>
                                <a:gd name="T13" fmla="*/ T12 w 123"/>
                                <a:gd name="T14" fmla="+- 0 7269 7147"/>
                                <a:gd name="T15" fmla="*/ 7269 h 314"/>
                                <a:gd name="T16" fmla="+- 0 8730 8650"/>
                                <a:gd name="T17" fmla="*/ T16 w 123"/>
                                <a:gd name="T18" fmla="+- 0 7209 7147"/>
                                <a:gd name="T19" fmla="*/ 7209 h 314"/>
                                <a:gd name="T20" fmla="+- 0 8757 8650"/>
                                <a:gd name="T21" fmla="*/ T20 w 123"/>
                                <a:gd name="T22" fmla="+- 0 7168 7147"/>
                                <a:gd name="T23" fmla="*/ 7168 h 314"/>
                                <a:gd name="T24" fmla="+- 0 8772 8650"/>
                                <a:gd name="T25" fmla="*/ T24 w 123"/>
                                <a:gd name="T26" fmla="+- 0 7147 7147"/>
                                <a:gd name="T27" fmla="*/ 7147 h 3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3" h="314">
                                  <a:moveTo>
                                    <a:pt x="0" y="315"/>
                                  </a:moveTo>
                                  <a:lnTo>
                                    <a:pt x="5" y="253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47" y="122"/>
                                  </a:lnTo>
                                  <a:lnTo>
                                    <a:pt x="80" y="62"/>
                                  </a:lnTo>
                                  <a:lnTo>
                                    <a:pt x="107" y="21"/>
                                  </a:lnTo>
                                  <a:lnTo>
                                    <a:pt x="122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8" name="Group 1715"/>
                        <wpg:cNvGrpSpPr>
                          <a:grpSpLocks/>
                        </wpg:cNvGrpSpPr>
                        <wpg:grpSpPr bwMode="auto">
                          <a:xfrm>
                            <a:off x="5958" y="5497"/>
                            <a:ext cx="269" cy="591"/>
                            <a:chOff x="5958" y="5497"/>
                            <a:chExt cx="269" cy="591"/>
                          </a:xfrm>
                        </wpg:grpSpPr>
                        <wps:wsp>
                          <wps:cNvPr id="1629" name="Freeform 1716"/>
                          <wps:cNvSpPr>
                            <a:spLocks/>
                          </wps:cNvSpPr>
                          <wps:spPr bwMode="auto">
                            <a:xfrm>
                              <a:off x="5958" y="5497"/>
                              <a:ext cx="269" cy="591"/>
                            </a:xfrm>
                            <a:custGeom>
                              <a:avLst/>
                              <a:gdLst>
                                <a:gd name="T0" fmla="+- 0 6227 5958"/>
                                <a:gd name="T1" fmla="*/ T0 w 269"/>
                                <a:gd name="T2" fmla="+- 0 5497 5497"/>
                                <a:gd name="T3" fmla="*/ 5497 h 591"/>
                                <a:gd name="T4" fmla="+- 0 6157 5958"/>
                                <a:gd name="T5" fmla="*/ T4 w 269"/>
                                <a:gd name="T6" fmla="+- 0 5510 5497"/>
                                <a:gd name="T7" fmla="*/ 5510 h 591"/>
                                <a:gd name="T8" fmla="+- 0 6103 5958"/>
                                <a:gd name="T9" fmla="*/ T8 w 269"/>
                                <a:gd name="T10" fmla="+- 0 5536 5497"/>
                                <a:gd name="T11" fmla="*/ 5536 h 591"/>
                                <a:gd name="T12" fmla="+- 0 6051 5958"/>
                                <a:gd name="T13" fmla="*/ T12 w 269"/>
                                <a:gd name="T14" fmla="+- 0 5576 5497"/>
                                <a:gd name="T15" fmla="*/ 5576 h 591"/>
                                <a:gd name="T16" fmla="+- 0 6008 5958"/>
                                <a:gd name="T17" fmla="*/ T16 w 269"/>
                                <a:gd name="T18" fmla="+- 0 5628 5497"/>
                                <a:gd name="T19" fmla="*/ 5628 h 591"/>
                                <a:gd name="T20" fmla="+- 0 5975 5958"/>
                                <a:gd name="T21" fmla="*/ T20 w 269"/>
                                <a:gd name="T22" fmla="+- 0 5692 5497"/>
                                <a:gd name="T23" fmla="*/ 5692 h 591"/>
                                <a:gd name="T24" fmla="+- 0 5959 5958"/>
                                <a:gd name="T25" fmla="*/ T24 w 269"/>
                                <a:gd name="T26" fmla="+- 0 5767 5497"/>
                                <a:gd name="T27" fmla="*/ 5767 h 591"/>
                                <a:gd name="T28" fmla="+- 0 5958 5958"/>
                                <a:gd name="T29" fmla="*/ T28 w 269"/>
                                <a:gd name="T30" fmla="+- 0 5794 5497"/>
                                <a:gd name="T31" fmla="*/ 5794 h 591"/>
                                <a:gd name="T32" fmla="+- 0 5958 5958"/>
                                <a:gd name="T33" fmla="*/ T32 w 269"/>
                                <a:gd name="T34" fmla="+- 0 5883 5497"/>
                                <a:gd name="T35" fmla="*/ 5883 h 591"/>
                                <a:gd name="T36" fmla="+- 0 6227 5958"/>
                                <a:gd name="T37" fmla="*/ T36 w 269"/>
                                <a:gd name="T38" fmla="+- 0 6088 5497"/>
                                <a:gd name="T39" fmla="*/ 6088 h 591"/>
                                <a:gd name="T40" fmla="+- 0 6227 5958"/>
                                <a:gd name="T41" fmla="*/ T40 w 269"/>
                                <a:gd name="T42" fmla="+- 0 5497 5497"/>
                                <a:gd name="T43" fmla="*/ 5497 h 5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69" h="591">
                                  <a:moveTo>
                                    <a:pt x="269" y="0"/>
                                  </a:moveTo>
                                  <a:lnTo>
                                    <a:pt x="199" y="13"/>
                                  </a:lnTo>
                                  <a:lnTo>
                                    <a:pt x="145" y="39"/>
                                  </a:lnTo>
                                  <a:lnTo>
                                    <a:pt x="93" y="79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17" y="195"/>
                                  </a:lnTo>
                                  <a:lnTo>
                                    <a:pt x="1" y="270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269" y="591"/>
                                  </a:lnTo>
                                  <a:lnTo>
                                    <a:pt x="26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0" name="Group 1713"/>
                        <wpg:cNvGrpSpPr>
                          <a:grpSpLocks/>
                        </wpg:cNvGrpSpPr>
                        <wpg:grpSpPr bwMode="auto">
                          <a:xfrm>
                            <a:off x="5958" y="5497"/>
                            <a:ext cx="269" cy="591"/>
                            <a:chOff x="5958" y="5497"/>
                            <a:chExt cx="269" cy="591"/>
                          </a:xfrm>
                        </wpg:grpSpPr>
                        <wps:wsp>
                          <wps:cNvPr id="1631" name="Freeform 1714"/>
                          <wps:cNvSpPr>
                            <a:spLocks/>
                          </wps:cNvSpPr>
                          <wps:spPr bwMode="auto">
                            <a:xfrm>
                              <a:off x="5958" y="5497"/>
                              <a:ext cx="269" cy="591"/>
                            </a:xfrm>
                            <a:custGeom>
                              <a:avLst/>
                              <a:gdLst>
                                <a:gd name="T0" fmla="+- 0 5958 5958"/>
                                <a:gd name="T1" fmla="*/ T0 w 269"/>
                                <a:gd name="T2" fmla="+- 0 5883 5497"/>
                                <a:gd name="T3" fmla="*/ 5883 h 591"/>
                                <a:gd name="T4" fmla="+- 0 5958 5958"/>
                                <a:gd name="T5" fmla="*/ T4 w 269"/>
                                <a:gd name="T6" fmla="+- 0 5794 5497"/>
                                <a:gd name="T7" fmla="*/ 5794 h 591"/>
                                <a:gd name="T8" fmla="+- 0 5959 5958"/>
                                <a:gd name="T9" fmla="*/ T8 w 269"/>
                                <a:gd name="T10" fmla="+- 0 5767 5497"/>
                                <a:gd name="T11" fmla="*/ 5767 h 591"/>
                                <a:gd name="T12" fmla="+- 0 5975 5958"/>
                                <a:gd name="T13" fmla="*/ T12 w 269"/>
                                <a:gd name="T14" fmla="+- 0 5692 5497"/>
                                <a:gd name="T15" fmla="*/ 5692 h 591"/>
                                <a:gd name="T16" fmla="+- 0 6008 5958"/>
                                <a:gd name="T17" fmla="*/ T16 w 269"/>
                                <a:gd name="T18" fmla="+- 0 5628 5497"/>
                                <a:gd name="T19" fmla="*/ 5628 h 591"/>
                                <a:gd name="T20" fmla="+- 0 6051 5958"/>
                                <a:gd name="T21" fmla="*/ T20 w 269"/>
                                <a:gd name="T22" fmla="+- 0 5576 5497"/>
                                <a:gd name="T23" fmla="*/ 5576 h 591"/>
                                <a:gd name="T24" fmla="+- 0 6103 5958"/>
                                <a:gd name="T25" fmla="*/ T24 w 269"/>
                                <a:gd name="T26" fmla="+- 0 5536 5497"/>
                                <a:gd name="T27" fmla="*/ 5536 h 591"/>
                                <a:gd name="T28" fmla="+- 0 6157 5958"/>
                                <a:gd name="T29" fmla="*/ T28 w 269"/>
                                <a:gd name="T30" fmla="+- 0 5510 5497"/>
                                <a:gd name="T31" fmla="*/ 5510 h 591"/>
                                <a:gd name="T32" fmla="+- 0 6227 5958"/>
                                <a:gd name="T33" fmla="*/ T32 w 269"/>
                                <a:gd name="T34" fmla="+- 0 5497 5497"/>
                                <a:gd name="T35" fmla="*/ 5497 h 591"/>
                                <a:gd name="T36" fmla="+- 0 6227 5958"/>
                                <a:gd name="T37" fmla="*/ T36 w 269"/>
                                <a:gd name="T38" fmla="+- 0 5694 5497"/>
                                <a:gd name="T39" fmla="*/ 5694 h 591"/>
                                <a:gd name="T40" fmla="+- 0 6227 5958"/>
                                <a:gd name="T41" fmla="*/ T40 w 269"/>
                                <a:gd name="T42" fmla="+- 0 6088 5497"/>
                                <a:gd name="T43" fmla="*/ 6088 h 5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69" h="591">
                                  <a:moveTo>
                                    <a:pt x="0" y="386"/>
                                  </a:moveTo>
                                  <a:lnTo>
                                    <a:pt x="0" y="297"/>
                                  </a:lnTo>
                                  <a:lnTo>
                                    <a:pt x="1" y="270"/>
                                  </a:lnTo>
                                  <a:lnTo>
                                    <a:pt x="17" y="195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93" y="79"/>
                                  </a:lnTo>
                                  <a:lnTo>
                                    <a:pt x="145" y="39"/>
                                  </a:lnTo>
                                  <a:lnTo>
                                    <a:pt x="199" y="13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69" y="197"/>
                                  </a:lnTo>
                                  <a:lnTo>
                                    <a:pt x="269" y="59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2" name="Group 1711"/>
                        <wpg:cNvGrpSpPr>
                          <a:grpSpLocks/>
                        </wpg:cNvGrpSpPr>
                        <wpg:grpSpPr bwMode="auto">
                          <a:xfrm>
                            <a:off x="4679" y="4166"/>
                            <a:ext cx="1939" cy="1301"/>
                            <a:chOff x="4679" y="4166"/>
                            <a:chExt cx="1939" cy="1301"/>
                          </a:xfrm>
                        </wpg:grpSpPr>
                        <wps:wsp>
                          <wps:cNvPr id="1633" name="Freeform 1712"/>
                          <wps:cNvSpPr>
                            <a:spLocks/>
                          </wps:cNvSpPr>
                          <wps:spPr bwMode="auto">
                            <a:xfrm>
                              <a:off x="4679" y="4166"/>
                              <a:ext cx="1939" cy="1301"/>
                            </a:xfrm>
                            <a:custGeom>
                              <a:avLst/>
                              <a:gdLst>
                                <a:gd name="T0" fmla="+- 0 6178 4679"/>
                                <a:gd name="T1" fmla="*/ T0 w 1939"/>
                                <a:gd name="T2" fmla="+- 0 4166 4166"/>
                                <a:gd name="T3" fmla="*/ 4166 h 1301"/>
                                <a:gd name="T4" fmla="+- 0 4679 4679"/>
                                <a:gd name="T5" fmla="*/ T4 w 1939"/>
                                <a:gd name="T6" fmla="+- 0 4749 4166"/>
                                <a:gd name="T7" fmla="*/ 4749 h 1301"/>
                                <a:gd name="T8" fmla="+- 0 4775 4679"/>
                                <a:gd name="T9" fmla="*/ T8 w 1939"/>
                                <a:gd name="T10" fmla="+- 0 4996 4166"/>
                                <a:gd name="T11" fmla="*/ 4996 h 1301"/>
                                <a:gd name="T12" fmla="+- 0 6338 4679"/>
                                <a:gd name="T13" fmla="*/ T12 w 1939"/>
                                <a:gd name="T14" fmla="+- 0 5374 4166"/>
                                <a:gd name="T15" fmla="*/ 5374 h 1301"/>
                                <a:gd name="T16" fmla="+- 0 6346 4679"/>
                                <a:gd name="T17" fmla="*/ T16 w 1939"/>
                                <a:gd name="T18" fmla="+- 0 5392 4166"/>
                                <a:gd name="T19" fmla="*/ 5392 h 1301"/>
                                <a:gd name="T20" fmla="+- 0 6400 4679"/>
                                <a:gd name="T21" fmla="*/ T20 w 1939"/>
                                <a:gd name="T22" fmla="+- 0 5447 4166"/>
                                <a:gd name="T23" fmla="*/ 5447 h 1301"/>
                                <a:gd name="T24" fmla="+- 0 6473 4679"/>
                                <a:gd name="T25" fmla="*/ T24 w 1939"/>
                                <a:gd name="T26" fmla="+- 0 5467 4166"/>
                                <a:gd name="T27" fmla="*/ 5467 h 1301"/>
                                <a:gd name="T28" fmla="+- 0 6492 4679"/>
                                <a:gd name="T29" fmla="*/ T28 w 1939"/>
                                <a:gd name="T30" fmla="+- 0 5465 4166"/>
                                <a:gd name="T31" fmla="*/ 5465 h 1301"/>
                                <a:gd name="T32" fmla="+- 0 6550 4679"/>
                                <a:gd name="T33" fmla="*/ T32 w 1939"/>
                                <a:gd name="T34" fmla="+- 0 5441 4166"/>
                                <a:gd name="T35" fmla="*/ 5441 h 1301"/>
                                <a:gd name="T36" fmla="+- 0 6602 4679"/>
                                <a:gd name="T37" fmla="*/ T36 w 1939"/>
                                <a:gd name="T38" fmla="+- 0 5383 4166"/>
                                <a:gd name="T39" fmla="*/ 5383 h 1301"/>
                                <a:gd name="T40" fmla="+- 0 6617 4679"/>
                                <a:gd name="T41" fmla="*/ T40 w 1939"/>
                                <a:gd name="T42" fmla="+- 0 5312 4166"/>
                                <a:gd name="T43" fmla="*/ 5312 h 1301"/>
                                <a:gd name="T44" fmla="+- 0 6615 4679"/>
                                <a:gd name="T45" fmla="*/ T44 w 1939"/>
                                <a:gd name="T46" fmla="+- 0 5294 4166"/>
                                <a:gd name="T47" fmla="*/ 5294 h 1301"/>
                                <a:gd name="T48" fmla="+- 0 6610 4679"/>
                                <a:gd name="T49" fmla="*/ T48 w 1939"/>
                                <a:gd name="T50" fmla="+- 0 5275 4166"/>
                                <a:gd name="T51" fmla="*/ 5275 h 1301"/>
                                <a:gd name="T52" fmla="+- 0 6599 4679"/>
                                <a:gd name="T53" fmla="*/ T52 w 1939"/>
                                <a:gd name="T54" fmla="+- 0 5246 4166"/>
                                <a:gd name="T55" fmla="*/ 5246 h 1301"/>
                                <a:gd name="T56" fmla="+- 0 6178 4679"/>
                                <a:gd name="T57" fmla="*/ T56 w 1939"/>
                                <a:gd name="T58" fmla="+- 0 4166 4166"/>
                                <a:gd name="T59" fmla="*/ 4166 h 1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939" h="1301">
                                  <a:moveTo>
                                    <a:pt x="1499" y="0"/>
                                  </a:moveTo>
                                  <a:lnTo>
                                    <a:pt x="0" y="583"/>
                                  </a:lnTo>
                                  <a:lnTo>
                                    <a:pt x="96" y="830"/>
                                  </a:lnTo>
                                  <a:lnTo>
                                    <a:pt x="1659" y="1208"/>
                                  </a:lnTo>
                                  <a:lnTo>
                                    <a:pt x="1667" y="1226"/>
                                  </a:lnTo>
                                  <a:lnTo>
                                    <a:pt x="1721" y="1281"/>
                                  </a:lnTo>
                                  <a:lnTo>
                                    <a:pt x="1794" y="1301"/>
                                  </a:lnTo>
                                  <a:lnTo>
                                    <a:pt x="1813" y="1299"/>
                                  </a:lnTo>
                                  <a:lnTo>
                                    <a:pt x="1871" y="1275"/>
                                  </a:lnTo>
                                  <a:lnTo>
                                    <a:pt x="1923" y="1217"/>
                                  </a:lnTo>
                                  <a:lnTo>
                                    <a:pt x="1938" y="1146"/>
                                  </a:lnTo>
                                  <a:lnTo>
                                    <a:pt x="1936" y="1128"/>
                                  </a:lnTo>
                                  <a:lnTo>
                                    <a:pt x="1931" y="1109"/>
                                  </a:lnTo>
                                  <a:lnTo>
                                    <a:pt x="1920" y="1080"/>
                                  </a:lnTo>
                                  <a:lnTo>
                                    <a:pt x="149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4" name="Group 1709"/>
                        <wpg:cNvGrpSpPr>
                          <a:grpSpLocks/>
                        </wpg:cNvGrpSpPr>
                        <wpg:grpSpPr bwMode="auto">
                          <a:xfrm>
                            <a:off x="4679" y="4166"/>
                            <a:ext cx="1939" cy="1301"/>
                            <a:chOff x="4679" y="4166"/>
                            <a:chExt cx="1939" cy="1301"/>
                          </a:xfrm>
                        </wpg:grpSpPr>
                        <wps:wsp>
                          <wps:cNvPr id="1635" name="Freeform 1710"/>
                          <wps:cNvSpPr>
                            <a:spLocks/>
                          </wps:cNvSpPr>
                          <wps:spPr bwMode="auto">
                            <a:xfrm>
                              <a:off x="4679" y="4166"/>
                              <a:ext cx="1939" cy="1301"/>
                            </a:xfrm>
                            <a:custGeom>
                              <a:avLst/>
                              <a:gdLst>
                                <a:gd name="T0" fmla="+- 0 6338 4679"/>
                                <a:gd name="T1" fmla="*/ T0 w 1939"/>
                                <a:gd name="T2" fmla="+- 0 5374 4166"/>
                                <a:gd name="T3" fmla="*/ 5374 h 1301"/>
                                <a:gd name="T4" fmla="+- 0 6384 4679"/>
                                <a:gd name="T5" fmla="*/ T4 w 1939"/>
                                <a:gd name="T6" fmla="+- 0 5436 4166"/>
                                <a:gd name="T7" fmla="*/ 5436 h 1301"/>
                                <a:gd name="T8" fmla="+- 0 6453 4679"/>
                                <a:gd name="T9" fmla="*/ T8 w 1939"/>
                                <a:gd name="T10" fmla="+- 0 5465 4166"/>
                                <a:gd name="T11" fmla="*/ 5465 h 1301"/>
                                <a:gd name="T12" fmla="+- 0 6473 4679"/>
                                <a:gd name="T13" fmla="*/ T12 w 1939"/>
                                <a:gd name="T14" fmla="+- 0 5467 4166"/>
                                <a:gd name="T15" fmla="*/ 5467 h 1301"/>
                                <a:gd name="T16" fmla="+- 0 6492 4679"/>
                                <a:gd name="T17" fmla="*/ T16 w 1939"/>
                                <a:gd name="T18" fmla="+- 0 5465 4166"/>
                                <a:gd name="T19" fmla="*/ 5465 h 1301"/>
                                <a:gd name="T20" fmla="+- 0 6550 4679"/>
                                <a:gd name="T21" fmla="*/ T20 w 1939"/>
                                <a:gd name="T22" fmla="+- 0 5441 4166"/>
                                <a:gd name="T23" fmla="*/ 5441 h 1301"/>
                                <a:gd name="T24" fmla="+- 0 6602 4679"/>
                                <a:gd name="T25" fmla="*/ T24 w 1939"/>
                                <a:gd name="T26" fmla="+- 0 5383 4166"/>
                                <a:gd name="T27" fmla="*/ 5383 h 1301"/>
                                <a:gd name="T28" fmla="+- 0 6617 4679"/>
                                <a:gd name="T29" fmla="*/ T28 w 1939"/>
                                <a:gd name="T30" fmla="+- 0 5312 4166"/>
                                <a:gd name="T31" fmla="*/ 5312 h 1301"/>
                                <a:gd name="T32" fmla="+- 0 6615 4679"/>
                                <a:gd name="T33" fmla="*/ T32 w 1939"/>
                                <a:gd name="T34" fmla="+- 0 5294 4166"/>
                                <a:gd name="T35" fmla="*/ 5294 h 1301"/>
                                <a:gd name="T36" fmla="+- 0 6590 4679"/>
                                <a:gd name="T37" fmla="*/ T36 w 1939"/>
                                <a:gd name="T38" fmla="+- 0 5224 4166"/>
                                <a:gd name="T39" fmla="*/ 5224 h 1301"/>
                                <a:gd name="T40" fmla="+- 0 6560 4679"/>
                                <a:gd name="T41" fmla="*/ T40 w 1939"/>
                                <a:gd name="T42" fmla="+- 0 5147 4166"/>
                                <a:gd name="T43" fmla="*/ 5147 h 1301"/>
                                <a:gd name="T44" fmla="+- 0 6516 4679"/>
                                <a:gd name="T45" fmla="*/ T44 w 1939"/>
                                <a:gd name="T46" fmla="+- 0 5034 4166"/>
                                <a:gd name="T47" fmla="*/ 5034 h 1301"/>
                                <a:gd name="T48" fmla="+- 0 6490 4679"/>
                                <a:gd name="T49" fmla="*/ T48 w 1939"/>
                                <a:gd name="T50" fmla="+- 0 4967 4166"/>
                                <a:gd name="T51" fmla="*/ 4967 h 1301"/>
                                <a:gd name="T52" fmla="+- 0 6463 4679"/>
                                <a:gd name="T53" fmla="*/ T52 w 1939"/>
                                <a:gd name="T54" fmla="+- 0 4896 4166"/>
                                <a:gd name="T55" fmla="*/ 4896 h 1301"/>
                                <a:gd name="T56" fmla="+- 0 6434 4679"/>
                                <a:gd name="T57" fmla="*/ T56 w 1939"/>
                                <a:gd name="T58" fmla="+- 0 4821 4166"/>
                                <a:gd name="T59" fmla="*/ 4821 h 1301"/>
                                <a:gd name="T60" fmla="+- 0 6404 4679"/>
                                <a:gd name="T61" fmla="*/ T60 w 1939"/>
                                <a:gd name="T62" fmla="+- 0 4745 4166"/>
                                <a:gd name="T63" fmla="*/ 4745 h 1301"/>
                                <a:gd name="T64" fmla="+- 0 6374 4679"/>
                                <a:gd name="T65" fmla="*/ T64 w 1939"/>
                                <a:gd name="T66" fmla="+- 0 4667 4166"/>
                                <a:gd name="T67" fmla="*/ 4667 h 1301"/>
                                <a:gd name="T68" fmla="+- 0 6344 4679"/>
                                <a:gd name="T69" fmla="*/ T68 w 1939"/>
                                <a:gd name="T70" fmla="+- 0 4591 4166"/>
                                <a:gd name="T71" fmla="*/ 4591 h 1301"/>
                                <a:gd name="T72" fmla="+- 0 6315 4679"/>
                                <a:gd name="T73" fmla="*/ T72 w 1939"/>
                                <a:gd name="T74" fmla="+- 0 4516 4166"/>
                                <a:gd name="T75" fmla="*/ 4516 h 1301"/>
                                <a:gd name="T76" fmla="+- 0 6287 4679"/>
                                <a:gd name="T77" fmla="*/ T76 w 1939"/>
                                <a:gd name="T78" fmla="+- 0 4446 4166"/>
                                <a:gd name="T79" fmla="*/ 4446 h 1301"/>
                                <a:gd name="T80" fmla="+- 0 6262 4679"/>
                                <a:gd name="T81" fmla="*/ T80 w 1939"/>
                                <a:gd name="T82" fmla="+- 0 4380 4166"/>
                                <a:gd name="T83" fmla="*/ 4380 h 1301"/>
                                <a:gd name="T84" fmla="+- 0 6239 4679"/>
                                <a:gd name="T85" fmla="*/ T84 w 1939"/>
                                <a:gd name="T86" fmla="+- 0 4320 4166"/>
                                <a:gd name="T87" fmla="*/ 4320 h 1301"/>
                                <a:gd name="T88" fmla="+- 0 6202 4679"/>
                                <a:gd name="T89" fmla="*/ T88 w 1939"/>
                                <a:gd name="T90" fmla="+- 0 4226 4166"/>
                                <a:gd name="T91" fmla="*/ 4226 h 1301"/>
                                <a:gd name="T92" fmla="+- 0 6178 4679"/>
                                <a:gd name="T93" fmla="*/ T92 w 1939"/>
                                <a:gd name="T94" fmla="+- 0 4166 4166"/>
                                <a:gd name="T95" fmla="*/ 4166 h 1301"/>
                                <a:gd name="T96" fmla="+- 0 5417 4679"/>
                                <a:gd name="T97" fmla="*/ T96 w 1939"/>
                                <a:gd name="T98" fmla="+- 0 4462 4166"/>
                                <a:gd name="T99" fmla="*/ 4462 h 1301"/>
                                <a:gd name="T100" fmla="+- 0 4679 4679"/>
                                <a:gd name="T101" fmla="*/ T100 w 1939"/>
                                <a:gd name="T102" fmla="+- 0 4749 4166"/>
                                <a:gd name="T103" fmla="*/ 4749 h 1301"/>
                                <a:gd name="T104" fmla="+- 0 4775 4679"/>
                                <a:gd name="T105" fmla="*/ T104 w 1939"/>
                                <a:gd name="T106" fmla="+- 0 4996 4166"/>
                                <a:gd name="T107" fmla="*/ 4996 h 1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939" h="1301">
                                  <a:moveTo>
                                    <a:pt x="1659" y="1208"/>
                                  </a:moveTo>
                                  <a:lnTo>
                                    <a:pt x="1705" y="1270"/>
                                  </a:lnTo>
                                  <a:lnTo>
                                    <a:pt x="1774" y="1299"/>
                                  </a:lnTo>
                                  <a:lnTo>
                                    <a:pt x="1794" y="1301"/>
                                  </a:lnTo>
                                  <a:lnTo>
                                    <a:pt x="1813" y="1299"/>
                                  </a:lnTo>
                                  <a:lnTo>
                                    <a:pt x="1871" y="1275"/>
                                  </a:lnTo>
                                  <a:lnTo>
                                    <a:pt x="1923" y="1217"/>
                                  </a:lnTo>
                                  <a:lnTo>
                                    <a:pt x="1938" y="1146"/>
                                  </a:lnTo>
                                  <a:lnTo>
                                    <a:pt x="1936" y="1128"/>
                                  </a:lnTo>
                                  <a:lnTo>
                                    <a:pt x="1911" y="1058"/>
                                  </a:lnTo>
                                  <a:lnTo>
                                    <a:pt x="1881" y="981"/>
                                  </a:lnTo>
                                  <a:lnTo>
                                    <a:pt x="1837" y="868"/>
                                  </a:lnTo>
                                  <a:lnTo>
                                    <a:pt x="1811" y="801"/>
                                  </a:lnTo>
                                  <a:lnTo>
                                    <a:pt x="1784" y="730"/>
                                  </a:lnTo>
                                  <a:lnTo>
                                    <a:pt x="1755" y="655"/>
                                  </a:lnTo>
                                  <a:lnTo>
                                    <a:pt x="1725" y="579"/>
                                  </a:lnTo>
                                  <a:lnTo>
                                    <a:pt x="1695" y="501"/>
                                  </a:lnTo>
                                  <a:lnTo>
                                    <a:pt x="1665" y="425"/>
                                  </a:lnTo>
                                  <a:lnTo>
                                    <a:pt x="1636" y="350"/>
                                  </a:lnTo>
                                  <a:lnTo>
                                    <a:pt x="1608" y="280"/>
                                  </a:lnTo>
                                  <a:lnTo>
                                    <a:pt x="1583" y="214"/>
                                  </a:lnTo>
                                  <a:lnTo>
                                    <a:pt x="1560" y="154"/>
                                  </a:lnTo>
                                  <a:lnTo>
                                    <a:pt x="1523" y="60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738" y="296"/>
                                  </a:lnTo>
                                  <a:lnTo>
                                    <a:pt x="0" y="583"/>
                                  </a:lnTo>
                                  <a:lnTo>
                                    <a:pt x="96" y="83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545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6" name="Group 1707"/>
                        <wpg:cNvGrpSpPr>
                          <a:grpSpLocks/>
                        </wpg:cNvGrpSpPr>
                        <wpg:grpSpPr bwMode="auto">
                          <a:xfrm>
                            <a:off x="4558" y="4518"/>
                            <a:ext cx="1832" cy="1511"/>
                            <a:chOff x="4558" y="4518"/>
                            <a:chExt cx="1832" cy="1511"/>
                          </a:xfrm>
                        </wpg:grpSpPr>
                        <wps:wsp>
                          <wps:cNvPr id="1637" name="Freeform 1708"/>
                          <wps:cNvSpPr>
                            <a:spLocks/>
                          </wps:cNvSpPr>
                          <wps:spPr bwMode="auto">
                            <a:xfrm>
                              <a:off x="4558" y="4518"/>
                              <a:ext cx="1832" cy="1511"/>
                            </a:xfrm>
                            <a:custGeom>
                              <a:avLst/>
                              <a:gdLst>
                                <a:gd name="T0" fmla="+- 0 6005 4558"/>
                                <a:gd name="T1" fmla="*/ T0 w 1832"/>
                                <a:gd name="T2" fmla="+- 0 4518 4518"/>
                                <a:gd name="T3" fmla="*/ 4518 h 1511"/>
                                <a:gd name="T4" fmla="+- 0 4558 4558"/>
                                <a:gd name="T5" fmla="*/ T4 w 1832"/>
                                <a:gd name="T6" fmla="+- 0 5081 4518"/>
                                <a:gd name="T7" fmla="*/ 5081 h 1511"/>
                                <a:gd name="T8" fmla="+- 0 4897 4558"/>
                                <a:gd name="T9" fmla="*/ T8 w 1832"/>
                                <a:gd name="T10" fmla="+- 0 5950 4518"/>
                                <a:gd name="T11" fmla="*/ 5950 h 1511"/>
                                <a:gd name="T12" fmla="+- 0 4907 4558"/>
                                <a:gd name="T13" fmla="*/ T12 w 1832"/>
                                <a:gd name="T14" fmla="+- 0 5967 4518"/>
                                <a:gd name="T15" fmla="*/ 5967 h 1511"/>
                                <a:gd name="T16" fmla="+- 0 4965 4558"/>
                                <a:gd name="T17" fmla="*/ T16 w 1832"/>
                                <a:gd name="T18" fmla="+- 0 6016 4518"/>
                                <a:gd name="T19" fmla="*/ 6016 h 1511"/>
                                <a:gd name="T20" fmla="+- 0 5020 4558"/>
                                <a:gd name="T21" fmla="*/ T20 w 1832"/>
                                <a:gd name="T22" fmla="+- 0 6029 4518"/>
                                <a:gd name="T23" fmla="*/ 6029 h 1511"/>
                                <a:gd name="T24" fmla="+- 0 5040 4558"/>
                                <a:gd name="T25" fmla="*/ T24 w 1832"/>
                                <a:gd name="T26" fmla="+- 0 6028 4518"/>
                                <a:gd name="T27" fmla="*/ 6028 h 1511"/>
                                <a:gd name="T28" fmla="+- 0 5059 4558"/>
                                <a:gd name="T29" fmla="*/ T28 w 1832"/>
                                <a:gd name="T30" fmla="+- 0 6025 4518"/>
                                <a:gd name="T31" fmla="*/ 6025 h 1511"/>
                                <a:gd name="T32" fmla="+- 0 5079 4558"/>
                                <a:gd name="T33" fmla="*/ T32 w 1832"/>
                                <a:gd name="T34" fmla="+- 0 6019 4518"/>
                                <a:gd name="T35" fmla="*/ 6019 h 1511"/>
                                <a:gd name="T36" fmla="+- 0 6390 4558"/>
                                <a:gd name="T37" fmla="*/ T36 w 1832"/>
                                <a:gd name="T38" fmla="+- 0 5509 4518"/>
                                <a:gd name="T39" fmla="*/ 5509 h 1511"/>
                                <a:gd name="T40" fmla="+- 0 6005 4558"/>
                                <a:gd name="T41" fmla="*/ T40 w 1832"/>
                                <a:gd name="T42" fmla="+- 0 4518 4518"/>
                                <a:gd name="T43" fmla="*/ 4518 h 15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832" h="1511">
                                  <a:moveTo>
                                    <a:pt x="1447" y="0"/>
                                  </a:moveTo>
                                  <a:lnTo>
                                    <a:pt x="0" y="563"/>
                                  </a:lnTo>
                                  <a:lnTo>
                                    <a:pt x="339" y="1432"/>
                                  </a:lnTo>
                                  <a:lnTo>
                                    <a:pt x="349" y="1449"/>
                                  </a:lnTo>
                                  <a:lnTo>
                                    <a:pt x="407" y="1498"/>
                                  </a:lnTo>
                                  <a:lnTo>
                                    <a:pt x="462" y="1511"/>
                                  </a:lnTo>
                                  <a:lnTo>
                                    <a:pt x="482" y="1510"/>
                                  </a:lnTo>
                                  <a:lnTo>
                                    <a:pt x="501" y="1507"/>
                                  </a:lnTo>
                                  <a:lnTo>
                                    <a:pt x="521" y="1501"/>
                                  </a:lnTo>
                                  <a:lnTo>
                                    <a:pt x="1832" y="991"/>
                                  </a:lnTo>
                                  <a:lnTo>
                                    <a:pt x="144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8" name="Group 1705"/>
                        <wpg:cNvGrpSpPr>
                          <a:grpSpLocks/>
                        </wpg:cNvGrpSpPr>
                        <wpg:grpSpPr bwMode="auto">
                          <a:xfrm>
                            <a:off x="4558" y="4518"/>
                            <a:ext cx="1975" cy="1511"/>
                            <a:chOff x="4558" y="4518"/>
                            <a:chExt cx="1975" cy="1511"/>
                          </a:xfrm>
                        </wpg:grpSpPr>
                        <wps:wsp>
                          <wps:cNvPr id="1639" name="Freeform 1706"/>
                          <wps:cNvSpPr>
                            <a:spLocks/>
                          </wps:cNvSpPr>
                          <wps:spPr bwMode="auto">
                            <a:xfrm>
                              <a:off x="4558" y="4518"/>
                              <a:ext cx="1975" cy="1511"/>
                            </a:xfrm>
                            <a:custGeom>
                              <a:avLst/>
                              <a:gdLst>
                                <a:gd name="T0" fmla="+- 0 6533 4558"/>
                                <a:gd name="T1" fmla="*/ T0 w 1975"/>
                                <a:gd name="T2" fmla="+- 0 5454 4518"/>
                                <a:gd name="T3" fmla="*/ 5454 h 1511"/>
                                <a:gd name="T4" fmla="+- 0 6187 4558"/>
                                <a:gd name="T5" fmla="*/ T4 w 1975"/>
                                <a:gd name="T6" fmla="+- 0 5588 4518"/>
                                <a:gd name="T7" fmla="*/ 5588 h 1511"/>
                                <a:gd name="T8" fmla="+- 0 5079 4558"/>
                                <a:gd name="T9" fmla="*/ T8 w 1975"/>
                                <a:gd name="T10" fmla="+- 0 6019 4518"/>
                                <a:gd name="T11" fmla="*/ 6019 h 1511"/>
                                <a:gd name="T12" fmla="+- 0 5020 4558"/>
                                <a:gd name="T13" fmla="*/ T12 w 1975"/>
                                <a:gd name="T14" fmla="+- 0 6029 4518"/>
                                <a:gd name="T15" fmla="*/ 6029 h 1511"/>
                                <a:gd name="T16" fmla="+- 0 5001 4558"/>
                                <a:gd name="T17" fmla="*/ T16 w 1975"/>
                                <a:gd name="T18" fmla="+- 0 6027 4518"/>
                                <a:gd name="T19" fmla="*/ 6027 h 1511"/>
                                <a:gd name="T20" fmla="+- 0 4933 4558"/>
                                <a:gd name="T21" fmla="*/ T20 w 1975"/>
                                <a:gd name="T22" fmla="+- 0 5995 4518"/>
                                <a:gd name="T23" fmla="*/ 5995 h 1511"/>
                                <a:gd name="T24" fmla="+- 0 4558 4558"/>
                                <a:gd name="T25" fmla="*/ T24 w 1975"/>
                                <a:gd name="T26" fmla="+- 0 5081 4518"/>
                                <a:gd name="T27" fmla="*/ 5081 h 1511"/>
                                <a:gd name="T28" fmla="+- 0 5280 4558"/>
                                <a:gd name="T29" fmla="*/ T28 w 1975"/>
                                <a:gd name="T30" fmla="+- 0 4800 4518"/>
                                <a:gd name="T31" fmla="*/ 4800 h 1511"/>
                                <a:gd name="T32" fmla="+- 0 6005 4558"/>
                                <a:gd name="T33" fmla="*/ T32 w 1975"/>
                                <a:gd name="T34" fmla="+- 0 4518 4518"/>
                                <a:gd name="T35" fmla="*/ 4518 h 1511"/>
                                <a:gd name="T36" fmla="+- 0 6390 4558"/>
                                <a:gd name="T37" fmla="*/ T36 w 1975"/>
                                <a:gd name="T38" fmla="+- 0 5509 4518"/>
                                <a:gd name="T39" fmla="*/ 5509 h 15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975" h="1511">
                                  <a:moveTo>
                                    <a:pt x="1975" y="936"/>
                                  </a:moveTo>
                                  <a:lnTo>
                                    <a:pt x="1629" y="1070"/>
                                  </a:lnTo>
                                  <a:lnTo>
                                    <a:pt x="521" y="1501"/>
                                  </a:lnTo>
                                  <a:lnTo>
                                    <a:pt x="462" y="1511"/>
                                  </a:lnTo>
                                  <a:lnTo>
                                    <a:pt x="443" y="1509"/>
                                  </a:lnTo>
                                  <a:lnTo>
                                    <a:pt x="375" y="1477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722" y="282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832" y="99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545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0" name="Group 1703"/>
                        <wpg:cNvGrpSpPr>
                          <a:grpSpLocks/>
                        </wpg:cNvGrpSpPr>
                        <wpg:grpSpPr bwMode="auto">
                          <a:xfrm>
                            <a:off x="5525" y="4985"/>
                            <a:ext cx="424" cy="426"/>
                            <a:chOff x="5525" y="4985"/>
                            <a:chExt cx="424" cy="426"/>
                          </a:xfrm>
                        </wpg:grpSpPr>
                        <wps:wsp>
                          <wps:cNvPr id="1641" name="Freeform 1704"/>
                          <wps:cNvSpPr>
                            <a:spLocks/>
                          </wps:cNvSpPr>
                          <wps:spPr bwMode="auto">
                            <a:xfrm>
                              <a:off x="5525" y="4985"/>
                              <a:ext cx="424" cy="426"/>
                            </a:xfrm>
                            <a:custGeom>
                              <a:avLst/>
                              <a:gdLst>
                                <a:gd name="T0" fmla="+- 0 5730 5525"/>
                                <a:gd name="T1" fmla="*/ T0 w 424"/>
                                <a:gd name="T2" fmla="+- 0 4985 4985"/>
                                <a:gd name="T3" fmla="*/ 4985 h 426"/>
                                <a:gd name="T4" fmla="+- 0 5669 5525"/>
                                <a:gd name="T5" fmla="*/ T4 w 424"/>
                                <a:gd name="T6" fmla="+- 0 4995 4985"/>
                                <a:gd name="T7" fmla="*/ 4995 h 426"/>
                                <a:gd name="T8" fmla="+- 0 5615 5525"/>
                                <a:gd name="T9" fmla="*/ T8 w 424"/>
                                <a:gd name="T10" fmla="+- 0 5021 4985"/>
                                <a:gd name="T11" fmla="*/ 5021 h 426"/>
                                <a:gd name="T12" fmla="+- 0 5562 5525"/>
                                <a:gd name="T13" fmla="*/ T12 w 424"/>
                                <a:gd name="T14" fmla="+- 0 5075 4985"/>
                                <a:gd name="T15" fmla="*/ 5075 h 426"/>
                                <a:gd name="T16" fmla="+- 0 5532 5525"/>
                                <a:gd name="T17" fmla="*/ T16 w 424"/>
                                <a:gd name="T18" fmla="+- 0 5144 4985"/>
                                <a:gd name="T19" fmla="*/ 5144 h 426"/>
                                <a:gd name="T20" fmla="+- 0 5525 5525"/>
                                <a:gd name="T21" fmla="*/ T20 w 424"/>
                                <a:gd name="T22" fmla="+- 0 5201 4985"/>
                                <a:gd name="T23" fmla="*/ 5201 h 426"/>
                                <a:gd name="T24" fmla="+- 0 5527 5525"/>
                                <a:gd name="T25" fmla="*/ T24 w 424"/>
                                <a:gd name="T26" fmla="+- 0 5221 4985"/>
                                <a:gd name="T27" fmla="*/ 5221 h 426"/>
                                <a:gd name="T28" fmla="+- 0 5541 5525"/>
                                <a:gd name="T29" fmla="*/ T28 w 424"/>
                                <a:gd name="T30" fmla="+- 0 5280 4985"/>
                                <a:gd name="T31" fmla="*/ 5280 h 426"/>
                                <a:gd name="T32" fmla="+- 0 5585 5525"/>
                                <a:gd name="T33" fmla="*/ T32 w 424"/>
                                <a:gd name="T34" fmla="+- 0 5346 4985"/>
                                <a:gd name="T35" fmla="*/ 5346 h 426"/>
                                <a:gd name="T36" fmla="+- 0 5646 5525"/>
                                <a:gd name="T37" fmla="*/ T36 w 424"/>
                                <a:gd name="T38" fmla="+- 0 5390 4985"/>
                                <a:gd name="T39" fmla="*/ 5390 h 426"/>
                                <a:gd name="T40" fmla="+- 0 5719 5525"/>
                                <a:gd name="T41" fmla="*/ T40 w 424"/>
                                <a:gd name="T42" fmla="+- 0 5410 4985"/>
                                <a:gd name="T43" fmla="*/ 5410 h 426"/>
                                <a:gd name="T44" fmla="+- 0 5739 5525"/>
                                <a:gd name="T45" fmla="*/ T44 w 424"/>
                                <a:gd name="T46" fmla="+- 0 5411 4985"/>
                                <a:gd name="T47" fmla="*/ 5411 h 426"/>
                                <a:gd name="T48" fmla="+- 0 5758 5525"/>
                                <a:gd name="T49" fmla="*/ T48 w 424"/>
                                <a:gd name="T50" fmla="+- 0 5410 4985"/>
                                <a:gd name="T51" fmla="*/ 5410 h 426"/>
                                <a:gd name="T52" fmla="+- 0 5821 5525"/>
                                <a:gd name="T53" fmla="*/ T52 w 424"/>
                                <a:gd name="T54" fmla="+- 0 5394 4985"/>
                                <a:gd name="T55" fmla="*/ 5394 h 426"/>
                                <a:gd name="T56" fmla="+- 0 5884 5525"/>
                                <a:gd name="T57" fmla="*/ T56 w 424"/>
                                <a:gd name="T58" fmla="+- 0 5354 4985"/>
                                <a:gd name="T59" fmla="*/ 5354 h 426"/>
                                <a:gd name="T60" fmla="+- 0 5927 5525"/>
                                <a:gd name="T61" fmla="*/ T60 w 424"/>
                                <a:gd name="T62" fmla="+- 0 5295 4985"/>
                                <a:gd name="T63" fmla="*/ 5295 h 426"/>
                                <a:gd name="T64" fmla="+- 0 5948 5525"/>
                                <a:gd name="T65" fmla="*/ T64 w 424"/>
                                <a:gd name="T66" fmla="+- 0 5223 4985"/>
                                <a:gd name="T67" fmla="*/ 5223 h 426"/>
                                <a:gd name="T68" fmla="+- 0 5949 5525"/>
                                <a:gd name="T69" fmla="*/ T68 w 424"/>
                                <a:gd name="T70" fmla="+- 0 5204 4985"/>
                                <a:gd name="T71" fmla="*/ 5204 h 426"/>
                                <a:gd name="T72" fmla="+- 0 5949 5525"/>
                                <a:gd name="T73" fmla="*/ T72 w 424"/>
                                <a:gd name="T74" fmla="+- 0 5184 4985"/>
                                <a:gd name="T75" fmla="*/ 5184 h 426"/>
                                <a:gd name="T76" fmla="+- 0 5938 5525"/>
                                <a:gd name="T77" fmla="*/ T76 w 424"/>
                                <a:gd name="T78" fmla="+- 0 5122 4985"/>
                                <a:gd name="T79" fmla="*/ 5122 h 426"/>
                                <a:gd name="T80" fmla="+- 0 5911 5525"/>
                                <a:gd name="T81" fmla="*/ T80 w 424"/>
                                <a:gd name="T82" fmla="+- 0 5069 4985"/>
                                <a:gd name="T83" fmla="*/ 5069 h 426"/>
                                <a:gd name="T84" fmla="+- 0 5857 5525"/>
                                <a:gd name="T85" fmla="*/ T84 w 424"/>
                                <a:gd name="T86" fmla="+- 0 5018 4985"/>
                                <a:gd name="T87" fmla="*/ 5018 h 426"/>
                                <a:gd name="T88" fmla="+- 0 5788 5525"/>
                                <a:gd name="T89" fmla="*/ T88 w 424"/>
                                <a:gd name="T90" fmla="+- 0 4990 4985"/>
                                <a:gd name="T91" fmla="*/ 4990 h 426"/>
                                <a:gd name="T92" fmla="+- 0 5730 5525"/>
                                <a:gd name="T93" fmla="*/ T92 w 424"/>
                                <a:gd name="T94" fmla="+- 0 4985 4985"/>
                                <a:gd name="T95" fmla="*/ 4985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24" h="426">
                                  <a:moveTo>
                                    <a:pt x="205" y="0"/>
                                  </a:moveTo>
                                  <a:lnTo>
                                    <a:pt x="144" y="10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37" y="9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2" y="236"/>
                                  </a:lnTo>
                                  <a:lnTo>
                                    <a:pt x="16" y="295"/>
                                  </a:lnTo>
                                  <a:lnTo>
                                    <a:pt x="60" y="361"/>
                                  </a:lnTo>
                                  <a:lnTo>
                                    <a:pt x="121" y="405"/>
                                  </a:lnTo>
                                  <a:lnTo>
                                    <a:pt x="194" y="425"/>
                                  </a:lnTo>
                                  <a:lnTo>
                                    <a:pt x="214" y="426"/>
                                  </a:lnTo>
                                  <a:lnTo>
                                    <a:pt x="233" y="425"/>
                                  </a:lnTo>
                                  <a:lnTo>
                                    <a:pt x="296" y="409"/>
                                  </a:lnTo>
                                  <a:lnTo>
                                    <a:pt x="359" y="369"/>
                                  </a:lnTo>
                                  <a:lnTo>
                                    <a:pt x="402" y="310"/>
                                  </a:lnTo>
                                  <a:lnTo>
                                    <a:pt x="423" y="238"/>
                                  </a:lnTo>
                                  <a:lnTo>
                                    <a:pt x="424" y="219"/>
                                  </a:lnTo>
                                  <a:lnTo>
                                    <a:pt x="424" y="199"/>
                                  </a:lnTo>
                                  <a:lnTo>
                                    <a:pt x="413" y="137"/>
                                  </a:lnTo>
                                  <a:lnTo>
                                    <a:pt x="386" y="84"/>
                                  </a:lnTo>
                                  <a:lnTo>
                                    <a:pt x="332" y="33"/>
                                  </a:lnTo>
                                  <a:lnTo>
                                    <a:pt x="263" y="5"/>
                                  </a:lnTo>
                                  <a:lnTo>
                                    <a:pt x="20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2" name="Group 1701"/>
                        <wpg:cNvGrpSpPr>
                          <a:grpSpLocks/>
                        </wpg:cNvGrpSpPr>
                        <wpg:grpSpPr bwMode="auto">
                          <a:xfrm>
                            <a:off x="5525" y="4985"/>
                            <a:ext cx="424" cy="426"/>
                            <a:chOff x="5525" y="4985"/>
                            <a:chExt cx="424" cy="426"/>
                          </a:xfrm>
                        </wpg:grpSpPr>
                        <wps:wsp>
                          <wps:cNvPr id="1643" name="Freeform 1702"/>
                          <wps:cNvSpPr>
                            <a:spLocks/>
                          </wps:cNvSpPr>
                          <wps:spPr bwMode="auto">
                            <a:xfrm>
                              <a:off x="5525" y="4985"/>
                              <a:ext cx="424" cy="426"/>
                            </a:xfrm>
                            <a:custGeom>
                              <a:avLst/>
                              <a:gdLst>
                                <a:gd name="T0" fmla="+- 0 5816 5525"/>
                                <a:gd name="T1" fmla="*/ T0 w 424"/>
                                <a:gd name="T2" fmla="+- 0 5396 4985"/>
                                <a:gd name="T3" fmla="*/ 5396 h 426"/>
                                <a:gd name="T4" fmla="+- 0 5797 5525"/>
                                <a:gd name="T5" fmla="*/ T4 w 424"/>
                                <a:gd name="T6" fmla="+- 0 5403 4985"/>
                                <a:gd name="T7" fmla="*/ 5403 h 426"/>
                                <a:gd name="T8" fmla="+- 0 5778 5525"/>
                                <a:gd name="T9" fmla="*/ T8 w 424"/>
                                <a:gd name="T10" fmla="+- 0 5407 4985"/>
                                <a:gd name="T11" fmla="*/ 5407 h 426"/>
                                <a:gd name="T12" fmla="+- 0 5758 5525"/>
                                <a:gd name="T13" fmla="*/ T12 w 424"/>
                                <a:gd name="T14" fmla="+- 0 5410 4985"/>
                                <a:gd name="T15" fmla="*/ 5410 h 426"/>
                                <a:gd name="T16" fmla="+- 0 5739 5525"/>
                                <a:gd name="T17" fmla="*/ T16 w 424"/>
                                <a:gd name="T18" fmla="+- 0 5411 4985"/>
                                <a:gd name="T19" fmla="*/ 5411 h 426"/>
                                <a:gd name="T20" fmla="+- 0 5719 5525"/>
                                <a:gd name="T21" fmla="*/ T20 w 424"/>
                                <a:gd name="T22" fmla="+- 0 5410 4985"/>
                                <a:gd name="T23" fmla="*/ 5410 h 426"/>
                                <a:gd name="T24" fmla="+- 0 5646 5525"/>
                                <a:gd name="T25" fmla="*/ T24 w 424"/>
                                <a:gd name="T26" fmla="+- 0 5390 4985"/>
                                <a:gd name="T27" fmla="*/ 5390 h 426"/>
                                <a:gd name="T28" fmla="+- 0 5585 5525"/>
                                <a:gd name="T29" fmla="*/ T28 w 424"/>
                                <a:gd name="T30" fmla="+- 0 5346 4985"/>
                                <a:gd name="T31" fmla="*/ 5346 h 426"/>
                                <a:gd name="T32" fmla="+- 0 5541 5525"/>
                                <a:gd name="T33" fmla="*/ T32 w 424"/>
                                <a:gd name="T34" fmla="+- 0 5280 4985"/>
                                <a:gd name="T35" fmla="*/ 5280 h 426"/>
                                <a:gd name="T36" fmla="+- 0 5527 5525"/>
                                <a:gd name="T37" fmla="*/ T36 w 424"/>
                                <a:gd name="T38" fmla="+- 0 5221 4985"/>
                                <a:gd name="T39" fmla="*/ 5221 h 426"/>
                                <a:gd name="T40" fmla="+- 0 5525 5525"/>
                                <a:gd name="T41" fmla="*/ T40 w 424"/>
                                <a:gd name="T42" fmla="+- 0 5201 4985"/>
                                <a:gd name="T43" fmla="*/ 5201 h 426"/>
                                <a:gd name="T44" fmla="+- 0 5526 5525"/>
                                <a:gd name="T45" fmla="*/ T44 w 424"/>
                                <a:gd name="T46" fmla="+- 0 5181 4985"/>
                                <a:gd name="T47" fmla="*/ 5181 h 426"/>
                                <a:gd name="T48" fmla="+- 0 5544 5525"/>
                                <a:gd name="T49" fmla="*/ T48 w 424"/>
                                <a:gd name="T50" fmla="+- 0 5108 4985"/>
                                <a:gd name="T51" fmla="*/ 5108 h 426"/>
                                <a:gd name="T52" fmla="+- 0 5586 5525"/>
                                <a:gd name="T53" fmla="*/ T52 w 424"/>
                                <a:gd name="T54" fmla="+- 0 5046 4985"/>
                                <a:gd name="T55" fmla="*/ 5046 h 426"/>
                                <a:gd name="T56" fmla="+- 0 5649 5525"/>
                                <a:gd name="T57" fmla="*/ T56 w 424"/>
                                <a:gd name="T58" fmla="+- 0 5002 4985"/>
                                <a:gd name="T59" fmla="*/ 5002 h 426"/>
                                <a:gd name="T60" fmla="+- 0 5710 5525"/>
                                <a:gd name="T61" fmla="*/ T60 w 424"/>
                                <a:gd name="T62" fmla="+- 0 4986 4985"/>
                                <a:gd name="T63" fmla="*/ 4986 h 426"/>
                                <a:gd name="T64" fmla="+- 0 5730 5525"/>
                                <a:gd name="T65" fmla="*/ T64 w 424"/>
                                <a:gd name="T66" fmla="+- 0 4985 4985"/>
                                <a:gd name="T67" fmla="*/ 4985 h 426"/>
                                <a:gd name="T68" fmla="+- 0 5750 5525"/>
                                <a:gd name="T69" fmla="*/ T68 w 424"/>
                                <a:gd name="T70" fmla="+- 0 4985 4985"/>
                                <a:gd name="T71" fmla="*/ 4985 h 426"/>
                                <a:gd name="T72" fmla="+- 0 5824 5525"/>
                                <a:gd name="T73" fmla="*/ T72 w 424"/>
                                <a:gd name="T74" fmla="+- 0 5001 4985"/>
                                <a:gd name="T75" fmla="*/ 5001 h 426"/>
                                <a:gd name="T76" fmla="+- 0 5886 5525"/>
                                <a:gd name="T77" fmla="*/ T76 w 424"/>
                                <a:gd name="T78" fmla="+- 0 5041 4985"/>
                                <a:gd name="T79" fmla="*/ 5041 h 426"/>
                                <a:gd name="T80" fmla="+- 0 5931 5525"/>
                                <a:gd name="T81" fmla="*/ T80 w 424"/>
                                <a:gd name="T82" fmla="+- 0 5102 4985"/>
                                <a:gd name="T83" fmla="*/ 5102 h 426"/>
                                <a:gd name="T84" fmla="+- 0 5947 5525"/>
                                <a:gd name="T85" fmla="*/ T84 w 424"/>
                                <a:gd name="T86" fmla="+- 0 5164 4985"/>
                                <a:gd name="T87" fmla="*/ 5164 h 426"/>
                                <a:gd name="T88" fmla="+- 0 5949 5525"/>
                                <a:gd name="T89" fmla="*/ T88 w 424"/>
                                <a:gd name="T90" fmla="+- 0 5204 4985"/>
                                <a:gd name="T91" fmla="*/ 5204 h 426"/>
                                <a:gd name="T92" fmla="+- 0 5948 5525"/>
                                <a:gd name="T93" fmla="*/ T92 w 424"/>
                                <a:gd name="T94" fmla="+- 0 5223 4985"/>
                                <a:gd name="T95" fmla="*/ 5223 h 426"/>
                                <a:gd name="T96" fmla="+- 0 5927 5525"/>
                                <a:gd name="T97" fmla="*/ T96 w 424"/>
                                <a:gd name="T98" fmla="+- 0 5295 4985"/>
                                <a:gd name="T99" fmla="*/ 5295 h 426"/>
                                <a:gd name="T100" fmla="+- 0 5884 5525"/>
                                <a:gd name="T101" fmla="*/ T100 w 424"/>
                                <a:gd name="T102" fmla="+- 0 5354 4985"/>
                                <a:gd name="T103" fmla="*/ 5354 h 426"/>
                                <a:gd name="T104" fmla="+- 0 5821 5525"/>
                                <a:gd name="T105" fmla="*/ T104 w 424"/>
                                <a:gd name="T106" fmla="+- 0 5394 4985"/>
                                <a:gd name="T107" fmla="*/ 5394 h 426"/>
                                <a:gd name="T108" fmla="+- 0 5816 5525"/>
                                <a:gd name="T109" fmla="*/ T108 w 424"/>
                                <a:gd name="T110" fmla="+- 0 5396 4985"/>
                                <a:gd name="T111" fmla="*/ 5396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424" h="426">
                                  <a:moveTo>
                                    <a:pt x="291" y="411"/>
                                  </a:moveTo>
                                  <a:lnTo>
                                    <a:pt x="272" y="418"/>
                                  </a:lnTo>
                                  <a:lnTo>
                                    <a:pt x="253" y="422"/>
                                  </a:lnTo>
                                  <a:lnTo>
                                    <a:pt x="233" y="425"/>
                                  </a:lnTo>
                                  <a:lnTo>
                                    <a:pt x="214" y="426"/>
                                  </a:lnTo>
                                  <a:lnTo>
                                    <a:pt x="194" y="425"/>
                                  </a:lnTo>
                                  <a:lnTo>
                                    <a:pt x="121" y="405"/>
                                  </a:lnTo>
                                  <a:lnTo>
                                    <a:pt x="60" y="361"/>
                                  </a:lnTo>
                                  <a:lnTo>
                                    <a:pt x="16" y="295"/>
                                  </a:lnTo>
                                  <a:lnTo>
                                    <a:pt x="2" y="236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" y="196"/>
                                  </a:lnTo>
                                  <a:lnTo>
                                    <a:pt x="19" y="123"/>
                                  </a:lnTo>
                                  <a:lnTo>
                                    <a:pt x="61" y="61"/>
                                  </a:lnTo>
                                  <a:lnTo>
                                    <a:pt x="124" y="17"/>
                                  </a:lnTo>
                                  <a:lnTo>
                                    <a:pt x="185" y="1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99" y="16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406" y="117"/>
                                  </a:lnTo>
                                  <a:lnTo>
                                    <a:pt x="422" y="179"/>
                                  </a:lnTo>
                                  <a:lnTo>
                                    <a:pt x="424" y="219"/>
                                  </a:lnTo>
                                  <a:lnTo>
                                    <a:pt x="423" y="238"/>
                                  </a:lnTo>
                                  <a:lnTo>
                                    <a:pt x="402" y="310"/>
                                  </a:lnTo>
                                  <a:lnTo>
                                    <a:pt x="359" y="369"/>
                                  </a:lnTo>
                                  <a:lnTo>
                                    <a:pt x="296" y="409"/>
                                  </a:lnTo>
                                  <a:lnTo>
                                    <a:pt x="291" y="4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545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4" name="Group 1699"/>
                        <wpg:cNvGrpSpPr>
                          <a:grpSpLocks/>
                        </wpg:cNvGrpSpPr>
                        <wpg:grpSpPr bwMode="auto">
                          <a:xfrm>
                            <a:off x="5227" y="5084"/>
                            <a:ext cx="210" cy="541"/>
                            <a:chOff x="5227" y="5084"/>
                            <a:chExt cx="210" cy="541"/>
                          </a:xfrm>
                        </wpg:grpSpPr>
                        <wps:wsp>
                          <wps:cNvPr id="1645" name="Freeform 1700"/>
                          <wps:cNvSpPr>
                            <a:spLocks/>
                          </wps:cNvSpPr>
                          <wps:spPr bwMode="auto">
                            <a:xfrm>
                              <a:off x="5227" y="5084"/>
                              <a:ext cx="210" cy="541"/>
                            </a:xfrm>
                            <a:custGeom>
                              <a:avLst/>
                              <a:gdLst>
                                <a:gd name="T0" fmla="+- 0 5227 5227"/>
                                <a:gd name="T1" fmla="*/ T0 w 210"/>
                                <a:gd name="T2" fmla="+- 0 5084 5084"/>
                                <a:gd name="T3" fmla="*/ 5084 h 541"/>
                                <a:gd name="T4" fmla="+- 0 5438 5227"/>
                                <a:gd name="T5" fmla="*/ T4 w 210"/>
                                <a:gd name="T6" fmla="+- 0 5625 5084"/>
                                <a:gd name="T7" fmla="*/ 5625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10" h="541">
                                  <a:moveTo>
                                    <a:pt x="0" y="0"/>
                                  </a:moveTo>
                                  <a:lnTo>
                                    <a:pt x="211" y="54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545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6" name="Group 1697"/>
                        <wpg:cNvGrpSpPr>
                          <a:grpSpLocks/>
                        </wpg:cNvGrpSpPr>
                        <wpg:grpSpPr bwMode="auto">
                          <a:xfrm>
                            <a:off x="5003" y="5171"/>
                            <a:ext cx="210" cy="541"/>
                            <a:chOff x="5003" y="5171"/>
                            <a:chExt cx="210" cy="541"/>
                          </a:xfrm>
                        </wpg:grpSpPr>
                        <wps:wsp>
                          <wps:cNvPr id="1647" name="Freeform 1698"/>
                          <wps:cNvSpPr>
                            <a:spLocks/>
                          </wps:cNvSpPr>
                          <wps:spPr bwMode="auto">
                            <a:xfrm>
                              <a:off x="5003" y="5171"/>
                              <a:ext cx="210" cy="541"/>
                            </a:xfrm>
                            <a:custGeom>
                              <a:avLst/>
                              <a:gdLst>
                                <a:gd name="T0" fmla="+- 0 5003 5003"/>
                                <a:gd name="T1" fmla="*/ T0 w 210"/>
                                <a:gd name="T2" fmla="+- 0 5171 5171"/>
                                <a:gd name="T3" fmla="*/ 5171 h 541"/>
                                <a:gd name="T4" fmla="+- 0 5213 5003"/>
                                <a:gd name="T5" fmla="*/ T4 w 210"/>
                                <a:gd name="T6" fmla="+- 0 5712 5171"/>
                                <a:gd name="T7" fmla="*/ 5712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10" h="541">
                                  <a:moveTo>
                                    <a:pt x="0" y="0"/>
                                  </a:moveTo>
                                  <a:lnTo>
                                    <a:pt x="210" y="54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545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8" name="Group 1695"/>
                        <wpg:cNvGrpSpPr>
                          <a:grpSpLocks/>
                        </wpg:cNvGrpSpPr>
                        <wpg:grpSpPr bwMode="auto">
                          <a:xfrm>
                            <a:off x="5417" y="6671"/>
                            <a:ext cx="343" cy="1609"/>
                            <a:chOff x="5417" y="6671"/>
                            <a:chExt cx="343" cy="1609"/>
                          </a:xfrm>
                        </wpg:grpSpPr>
                        <wps:wsp>
                          <wps:cNvPr id="1649" name="Freeform 1696"/>
                          <wps:cNvSpPr>
                            <a:spLocks/>
                          </wps:cNvSpPr>
                          <wps:spPr bwMode="auto">
                            <a:xfrm>
                              <a:off x="5417" y="6671"/>
                              <a:ext cx="343" cy="1609"/>
                            </a:xfrm>
                            <a:custGeom>
                              <a:avLst/>
                              <a:gdLst>
                                <a:gd name="T0" fmla="+- 0 5417 5417"/>
                                <a:gd name="T1" fmla="*/ T0 w 343"/>
                                <a:gd name="T2" fmla="+- 0 8280 6671"/>
                                <a:gd name="T3" fmla="*/ 8280 h 1609"/>
                                <a:gd name="T4" fmla="+- 0 5417 5417"/>
                                <a:gd name="T5" fmla="*/ T4 w 343"/>
                                <a:gd name="T6" fmla="+- 0 6671 6671"/>
                                <a:gd name="T7" fmla="*/ 6671 h 1609"/>
                                <a:gd name="T8" fmla="+- 0 5759 5417"/>
                                <a:gd name="T9" fmla="*/ T8 w 343"/>
                                <a:gd name="T10" fmla="+- 0 6671 6671"/>
                                <a:gd name="T11" fmla="*/ 6671 h 1609"/>
                                <a:gd name="T12" fmla="+- 0 5759 5417"/>
                                <a:gd name="T13" fmla="*/ T12 w 343"/>
                                <a:gd name="T14" fmla="+- 0 8280 6671"/>
                                <a:gd name="T15" fmla="*/ 8280 h 16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3" h="1609">
                                  <a:moveTo>
                                    <a:pt x="0" y="160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342" y="1609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0" name="Group 1693"/>
                        <wpg:cNvGrpSpPr>
                          <a:grpSpLocks/>
                        </wpg:cNvGrpSpPr>
                        <wpg:grpSpPr bwMode="auto">
                          <a:xfrm>
                            <a:off x="5435" y="7552"/>
                            <a:ext cx="299" cy="2"/>
                            <a:chOff x="5435" y="7552"/>
                            <a:chExt cx="299" cy="2"/>
                          </a:xfrm>
                        </wpg:grpSpPr>
                        <wps:wsp>
                          <wps:cNvPr id="1651" name="Freeform 1694"/>
                          <wps:cNvSpPr>
                            <a:spLocks/>
                          </wps:cNvSpPr>
                          <wps:spPr bwMode="auto">
                            <a:xfrm>
                              <a:off x="5435" y="7552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2" name="Group 1691"/>
                        <wpg:cNvGrpSpPr>
                          <a:grpSpLocks/>
                        </wpg:cNvGrpSpPr>
                        <wpg:grpSpPr bwMode="auto">
                          <a:xfrm>
                            <a:off x="5435" y="7121"/>
                            <a:ext cx="299" cy="2"/>
                            <a:chOff x="5435" y="7121"/>
                            <a:chExt cx="299" cy="2"/>
                          </a:xfrm>
                        </wpg:grpSpPr>
                        <wps:wsp>
                          <wps:cNvPr id="1653" name="Freeform 1692"/>
                          <wps:cNvSpPr>
                            <a:spLocks/>
                          </wps:cNvSpPr>
                          <wps:spPr bwMode="auto">
                            <a:xfrm>
                              <a:off x="5435" y="7121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4" name="Group 1689"/>
                        <wpg:cNvGrpSpPr>
                          <a:grpSpLocks/>
                        </wpg:cNvGrpSpPr>
                        <wpg:grpSpPr bwMode="auto">
                          <a:xfrm>
                            <a:off x="5435" y="6905"/>
                            <a:ext cx="299" cy="2"/>
                            <a:chOff x="5435" y="6905"/>
                            <a:chExt cx="299" cy="2"/>
                          </a:xfrm>
                        </wpg:grpSpPr>
                        <wps:wsp>
                          <wps:cNvPr id="1655" name="Freeform 1690"/>
                          <wps:cNvSpPr>
                            <a:spLocks/>
                          </wps:cNvSpPr>
                          <wps:spPr bwMode="auto">
                            <a:xfrm>
                              <a:off x="5435" y="6905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6" name="Group 1687"/>
                        <wpg:cNvGrpSpPr>
                          <a:grpSpLocks/>
                        </wpg:cNvGrpSpPr>
                        <wpg:grpSpPr bwMode="auto">
                          <a:xfrm>
                            <a:off x="5435" y="7984"/>
                            <a:ext cx="299" cy="2"/>
                            <a:chOff x="5435" y="7984"/>
                            <a:chExt cx="299" cy="2"/>
                          </a:xfrm>
                        </wpg:grpSpPr>
                        <wps:wsp>
                          <wps:cNvPr id="1657" name="Freeform 1688"/>
                          <wps:cNvSpPr>
                            <a:spLocks/>
                          </wps:cNvSpPr>
                          <wps:spPr bwMode="auto">
                            <a:xfrm>
                              <a:off x="5435" y="7984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8" name="Group 1685"/>
                        <wpg:cNvGrpSpPr>
                          <a:grpSpLocks/>
                        </wpg:cNvGrpSpPr>
                        <wpg:grpSpPr bwMode="auto">
                          <a:xfrm>
                            <a:off x="5435" y="7337"/>
                            <a:ext cx="299" cy="2"/>
                            <a:chOff x="5435" y="7337"/>
                            <a:chExt cx="299" cy="2"/>
                          </a:xfrm>
                        </wpg:grpSpPr>
                        <wps:wsp>
                          <wps:cNvPr id="1659" name="Freeform 1686"/>
                          <wps:cNvSpPr>
                            <a:spLocks/>
                          </wps:cNvSpPr>
                          <wps:spPr bwMode="auto">
                            <a:xfrm>
                              <a:off x="5435" y="7337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0" name="Group 1683"/>
                        <wpg:cNvGrpSpPr>
                          <a:grpSpLocks/>
                        </wpg:cNvGrpSpPr>
                        <wpg:grpSpPr bwMode="auto">
                          <a:xfrm>
                            <a:off x="5435" y="8200"/>
                            <a:ext cx="299" cy="2"/>
                            <a:chOff x="5435" y="8200"/>
                            <a:chExt cx="299" cy="2"/>
                          </a:xfrm>
                        </wpg:grpSpPr>
                        <wps:wsp>
                          <wps:cNvPr id="1661" name="Freeform 1684"/>
                          <wps:cNvSpPr>
                            <a:spLocks/>
                          </wps:cNvSpPr>
                          <wps:spPr bwMode="auto">
                            <a:xfrm>
                              <a:off x="5435" y="8200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2" name="Group 1681"/>
                        <wpg:cNvGrpSpPr>
                          <a:grpSpLocks/>
                        </wpg:cNvGrpSpPr>
                        <wpg:grpSpPr bwMode="auto">
                          <a:xfrm>
                            <a:off x="5435" y="7768"/>
                            <a:ext cx="299" cy="2"/>
                            <a:chOff x="5435" y="7768"/>
                            <a:chExt cx="299" cy="2"/>
                          </a:xfrm>
                        </wpg:grpSpPr>
                        <wps:wsp>
                          <wps:cNvPr id="1663" name="Freeform 1682"/>
                          <wps:cNvSpPr>
                            <a:spLocks/>
                          </wps:cNvSpPr>
                          <wps:spPr bwMode="auto">
                            <a:xfrm>
                              <a:off x="5435" y="7768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4" name="Group 1679"/>
                        <wpg:cNvGrpSpPr>
                          <a:grpSpLocks/>
                        </wpg:cNvGrpSpPr>
                        <wpg:grpSpPr bwMode="auto">
                          <a:xfrm>
                            <a:off x="5417" y="8197"/>
                            <a:ext cx="343" cy="1609"/>
                            <a:chOff x="5417" y="8197"/>
                            <a:chExt cx="343" cy="1609"/>
                          </a:xfrm>
                        </wpg:grpSpPr>
                        <wps:wsp>
                          <wps:cNvPr id="1665" name="Freeform 1680"/>
                          <wps:cNvSpPr>
                            <a:spLocks/>
                          </wps:cNvSpPr>
                          <wps:spPr bwMode="auto">
                            <a:xfrm>
                              <a:off x="5417" y="8197"/>
                              <a:ext cx="343" cy="1609"/>
                            </a:xfrm>
                            <a:custGeom>
                              <a:avLst/>
                              <a:gdLst>
                                <a:gd name="T0" fmla="+- 0 5417 5417"/>
                                <a:gd name="T1" fmla="*/ T0 w 343"/>
                                <a:gd name="T2" fmla="+- 0 9806 8197"/>
                                <a:gd name="T3" fmla="*/ 9806 h 1609"/>
                                <a:gd name="T4" fmla="+- 0 5417 5417"/>
                                <a:gd name="T5" fmla="*/ T4 w 343"/>
                                <a:gd name="T6" fmla="+- 0 8197 8197"/>
                                <a:gd name="T7" fmla="*/ 8197 h 1609"/>
                                <a:gd name="T8" fmla="+- 0 5759 5417"/>
                                <a:gd name="T9" fmla="*/ T8 w 343"/>
                                <a:gd name="T10" fmla="+- 0 8197 8197"/>
                                <a:gd name="T11" fmla="*/ 8197 h 1609"/>
                                <a:gd name="T12" fmla="+- 0 5759 5417"/>
                                <a:gd name="T13" fmla="*/ T12 w 343"/>
                                <a:gd name="T14" fmla="+- 0 9806 8197"/>
                                <a:gd name="T15" fmla="*/ 9806 h 16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3" h="1609">
                                  <a:moveTo>
                                    <a:pt x="0" y="160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342" y="1609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6" name="Group 1677"/>
                        <wpg:cNvGrpSpPr>
                          <a:grpSpLocks/>
                        </wpg:cNvGrpSpPr>
                        <wpg:grpSpPr bwMode="auto">
                          <a:xfrm>
                            <a:off x="5435" y="9078"/>
                            <a:ext cx="299" cy="2"/>
                            <a:chOff x="5435" y="9078"/>
                            <a:chExt cx="299" cy="2"/>
                          </a:xfrm>
                        </wpg:grpSpPr>
                        <wps:wsp>
                          <wps:cNvPr id="1667" name="Freeform 1678"/>
                          <wps:cNvSpPr>
                            <a:spLocks/>
                          </wps:cNvSpPr>
                          <wps:spPr bwMode="auto">
                            <a:xfrm>
                              <a:off x="5435" y="9078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8" name="Group 1675"/>
                        <wpg:cNvGrpSpPr>
                          <a:grpSpLocks/>
                        </wpg:cNvGrpSpPr>
                        <wpg:grpSpPr bwMode="auto">
                          <a:xfrm>
                            <a:off x="5435" y="8647"/>
                            <a:ext cx="299" cy="2"/>
                            <a:chOff x="5435" y="8647"/>
                            <a:chExt cx="299" cy="2"/>
                          </a:xfrm>
                        </wpg:grpSpPr>
                        <wps:wsp>
                          <wps:cNvPr id="1669" name="Freeform 1676"/>
                          <wps:cNvSpPr>
                            <a:spLocks/>
                          </wps:cNvSpPr>
                          <wps:spPr bwMode="auto">
                            <a:xfrm>
                              <a:off x="5435" y="8647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0" name="Group 1673"/>
                        <wpg:cNvGrpSpPr>
                          <a:grpSpLocks/>
                        </wpg:cNvGrpSpPr>
                        <wpg:grpSpPr bwMode="auto">
                          <a:xfrm>
                            <a:off x="5435" y="8431"/>
                            <a:ext cx="299" cy="2"/>
                            <a:chOff x="5435" y="8431"/>
                            <a:chExt cx="299" cy="2"/>
                          </a:xfrm>
                        </wpg:grpSpPr>
                        <wps:wsp>
                          <wps:cNvPr id="1671" name="Freeform 1674"/>
                          <wps:cNvSpPr>
                            <a:spLocks/>
                          </wps:cNvSpPr>
                          <wps:spPr bwMode="auto">
                            <a:xfrm>
                              <a:off x="5435" y="8431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2" name="Group 1671"/>
                        <wpg:cNvGrpSpPr>
                          <a:grpSpLocks/>
                        </wpg:cNvGrpSpPr>
                        <wpg:grpSpPr bwMode="auto">
                          <a:xfrm>
                            <a:off x="5435" y="9510"/>
                            <a:ext cx="299" cy="2"/>
                            <a:chOff x="5435" y="9510"/>
                            <a:chExt cx="299" cy="2"/>
                          </a:xfrm>
                        </wpg:grpSpPr>
                        <wps:wsp>
                          <wps:cNvPr id="1673" name="Freeform 1672"/>
                          <wps:cNvSpPr>
                            <a:spLocks/>
                          </wps:cNvSpPr>
                          <wps:spPr bwMode="auto">
                            <a:xfrm>
                              <a:off x="5435" y="9510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4" name="Group 1669"/>
                        <wpg:cNvGrpSpPr>
                          <a:grpSpLocks/>
                        </wpg:cNvGrpSpPr>
                        <wpg:grpSpPr bwMode="auto">
                          <a:xfrm>
                            <a:off x="5435" y="8863"/>
                            <a:ext cx="299" cy="2"/>
                            <a:chOff x="5435" y="8863"/>
                            <a:chExt cx="299" cy="2"/>
                          </a:xfrm>
                        </wpg:grpSpPr>
                        <wps:wsp>
                          <wps:cNvPr id="1675" name="Freeform 1670"/>
                          <wps:cNvSpPr>
                            <a:spLocks/>
                          </wps:cNvSpPr>
                          <wps:spPr bwMode="auto">
                            <a:xfrm>
                              <a:off x="5435" y="8863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6" name="Group 1667"/>
                        <wpg:cNvGrpSpPr>
                          <a:grpSpLocks/>
                        </wpg:cNvGrpSpPr>
                        <wpg:grpSpPr bwMode="auto">
                          <a:xfrm>
                            <a:off x="5435" y="9726"/>
                            <a:ext cx="299" cy="2"/>
                            <a:chOff x="5435" y="9726"/>
                            <a:chExt cx="299" cy="2"/>
                          </a:xfrm>
                        </wpg:grpSpPr>
                        <wps:wsp>
                          <wps:cNvPr id="1677" name="Freeform 1668"/>
                          <wps:cNvSpPr>
                            <a:spLocks/>
                          </wps:cNvSpPr>
                          <wps:spPr bwMode="auto">
                            <a:xfrm>
                              <a:off x="5435" y="9726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8" name="Group 1665"/>
                        <wpg:cNvGrpSpPr>
                          <a:grpSpLocks/>
                        </wpg:cNvGrpSpPr>
                        <wpg:grpSpPr bwMode="auto">
                          <a:xfrm>
                            <a:off x="5435" y="9294"/>
                            <a:ext cx="299" cy="2"/>
                            <a:chOff x="5435" y="9294"/>
                            <a:chExt cx="299" cy="2"/>
                          </a:xfrm>
                        </wpg:grpSpPr>
                        <wps:wsp>
                          <wps:cNvPr id="1679" name="Freeform 1666"/>
                          <wps:cNvSpPr>
                            <a:spLocks/>
                          </wps:cNvSpPr>
                          <wps:spPr bwMode="auto">
                            <a:xfrm>
                              <a:off x="5435" y="9294"/>
                              <a:ext cx="299" cy="2"/>
                            </a:xfrm>
                            <a:custGeom>
                              <a:avLst/>
                              <a:gdLst>
                                <a:gd name="T0" fmla="+- 0 5435 5435"/>
                                <a:gd name="T1" fmla="*/ T0 w 299"/>
                                <a:gd name="T2" fmla="+- 0 5734 5435"/>
                                <a:gd name="T3" fmla="*/ T2 w 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9">
                                  <a:moveTo>
                                    <a:pt x="0" y="0"/>
                                  </a:moveTo>
                                  <a:lnTo>
                                    <a:pt x="299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0" name="Group 1663"/>
                        <wpg:cNvGrpSpPr>
                          <a:grpSpLocks/>
                        </wpg:cNvGrpSpPr>
                        <wpg:grpSpPr bwMode="auto">
                          <a:xfrm>
                            <a:off x="4942" y="4553"/>
                            <a:ext cx="1285" cy="2164"/>
                            <a:chOff x="4942" y="4553"/>
                            <a:chExt cx="1285" cy="2164"/>
                          </a:xfrm>
                        </wpg:grpSpPr>
                        <wps:wsp>
                          <wps:cNvPr id="1681" name="Freeform 1664"/>
                          <wps:cNvSpPr>
                            <a:spLocks/>
                          </wps:cNvSpPr>
                          <wps:spPr bwMode="auto">
                            <a:xfrm>
                              <a:off x="4942" y="4553"/>
                              <a:ext cx="1285" cy="2164"/>
                            </a:xfrm>
                            <a:custGeom>
                              <a:avLst/>
                              <a:gdLst>
                                <a:gd name="T0" fmla="+- 0 5648 4942"/>
                                <a:gd name="T1" fmla="*/ T0 w 1285"/>
                                <a:gd name="T2" fmla="+- 0 4553 4553"/>
                                <a:gd name="T3" fmla="*/ 4553 h 2164"/>
                                <a:gd name="T4" fmla="+- 0 5524 4942"/>
                                <a:gd name="T5" fmla="*/ T4 w 1285"/>
                                <a:gd name="T6" fmla="+- 0 4583 4553"/>
                                <a:gd name="T7" fmla="*/ 4583 h 2164"/>
                                <a:gd name="T8" fmla="+- 0 5371 4942"/>
                                <a:gd name="T9" fmla="*/ T8 w 1285"/>
                                <a:gd name="T10" fmla="+- 0 4705 4553"/>
                                <a:gd name="T11" fmla="*/ 4705 h 2164"/>
                                <a:gd name="T12" fmla="+- 0 5276 4942"/>
                                <a:gd name="T13" fmla="*/ T12 w 1285"/>
                                <a:gd name="T14" fmla="+- 0 4705 4553"/>
                                <a:gd name="T15" fmla="*/ 4705 h 2164"/>
                                <a:gd name="T16" fmla="+- 0 5213 4942"/>
                                <a:gd name="T17" fmla="*/ T16 w 1285"/>
                                <a:gd name="T18" fmla="+- 0 5057 4553"/>
                                <a:gd name="T19" fmla="*/ 5057 h 2164"/>
                                <a:gd name="T20" fmla="+- 0 5108 4942"/>
                                <a:gd name="T21" fmla="*/ T20 w 1285"/>
                                <a:gd name="T22" fmla="+- 0 5235 4553"/>
                                <a:gd name="T23" fmla="*/ 5235 h 2164"/>
                                <a:gd name="T24" fmla="+- 0 5003 4942"/>
                                <a:gd name="T25" fmla="*/ T24 w 1285"/>
                                <a:gd name="T26" fmla="+- 0 5274 4553"/>
                                <a:gd name="T27" fmla="*/ 5274 h 2164"/>
                                <a:gd name="T28" fmla="+- 0 4942 4942"/>
                                <a:gd name="T29" fmla="*/ T28 w 1285"/>
                                <a:gd name="T30" fmla="+- 0 5734 4553"/>
                                <a:gd name="T31" fmla="*/ 5734 h 2164"/>
                                <a:gd name="T32" fmla="+- 0 4973 4942"/>
                                <a:gd name="T33" fmla="*/ T32 w 1285"/>
                                <a:gd name="T34" fmla="+- 0 6271 4553"/>
                                <a:gd name="T35" fmla="*/ 6271 h 2164"/>
                                <a:gd name="T36" fmla="+- 0 5213 4942"/>
                                <a:gd name="T37" fmla="*/ T36 w 1285"/>
                                <a:gd name="T38" fmla="+- 0 6599 4553"/>
                                <a:gd name="T39" fmla="*/ 6599 h 2164"/>
                                <a:gd name="T40" fmla="+- 0 5683 4942"/>
                                <a:gd name="T41" fmla="*/ T40 w 1285"/>
                                <a:gd name="T42" fmla="+- 0 6717 4553"/>
                                <a:gd name="T43" fmla="*/ 6717 h 2164"/>
                                <a:gd name="T44" fmla="+- 0 6093 4942"/>
                                <a:gd name="T45" fmla="*/ T44 w 1285"/>
                                <a:gd name="T46" fmla="+- 0 6468 4553"/>
                                <a:gd name="T47" fmla="*/ 6468 h 2164"/>
                                <a:gd name="T48" fmla="+- 0 6227 4942"/>
                                <a:gd name="T49" fmla="*/ T48 w 1285"/>
                                <a:gd name="T50" fmla="+- 0 6048 4553"/>
                                <a:gd name="T51" fmla="*/ 6048 h 2164"/>
                                <a:gd name="T52" fmla="+- 0 6137 4942"/>
                                <a:gd name="T53" fmla="*/ T52 w 1285"/>
                                <a:gd name="T54" fmla="+- 0 5897 4553"/>
                                <a:gd name="T55" fmla="*/ 5897 h 2164"/>
                                <a:gd name="T56" fmla="+- 0 5958 4942"/>
                                <a:gd name="T57" fmla="*/ T56 w 1285"/>
                                <a:gd name="T58" fmla="+- 0 5734 4553"/>
                                <a:gd name="T59" fmla="*/ 5734 h 2164"/>
                                <a:gd name="T60" fmla="+- 0 5958 4942"/>
                                <a:gd name="T61" fmla="*/ T60 w 1285"/>
                                <a:gd name="T62" fmla="+- 0 4929 4553"/>
                                <a:gd name="T63" fmla="*/ 4929 h 2164"/>
                                <a:gd name="T64" fmla="+- 0 5900 4942"/>
                                <a:gd name="T65" fmla="*/ T64 w 1285"/>
                                <a:gd name="T66" fmla="+- 0 4766 4553"/>
                                <a:gd name="T67" fmla="*/ 4766 h 2164"/>
                                <a:gd name="T68" fmla="+- 0 5831 4942"/>
                                <a:gd name="T69" fmla="*/ T68 w 1285"/>
                                <a:gd name="T70" fmla="+- 0 4741 4553"/>
                                <a:gd name="T71" fmla="*/ 4741 h 2164"/>
                                <a:gd name="T72" fmla="+- 0 5704 4942"/>
                                <a:gd name="T73" fmla="*/ T72 w 1285"/>
                                <a:gd name="T74" fmla="+- 0 4698 4553"/>
                                <a:gd name="T75" fmla="*/ 4698 h 2164"/>
                                <a:gd name="T76" fmla="+- 0 5648 4942"/>
                                <a:gd name="T77" fmla="*/ T76 w 1285"/>
                                <a:gd name="T78" fmla="+- 0 4553 4553"/>
                                <a:gd name="T79" fmla="*/ 4553 h 2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85" h="2164">
                                  <a:moveTo>
                                    <a:pt x="706" y="0"/>
                                  </a:moveTo>
                                  <a:lnTo>
                                    <a:pt x="582" y="30"/>
                                  </a:lnTo>
                                  <a:lnTo>
                                    <a:pt x="429" y="152"/>
                                  </a:lnTo>
                                  <a:lnTo>
                                    <a:pt x="334" y="152"/>
                                  </a:lnTo>
                                  <a:lnTo>
                                    <a:pt x="271" y="504"/>
                                  </a:lnTo>
                                  <a:lnTo>
                                    <a:pt x="166" y="682"/>
                                  </a:lnTo>
                                  <a:lnTo>
                                    <a:pt x="61" y="721"/>
                                  </a:lnTo>
                                  <a:lnTo>
                                    <a:pt x="0" y="1181"/>
                                  </a:lnTo>
                                  <a:lnTo>
                                    <a:pt x="31" y="1718"/>
                                  </a:lnTo>
                                  <a:lnTo>
                                    <a:pt x="271" y="2046"/>
                                  </a:lnTo>
                                  <a:lnTo>
                                    <a:pt x="741" y="2164"/>
                                  </a:lnTo>
                                  <a:lnTo>
                                    <a:pt x="1151" y="1915"/>
                                  </a:lnTo>
                                  <a:lnTo>
                                    <a:pt x="1285" y="1495"/>
                                  </a:lnTo>
                                  <a:lnTo>
                                    <a:pt x="1195" y="1344"/>
                                  </a:lnTo>
                                  <a:lnTo>
                                    <a:pt x="1016" y="1181"/>
                                  </a:lnTo>
                                  <a:lnTo>
                                    <a:pt x="1016" y="376"/>
                                  </a:lnTo>
                                  <a:lnTo>
                                    <a:pt x="958" y="213"/>
                                  </a:lnTo>
                                  <a:lnTo>
                                    <a:pt x="889" y="188"/>
                                  </a:lnTo>
                                  <a:lnTo>
                                    <a:pt x="762" y="145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2" name="Group 1661"/>
                        <wpg:cNvGrpSpPr>
                          <a:grpSpLocks/>
                        </wpg:cNvGrpSpPr>
                        <wpg:grpSpPr bwMode="auto">
                          <a:xfrm>
                            <a:off x="4942" y="5734"/>
                            <a:ext cx="1285" cy="983"/>
                            <a:chOff x="4942" y="5734"/>
                            <a:chExt cx="1285" cy="983"/>
                          </a:xfrm>
                        </wpg:grpSpPr>
                        <wps:wsp>
                          <wps:cNvPr id="1683" name="Freeform 1662"/>
                          <wps:cNvSpPr>
                            <a:spLocks/>
                          </wps:cNvSpPr>
                          <wps:spPr bwMode="auto">
                            <a:xfrm>
                              <a:off x="4942" y="5734"/>
                              <a:ext cx="1285" cy="983"/>
                            </a:xfrm>
                            <a:custGeom>
                              <a:avLst/>
                              <a:gdLst>
                                <a:gd name="T0" fmla="+- 0 6227 4942"/>
                                <a:gd name="T1" fmla="*/ T0 w 1285"/>
                                <a:gd name="T2" fmla="+- 0 5734 5734"/>
                                <a:gd name="T3" fmla="*/ 5734 h 983"/>
                                <a:gd name="T4" fmla="+- 0 4942 4942"/>
                                <a:gd name="T5" fmla="*/ T4 w 1285"/>
                                <a:gd name="T6" fmla="+- 0 6075 5734"/>
                                <a:gd name="T7" fmla="*/ 6075 h 983"/>
                                <a:gd name="T8" fmla="+- 0 4944 4942"/>
                                <a:gd name="T9" fmla="*/ T8 w 1285"/>
                                <a:gd name="T10" fmla="+- 0 6128 5734"/>
                                <a:gd name="T11" fmla="*/ 6128 h 983"/>
                                <a:gd name="T12" fmla="+- 0 4951 4942"/>
                                <a:gd name="T13" fmla="*/ T12 w 1285"/>
                                <a:gd name="T14" fmla="+- 0 6179 5734"/>
                                <a:gd name="T15" fmla="*/ 6179 h 983"/>
                                <a:gd name="T16" fmla="+- 0 4975 4942"/>
                                <a:gd name="T17" fmla="*/ T16 w 1285"/>
                                <a:gd name="T18" fmla="+- 0 6278 5734"/>
                                <a:gd name="T19" fmla="*/ 6278 h 983"/>
                                <a:gd name="T20" fmla="+- 0 5014 4942"/>
                                <a:gd name="T21" fmla="*/ T20 w 1285"/>
                                <a:gd name="T22" fmla="+- 0 6370 5734"/>
                                <a:gd name="T23" fmla="*/ 6370 h 983"/>
                                <a:gd name="T24" fmla="+- 0 5066 4942"/>
                                <a:gd name="T25" fmla="*/ T24 w 1285"/>
                                <a:gd name="T26" fmla="+- 0 6454 5734"/>
                                <a:gd name="T27" fmla="*/ 6454 h 983"/>
                                <a:gd name="T28" fmla="+- 0 5131 4942"/>
                                <a:gd name="T29" fmla="*/ T28 w 1285"/>
                                <a:gd name="T30" fmla="+- 0 6529 5734"/>
                                <a:gd name="T31" fmla="*/ 6529 h 983"/>
                                <a:gd name="T32" fmla="+- 0 5205 4942"/>
                                <a:gd name="T33" fmla="*/ T32 w 1285"/>
                                <a:gd name="T34" fmla="+- 0 6593 5734"/>
                                <a:gd name="T35" fmla="*/ 6593 h 983"/>
                                <a:gd name="T36" fmla="+- 0 5290 4942"/>
                                <a:gd name="T37" fmla="*/ T36 w 1285"/>
                                <a:gd name="T38" fmla="+- 0 6646 5734"/>
                                <a:gd name="T39" fmla="*/ 6646 h 983"/>
                                <a:gd name="T40" fmla="+- 0 5382 4942"/>
                                <a:gd name="T41" fmla="*/ T40 w 1285"/>
                                <a:gd name="T42" fmla="+- 0 6685 5734"/>
                                <a:gd name="T43" fmla="*/ 6685 h 983"/>
                                <a:gd name="T44" fmla="+- 0 5481 4942"/>
                                <a:gd name="T45" fmla="*/ T44 w 1285"/>
                                <a:gd name="T46" fmla="+- 0 6709 5734"/>
                                <a:gd name="T47" fmla="*/ 6709 h 983"/>
                                <a:gd name="T48" fmla="+- 0 5585 4942"/>
                                <a:gd name="T49" fmla="*/ T48 w 1285"/>
                                <a:gd name="T50" fmla="+- 0 6717 5734"/>
                                <a:gd name="T51" fmla="*/ 6717 h 983"/>
                                <a:gd name="T52" fmla="+- 0 5638 4942"/>
                                <a:gd name="T53" fmla="*/ T52 w 1285"/>
                                <a:gd name="T54" fmla="+- 0 6715 5734"/>
                                <a:gd name="T55" fmla="*/ 6715 h 983"/>
                                <a:gd name="T56" fmla="+- 0 5739 4942"/>
                                <a:gd name="T57" fmla="*/ T56 w 1285"/>
                                <a:gd name="T58" fmla="+- 0 6699 5734"/>
                                <a:gd name="T59" fmla="*/ 6699 h 983"/>
                                <a:gd name="T60" fmla="+- 0 5835 4942"/>
                                <a:gd name="T61" fmla="*/ T60 w 1285"/>
                                <a:gd name="T62" fmla="+- 0 6667 5734"/>
                                <a:gd name="T63" fmla="*/ 6667 h 983"/>
                                <a:gd name="T64" fmla="+- 0 5923 4942"/>
                                <a:gd name="T65" fmla="*/ T64 w 1285"/>
                                <a:gd name="T66" fmla="+- 0 6621 5734"/>
                                <a:gd name="T67" fmla="*/ 6621 h 983"/>
                                <a:gd name="T68" fmla="+- 0 6003 4942"/>
                                <a:gd name="T69" fmla="*/ T68 w 1285"/>
                                <a:gd name="T70" fmla="+- 0 6563 5734"/>
                                <a:gd name="T71" fmla="*/ 6563 h 983"/>
                                <a:gd name="T72" fmla="+- 0 6073 4942"/>
                                <a:gd name="T73" fmla="*/ T72 w 1285"/>
                                <a:gd name="T74" fmla="+- 0 6493 5734"/>
                                <a:gd name="T75" fmla="*/ 6493 h 983"/>
                                <a:gd name="T76" fmla="+- 0 6131 4942"/>
                                <a:gd name="T77" fmla="*/ T76 w 1285"/>
                                <a:gd name="T78" fmla="+- 0 6413 5734"/>
                                <a:gd name="T79" fmla="*/ 6413 h 983"/>
                                <a:gd name="T80" fmla="+- 0 6177 4942"/>
                                <a:gd name="T81" fmla="*/ T80 w 1285"/>
                                <a:gd name="T82" fmla="+- 0 6325 5734"/>
                                <a:gd name="T83" fmla="*/ 6325 h 983"/>
                                <a:gd name="T84" fmla="+- 0 6209 4942"/>
                                <a:gd name="T85" fmla="*/ T84 w 1285"/>
                                <a:gd name="T86" fmla="+- 0 6229 5734"/>
                                <a:gd name="T87" fmla="*/ 6229 h 983"/>
                                <a:gd name="T88" fmla="+- 0 6225 4942"/>
                                <a:gd name="T89" fmla="*/ T88 w 1285"/>
                                <a:gd name="T90" fmla="+- 0 6128 5734"/>
                                <a:gd name="T91" fmla="*/ 6128 h 983"/>
                                <a:gd name="T92" fmla="+- 0 6227 4942"/>
                                <a:gd name="T93" fmla="*/ T92 w 1285"/>
                                <a:gd name="T94" fmla="+- 0 6075 5734"/>
                                <a:gd name="T95" fmla="*/ 6075 h 983"/>
                                <a:gd name="T96" fmla="+- 0 6227 4942"/>
                                <a:gd name="T97" fmla="*/ T96 w 1285"/>
                                <a:gd name="T98" fmla="+- 0 5734 5734"/>
                                <a:gd name="T99" fmla="*/ 5734 h 9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285" h="983">
                                  <a:moveTo>
                                    <a:pt x="1285" y="0"/>
                                  </a:moveTo>
                                  <a:lnTo>
                                    <a:pt x="0" y="341"/>
                                  </a:lnTo>
                                  <a:lnTo>
                                    <a:pt x="2" y="394"/>
                                  </a:lnTo>
                                  <a:lnTo>
                                    <a:pt x="9" y="445"/>
                                  </a:lnTo>
                                  <a:lnTo>
                                    <a:pt x="33" y="544"/>
                                  </a:lnTo>
                                  <a:lnTo>
                                    <a:pt x="72" y="636"/>
                                  </a:lnTo>
                                  <a:lnTo>
                                    <a:pt x="124" y="720"/>
                                  </a:lnTo>
                                  <a:lnTo>
                                    <a:pt x="189" y="795"/>
                                  </a:lnTo>
                                  <a:lnTo>
                                    <a:pt x="263" y="859"/>
                                  </a:lnTo>
                                  <a:lnTo>
                                    <a:pt x="348" y="912"/>
                                  </a:lnTo>
                                  <a:lnTo>
                                    <a:pt x="440" y="951"/>
                                  </a:lnTo>
                                  <a:lnTo>
                                    <a:pt x="539" y="975"/>
                                  </a:lnTo>
                                  <a:lnTo>
                                    <a:pt x="643" y="983"/>
                                  </a:lnTo>
                                  <a:lnTo>
                                    <a:pt x="696" y="981"/>
                                  </a:lnTo>
                                  <a:lnTo>
                                    <a:pt x="797" y="965"/>
                                  </a:lnTo>
                                  <a:lnTo>
                                    <a:pt x="893" y="933"/>
                                  </a:lnTo>
                                  <a:lnTo>
                                    <a:pt x="981" y="887"/>
                                  </a:lnTo>
                                  <a:lnTo>
                                    <a:pt x="1061" y="829"/>
                                  </a:lnTo>
                                  <a:lnTo>
                                    <a:pt x="1131" y="759"/>
                                  </a:lnTo>
                                  <a:lnTo>
                                    <a:pt x="1189" y="679"/>
                                  </a:lnTo>
                                  <a:lnTo>
                                    <a:pt x="1235" y="591"/>
                                  </a:lnTo>
                                  <a:lnTo>
                                    <a:pt x="1267" y="495"/>
                                  </a:lnTo>
                                  <a:lnTo>
                                    <a:pt x="1283" y="394"/>
                                  </a:lnTo>
                                  <a:lnTo>
                                    <a:pt x="1285" y="341"/>
                                  </a:lnTo>
                                  <a:lnTo>
                                    <a:pt x="128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4" name="Group 1659"/>
                        <wpg:cNvGrpSpPr>
                          <a:grpSpLocks/>
                        </wpg:cNvGrpSpPr>
                        <wpg:grpSpPr bwMode="auto">
                          <a:xfrm>
                            <a:off x="4942" y="5734"/>
                            <a:ext cx="1285" cy="983"/>
                            <a:chOff x="4942" y="5734"/>
                            <a:chExt cx="1285" cy="983"/>
                          </a:xfrm>
                        </wpg:grpSpPr>
                        <wps:wsp>
                          <wps:cNvPr id="1685" name="Freeform 1660"/>
                          <wps:cNvSpPr>
                            <a:spLocks/>
                          </wps:cNvSpPr>
                          <wps:spPr bwMode="auto">
                            <a:xfrm>
                              <a:off x="4942" y="5734"/>
                              <a:ext cx="1285" cy="983"/>
                            </a:xfrm>
                            <a:custGeom>
                              <a:avLst/>
                              <a:gdLst>
                                <a:gd name="T0" fmla="+- 0 4942 4942"/>
                                <a:gd name="T1" fmla="*/ T0 w 1285"/>
                                <a:gd name="T2" fmla="+- 0 6075 5734"/>
                                <a:gd name="T3" fmla="*/ 6075 h 983"/>
                                <a:gd name="T4" fmla="+- 0 4951 4942"/>
                                <a:gd name="T5" fmla="*/ T4 w 1285"/>
                                <a:gd name="T6" fmla="+- 0 6179 5734"/>
                                <a:gd name="T7" fmla="*/ 6179 h 983"/>
                                <a:gd name="T8" fmla="+- 0 4975 4942"/>
                                <a:gd name="T9" fmla="*/ T8 w 1285"/>
                                <a:gd name="T10" fmla="+- 0 6278 5734"/>
                                <a:gd name="T11" fmla="*/ 6278 h 983"/>
                                <a:gd name="T12" fmla="+- 0 5014 4942"/>
                                <a:gd name="T13" fmla="*/ T12 w 1285"/>
                                <a:gd name="T14" fmla="+- 0 6370 5734"/>
                                <a:gd name="T15" fmla="*/ 6370 h 983"/>
                                <a:gd name="T16" fmla="+- 0 5066 4942"/>
                                <a:gd name="T17" fmla="*/ T16 w 1285"/>
                                <a:gd name="T18" fmla="+- 0 6454 5734"/>
                                <a:gd name="T19" fmla="*/ 6454 h 983"/>
                                <a:gd name="T20" fmla="+- 0 5131 4942"/>
                                <a:gd name="T21" fmla="*/ T20 w 1285"/>
                                <a:gd name="T22" fmla="+- 0 6529 5734"/>
                                <a:gd name="T23" fmla="*/ 6529 h 983"/>
                                <a:gd name="T24" fmla="+- 0 5205 4942"/>
                                <a:gd name="T25" fmla="*/ T24 w 1285"/>
                                <a:gd name="T26" fmla="+- 0 6593 5734"/>
                                <a:gd name="T27" fmla="*/ 6593 h 983"/>
                                <a:gd name="T28" fmla="+- 0 5290 4942"/>
                                <a:gd name="T29" fmla="*/ T28 w 1285"/>
                                <a:gd name="T30" fmla="+- 0 6646 5734"/>
                                <a:gd name="T31" fmla="*/ 6646 h 983"/>
                                <a:gd name="T32" fmla="+- 0 5382 4942"/>
                                <a:gd name="T33" fmla="*/ T32 w 1285"/>
                                <a:gd name="T34" fmla="+- 0 6685 5734"/>
                                <a:gd name="T35" fmla="*/ 6685 h 983"/>
                                <a:gd name="T36" fmla="+- 0 5481 4942"/>
                                <a:gd name="T37" fmla="*/ T36 w 1285"/>
                                <a:gd name="T38" fmla="+- 0 6709 5734"/>
                                <a:gd name="T39" fmla="*/ 6709 h 983"/>
                                <a:gd name="T40" fmla="+- 0 5585 4942"/>
                                <a:gd name="T41" fmla="*/ T40 w 1285"/>
                                <a:gd name="T42" fmla="+- 0 6717 5734"/>
                                <a:gd name="T43" fmla="*/ 6717 h 983"/>
                                <a:gd name="T44" fmla="+- 0 5638 4942"/>
                                <a:gd name="T45" fmla="*/ T44 w 1285"/>
                                <a:gd name="T46" fmla="+- 0 6715 5734"/>
                                <a:gd name="T47" fmla="*/ 6715 h 983"/>
                                <a:gd name="T48" fmla="+- 0 5739 4942"/>
                                <a:gd name="T49" fmla="*/ T48 w 1285"/>
                                <a:gd name="T50" fmla="+- 0 6699 5734"/>
                                <a:gd name="T51" fmla="*/ 6699 h 983"/>
                                <a:gd name="T52" fmla="+- 0 5835 4942"/>
                                <a:gd name="T53" fmla="*/ T52 w 1285"/>
                                <a:gd name="T54" fmla="+- 0 6667 5734"/>
                                <a:gd name="T55" fmla="*/ 6667 h 983"/>
                                <a:gd name="T56" fmla="+- 0 5923 4942"/>
                                <a:gd name="T57" fmla="*/ T56 w 1285"/>
                                <a:gd name="T58" fmla="+- 0 6621 5734"/>
                                <a:gd name="T59" fmla="*/ 6621 h 983"/>
                                <a:gd name="T60" fmla="+- 0 6003 4942"/>
                                <a:gd name="T61" fmla="*/ T60 w 1285"/>
                                <a:gd name="T62" fmla="+- 0 6563 5734"/>
                                <a:gd name="T63" fmla="*/ 6563 h 983"/>
                                <a:gd name="T64" fmla="+- 0 6073 4942"/>
                                <a:gd name="T65" fmla="*/ T64 w 1285"/>
                                <a:gd name="T66" fmla="+- 0 6493 5734"/>
                                <a:gd name="T67" fmla="*/ 6493 h 983"/>
                                <a:gd name="T68" fmla="+- 0 6131 4942"/>
                                <a:gd name="T69" fmla="*/ T68 w 1285"/>
                                <a:gd name="T70" fmla="+- 0 6413 5734"/>
                                <a:gd name="T71" fmla="*/ 6413 h 983"/>
                                <a:gd name="T72" fmla="+- 0 6177 4942"/>
                                <a:gd name="T73" fmla="*/ T72 w 1285"/>
                                <a:gd name="T74" fmla="+- 0 6325 5734"/>
                                <a:gd name="T75" fmla="*/ 6325 h 983"/>
                                <a:gd name="T76" fmla="+- 0 6209 4942"/>
                                <a:gd name="T77" fmla="*/ T76 w 1285"/>
                                <a:gd name="T78" fmla="+- 0 6229 5734"/>
                                <a:gd name="T79" fmla="*/ 6229 h 983"/>
                                <a:gd name="T80" fmla="+- 0 6225 4942"/>
                                <a:gd name="T81" fmla="*/ T80 w 1285"/>
                                <a:gd name="T82" fmla="+- 0 6128 5734"/>
                                <a:gd name="T83" fmla="*/ 6128 h 983"/>
                                <a:gd name="T84" fmla="+- 0 6227 4942"/>
                                <a:gd name="T85" fmla="*/ T84 w 1285"/>
                                <a:gd name="T86" fmla="+- 0 6075 5734"/>
                                <a:gd name="T87" fmla="*/ 6075 h 983"/>
                                <a:gd name="T88" fmla="+- 0 6227 4942"/>
                                <a:gd name="T89" fmla="*/ T88 w 1285"/>
                                <a:gd name="T90" fmla="+- 0 5734 5734"/>
                                <a:gd name="T91" fmla="*/ 5734 h 9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285" h="983">
                                  <a:moveTo>
                                    <a:pt x="0" y="341"/>
                                  </a:moveTo>
                                  <a:lnTo>
                                    <a:pt x="9" y="445"/>
                                  </a:lnTo>
                                  <a:lnTo>
                                    <a:pt x="33" y="544"/>
                                  </a:lnTo>
                                  <a:lnTo>
                                    <a:pt x="72" y="636"/>
                                  </a:lnTo>
                                  <a:lnTo>
                                    <a:pt x="124" y="720"/>
                                  </a:lnTo>
                                  <a:lnTo>
                                    <a:pt x="189" y="795"/>
                                  </a:lnTo>
                                  <a:lnTo>
                                    <a:pt x="263" y="859"/>
                                  </a:lnTo>
                                  <a:lnTo>
                                    <a:pt x="348" y="912"/>
                                  </a:lnTo>
                                  <a:lnTo>
                                    <a:pt x="440" y="951"/>
                                  </a:lnTo>
                                  <a:lnTo>
                                    <a:pt x="539" y="975"/>
                                  </a:lnTo>
                                  <a:lnTo>
                                    <a:pt x="643" y="983"/>
                                  </a:lnTo>
                                  <a:lnTo>
                                    <a:pt x="696" y="981"/>
                                  </a:lnTo>
                                  <a:lnTo>
                                    <a:pt x="797" y="965"/>
                                  </a:lnTo>
                                  <a:lnTo>
                                    <a:pt x="893" y="933"/>
                                  </a:lnTo>
                                  <a:lnTo>
                                    <a:pt x="981" y="887"/>
                                  </a:lnTo>
                                  <a:lnTo>
                                    <a:pt x="1061" y="829"/>
                                  </a:lnTo>
                                  <a:lnTo>
                                    <a:pt x="1131" y="759"/>
                                  </a:lnTo>
                                  <a:lnTo>
                                    <a:pt x="1189" y="679"/>
                                  </a:lnTo>
                                  <a:lnTo>
                                    <a:pt x="1235" y="591"/>
                                  </a:lnTo>
                                  <a:lnTo>
                                    <a:pt x="1267" y="495"/>
                                  </a:lnTo>
                                  <a:lnTo>
                                    <a:pt x="1283" y="394"/>
                                  </a:lnTo>
                                  <a:lnTo>
                                    <a:pt x="1285" y="341"/>
                                  </a:lnTo>
                                  <a:lnTo>
                                    <a:pt x="1285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6" name="Group 1656"/>
                        <wpg:cNvGrpSpPr>
                          <a:grpSpLocks/>
                        </wpg:cNvGrpSpPr>
                        <wpg:grpSpPr bwMode="auto">
                          <a:xfrm>
                            <a:off x="4942" y="5235"/>
                            <a:ext cx="254" cy="887"/>
                            <a:chOff x="4942" y="5235"/>
                            <a:chExt cx="254" cy="887"/>
                          </a:xfrm>
                        </wpg:grpSpPr>
                        <wps:wsp>
                          <wps:cNvPr id="1687" name="Freeform 1658"/>
                          <wps:cNvSpPr>
                            <a:spLocks/>
                          </wps:cNvSpPr>
                          <wps:spPr bwMode="auto">
                            <a:xfrm>
                              <a:off x="4942" y="5235"/>
                              <a:ext cx="254" cy="887"/>
                            </a:xfrm>
                            <a:custGeom>
                              <a:avLst/>
                              <a:gdLst>
                                <a:gd name="T0" fmla="+- 0 5080 4942"/>
                                <a:gd name="T1" fmla="*/ T0 w 254"/>
                                <a:gd name="T2" fmla="+- 0 5235 5235"/>
                                <a:gd name="T3" fmla="*/ 5235 h 887"/>
                                <a:gd name="T4" fmla="+- 0 5010 4942"/>
                                <a:gd name="T5" fmla="*/ T4 w 254"/>
                                <a:gd name="T6" fmla="+- 0 5246 5235"/>
                                <a:gd name="T7" fmla="*/ 5246 h 887"/>
                                <a:gd name="T8" fmla="+- 0 4961 4942"/>
                                <a:gd name="T9" fmla="*/ T8 w 254"/>
                                <a:gd name="T10" fmla="+- 0 5288 5235"/>
                                <a:gd name="T11" fmla="*/ 5288 h 887"/>
                                <a:gd name="T12" fmla="+- 0 4942 4942"/>
                                <a:gd name="T13" fmla="*/ T12 w 254"/>
                                <a:gd name="T14" fmla="+- 0 5352 5235"/>
                                <a:gd name="T15" fmla="*/ 5352 h 887"/>
                                <a:gd name="T16" fmla="+- 0 4942 4942"/>
                                <a:gd name="T17" fmla="*/ T16 w 254"/>
                                <a:gd name="T18" fmla="+- 0 6122 5235"/>
                                <a:gd name="T19" fmla="*/ 6122 h 887"/>
                                <a:gd name="T20" fmla="+- 0 5196 4942"/>
                                <a:gd name="T21" fmla="*/ T20 w 254"/>
                                <a:gd name="T22" fmla="+- 0 5343 5235"/>
                                <a:gd name="T23" fmla="*/ 5343 h 887"/>
                                <a:gd name="T24" fmla="+- 0 5193 4942"/>
                                <a:gd name="T25" fmla="*/ T24 w 254"/>
                                <a:gd name="T26" fmla="+- 0 5323 5235"/>
                                <a:gd name="T27" fmla="*/ 5323 h 887"/>
                                <a:gd name="T28" fmla="+- 0 5160 4942"/>
                                <a:gd name="T29" fmla="*/ T28 w 254"/>
                                <a:gd name="T30" fmla="+- 0 5267 5235"/>
                                <a:gd name="T31" fmla="*/ 5267 h 887"/>
                                <a:gd name="T32" fmla="+- 0 5102 4942"/>
                                <a:gd name="T33" fmla="*/ T32 w 254"/>
                                <a:gd name="T34" fmla="+- 0 5237 5235"/>
                                <a:gd name="T35" fmla="*/ 5237 h 887"/>
                                <a:gd name="T36" fmla="+- 0 5080 4942"/>
                                <a:gd name="T37" fmla="*/ T36 w 254"/>
                                <a:gd name="T38" fmla="+- 0 5235 5235"/>
                                <a:gd name="T39" fmla="*/ 5235 h 8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887">
                                  <a:moveTo>
                                    <a:pt x="138" y="0"/>
                                  </a:moveTo>
                                  <a:lnTo>
                                    <a:pt x="68" y="11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887"/>
                                  </a:lnTo>
                                  <a:lnTo>
                                    <a:pt x="254" y="108"/>
                                  </a:lnTo>
                                  <a:lnTo>
                                    <a:pt x="251" y="88"/>
                                  </a:lnTo>
                                  <a:lnTo>
                                    <a:pt x="218" y="32"/>
                                  </a:lnTo>
                                  <a:lnTo>
                                    <a:pt x="160" y="2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8" name="Freeform 1657"/>
                          <wps:cNvSpPr>
                            <a:spLocks/>
                          </wps:cNvSpPr>
                          <wps:spPr bwMode="auto">
                            <a:xfrm>
                              <a:off x="4942" y="5235"/>
                              <a:ext cx="254" cy="887"/>
                            </a:xfrm>
                            <a:custGeom>
                              <a:avLst/>
                              <a:gdLst>
                                <a:gd name="T0" fmla="+- 0 5196 4942"/>
                                <a:gd name="T1" fmla="*/ T0 w 254"/>
                                <a:gd name="T2" fmla="+- 0 5341 5235"/>
                                <a:gd name="T3" fmla="*/ 5341 h 887"/>
                                <a:gd name="T4" fmla="+- 0 5196 4942"/>
                                <a:gd name="T5" fmla="*/ T4 w 254"/>
                                <a:gd name="T6" fmla="+- 0 5343 5235"/>
                                <a:gd name="T7" fmla="*/ 5343 h 887"/>
                                <a:gd name="T8" fmla="+- 0 5196 4942"/>
                                <a:gd name="T9" fmla="*/ T8 w 254"/>
                                <a:gd name="T10" fmla="+- 0 5346 5235"/>
                                <a:gd name="T11" fmla="*/ 5346 h 887"/>
                                <a:gd name="T12" fmla="+- 0 5196 4942"/>
                                <a:gd name="T13" fmla="*/ T12 w 254"/>
                                <a:gd name="T14" fmla="+- 0 5341 5235"/>
                                <a:gd name="T15" fmla="*/ 5341 h 8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4" h="887">
                                  <a:moveTo>
                                    <a:pt x="254" y="106"/>
                                  </a:moveTo>
                                  <a:lnTo>
                                    <a:pt x="254" y="108"/>
                                  </a:lnTo>
                                  <a:lnTo>
                                    <a:pt x="254" y="111"/>
                                  </a:lnTo>
                                  <a:lnTo>
                                    <a:pt x="254" y="10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9" name="Group 1654"/>
                        <wpg:cNvGrpSpPr>
                          <a:grpSpLocks/>
                        </wpg:cNvGrpSpPr>
                        <wpg:grpSpPr bwMode="auto">
                          <a:xfrm>
                            <a:off x="4942" y="5235"/>
                            <a:ext cx="254" cy="887"/>
                            <a:chOff x="4942" y="5235"/>
                            <a:chExt cx="254" cy="887"/>
                          </a:xfrm>
                        </wpg:grpSpPr>
                        <wps:wsp>
                          <wps:cNvPr id="1690" name="Freeform 1655"/>
                          <wps:cNvSpPr>
                            <a:spLocks/>
                          </wps:cNvSpPr>
                          <wps:spPr bwMode="auto">
                            <a:xfrm>
                              <a:off x="4942" y="5235"/>
                              <a:ext cx="254" cy="887"/>
                            </a:xfrm>
                            <a:custGeom>
                              <a:avLst/>
                              <a:gdLst>
                                <a:gd name="T0" fmla="+- 0 4942 4942"/>
                                <a:gd name="T1" fmla="*/ T0 w 254"/>
                                <a:gd name="T2" fmla="+- 0 6122 5235"/>
                                <a:gd name="T3" fmla="*/ 6122 h 887"/>
                                <a:gd name="T4" fmla="+- 0 4942 4942"/>
                                <a:gd name="T5" fmla="*/ T4 w 254"/>
                                <a:gd name="T6" fmla="+- 0 5352 5235"/>
                                <a:gd name="T7" fmla="*/ 5352 h 887"/>
                                <a:gd name="T8" fmla="+- 0 4945 4942"/>
                                <a:gd name="T9" fmla="*/ T8 w 254"/>
                                <a:gd name="T10" fmla="+- 0 5329 5235"/>
                                <a:gd name="T11" fmla="*/ 5329 h 887"/>
                                <a:gd name="T12" fmla="+- 0 4975 4942"/>
                                <a:gd name="T13" fmla="*/ T12 w 254"/>
                                <a:gd name="T14" fmla="+- 0 5271 5235"/>
                                <a:gd name="T15" fmla="*/ 5271 h 887"/>
                                <a:gd name="T16" fmla="+- 0 5031 4942"/>
                                <a:gd name="T17" fmla="*/ T16 w 254"/>
                                <a:gd name="T18" fmla="+- 0 5239 5235"/>
                                <a:gd name="T19" fmla="*/ 5239 h 887"/>
                                <a:gd name="T20" fmla="+- 0 5080 4942"/>
                                <a:gd name="T21" fmla="*/ T20 w 254"/>
                                <a:gd name="T22" fmla="+- 0 5235 5235"/>
                                <a:gd name="T23" fmla="*/ 5235 h 887"/>
                                <a:gd name="T24" fmla="+- 0 5102 4942"/>
                                <a:gd name="T25" fmla="*/ T24 w 254"/>
                                <a:gd name="T26" fmla="+- 0 5237 5235"/>
                                <a:gd name="T27" fmla="*/ 5237 h 887"/>
                                <a:gd name="T28" fmla="+- 0 5160 4942"/>
                                <a:gd name="T29" fmla="*/ T28 w 254"/>
                                <a:gd name="T30" fmla="+- 0 5267 5235"/>
                                <a:gd name="T31" fmla="*/ 5267 h 887"/>
                                <a:gd name="T32" fmla="+- 0 5193 4942"/>
                                <a:gd name="T33" fmla="*/ T32 w 254"/>
                                <a:gd name="T34" fmla="+- 0 5323 5235"/>
                                <a:gd name="T35" fmla="*/ 5323 h 887"/>
                                <a:gd name="T36" fmla="+- 0 5196 4942"/>
                                <a:gd name="T37" fmla="*/ T36 w 254"/>
                                <a:gd name="T38" fmla="+- 0 5346 5235"/>
                                <a:gd name="T39" fmla="*/ 5346 h 887"/>
                                <a:gd name="T40" fmla="+- 0 5196 4942"/>
                                <a:gd name="T41" fmla="*/ T40 w 254"/>
                                <a:gd name="T42" fmla="+- 0 5341 5235"/>
                                <a:gd name="T43" fmla="*/ 5341 h 8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4" h="887">
                                  <a:moveTo>
                                    <a:pt x="0" y="887"/>
                                  </a:moveTo>
                                  <a:lnTo>
                                    <a:pt x="0" y="117"/>
                                  </a:lnTo>
                                  <a:lnTo>
                                    <a:pt x="3" y="94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89" y="4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60" y="2"/>
                                  </a:lnTo>
                                  <a:lnTo>
                                    <a:pt x="218" y="32"/>
                                  </a:lnTo>
                                  <a:lnTo>
                                    <a:pt x="251" y="88"/>
                                  </a:lnTo>
                                  <a:lnTo>
                                    <a:pt x="254" y="111"/>
                                  </a:lnTo>
                                  <a:lnTo>
                                    <a:pt x="254" y="106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1" name="Group 1652"/>
                        <wpg:cNvGrpSpPr>
                          <a:grpSpLocks/>
                        </wpg:cNvGrpSpPr>
                        <wpg:grpSpPr bwMode="auto">
                          <a:xfrm>
                            <a:off x="5196" y="4698"/>
                            <a:ext cx="254" cy="956"/>
                            <a:chOff x="5196" y="4698"/>
                            <a:chExt cx="254" cy="956"/>
                          </a:xfrm>
                        </wpg:grpSpPr>
                        <wps:wsp>
                          <wps:cNvPr id="1692" name="Freeform 1653"/>
                          <wps:cNvSpPr>
                            <a:spLocks/>
                          </wps:cNvSpPr>
                          <wps:spPr bwMode="auto">
                            <a:xfrm>
                              <a:off x="5196" y="4698"/>
                              <a:ext cx="254" cy="956"/>
                            </a:xfrm>
                            <a:custGeom>
                              <a:avLst/>
                              <a:gdLst>
                                <a:gd name="T0" fmla="+- 0 5334 5196"/>
                                <a:gd name="T1" fmla="*/ T0 w 254"/>
                                <a:gd name="T2" fmla="+- 0 4698 4698"/>
                                <a:gd name="T3" fmla="*/ 4698 h 956"/>
                                <a:gd name="T4" fmla="+- 0 5264 5196"/>
                                <a:gd name="T5" fmla="*/ T4 w 254"/>
                                <a:gd name="T6" fmla="+- 0 4709 4698"/>
                                <a:gd name="T7" fmla="*/ 4709 h 956"/>
                                <a:gd name="T8" fmla="+- 0 5216 5196"/>
                                <a:gd name="T9" fmla="*/ T8 w 254"/>
                                <a:gd name="T10" fmla="+- 0 4752 4698"/>
                                <a:gd name="T11" fmla="*/ 4752 h 956"/>
                                <a:gd name="T12" fmla="+- 0 5197 5196"/>
                                <a:gd name="T13" fmla="*/ T12 w 254"/>
                                <a:gd name="T14" fmla="+- 0 4815 4698"/>
                                <a:gd name="T15" fmla="*/ 4815 h 956"/>
                                <a:gd name="T16" fmla="+- 0 5196 5196"/>
                                <a:gd name="T17" fmla="*/ T16 w 254"/>
                                <a:gd name="T18" fmla="+- 0 5654 4698"/>
                                <a:gd name="T19" fmla="*/ 5654 h 956"/>
                                <a:gd name="T20" fmla="+- 0 5450 5196"/>
                                <a:gd name="T21" fmla="*/ T20 w 254"/>
                                <a:gd name="T22" fmla="+- 0 5591 4698"/>
                                <a:gd name="T23" fmla="*/ 5591 h 956"/>
                                <a:gd name="T24" fmla="+- 0 5450 5196"/>
                                <a:gd name="T25" fmla="*/ T24 w 254"/>
                                <a:gd name="T26" fmla="+- 0 4810 4698"/>
                                <a:gd name="T27" fmla="*/ 4810 h 956"/>
                                <a:gd name="T28" fmla="+- 0 5429 5196"/>
                                <a:gd name="T29" fmla="*/ T28 w 254"/>
                                <a:gd name="T30" fmla="+- 0 4748 4698"/>
                                <a:gd name="T31" fmla="*/ 4748 h 956"/>
                                <a:gd name="T32" fmla="+- 0 5378 5196"/>
                                <a:gd name="T33" fmla="*/ T32 w 254"/>
                                <a:gd name="T34" fmla="+- 0 4707 4698"/>
                                <a:gd name="T35" fmla="*/ 4707 h 956"/>
                                <a:gd name="T36" fmla="+- 0 5334 5196"/>
                                <a:gd name="T37" fmla="*/ T36 w 254"/>
                                <a:gd name="T38" fmla="+- 0 4698 4698"/>
                                <a:gd name="T39" fmla="*/ 4698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956">
                                  <a:moveTo>
                                    <a:pt x="138" y="0"/>
                                  </a:moveTo>
                                  <a:lnTo>
                                    <a:pt x="68" y="11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" y="117"/>
                                  </a:lnTo>
                                  <a:lnTo>
                                    <a:pt x="0" y="956"/>
                                  </a:lnTo>
                                  <a:lnTo>
                                    <a:pt x="254" y="893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3" y="50"/>
                                  </a:lnTo>
                                  <a:lnTo>
                                    <a:pt x="182" y="9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3" name="Group 1650"/>
                        <wpg:cNvGrpSpPr>
                          <a:grpSpLocks/>
                        </wpg:cNvGrpSpPr>
                        <wpg:grpSpPr bwMode="auto">
                          <a:xfrm>
                            <a:off x="5196" y="4698"/>
                            <a:ext cx="254" cy="956"/>
                            <a:chOff x="5196" y="4698"/>
                            <a:chExt cx="254" cy="956"/>
                          </a:xfrm>
                        </wpg:grpSpPr>
                        <wps:wsp>
                          <wps:cNvPr id="1694" name="Freeform 1651"/>
                          <wps:cNvSpPr>
                            <a:spLocks/>
                          </wps:cNvSpPr>
                          <wps:spPr bwMode="auto">
                            <a:xfrm>
                              <a:off x="5196" y="4698"/>
                              <a:ext cx="254" cy="956"/>
                            </a:xfrm>
                            <a:custGeom>
                              <a:avLst/>
                              <a:gdLst>
                                <a:gd name="T0" fmla="+- 0 5196 5196"/>
                                <a:gd name="T1" fmla="*/ T0 w 254"/>
                                <a:gd name="T2" fmla="+- 0 5654 4698"/>
                                <a:gd name="T3" fmla="*/ 5654 h 956"/>
                                <a:gd name="T4" fmla="+- 0 5197 5196"/>
                                <a:gd name="T5" fmla="*/ T4 w 254"/>
                                <a:gd name="T6" fmla="+- 0 4815 4698"/>
                                <a:gd name="T7" fmla="*/ 4815 h 956"/>
                                <a:gd name="T8" fmla="+- 0 5216 5196"/>
                                <a:gd name="T9" fmla="*/ T8 w 254"/>
                                <a:gd name="T10" fmla="+- 0 4752 4698"/>
                                <a:gd name="T11" fmla="*/ 4752 h 956"/>
                                <a:gd name="T12" fmla="+- 0 5264 5196"/>
                                <a:gd name="T13" fmla="*/ T12 w 254"/>
                                <a:gd name="T14" fmla="+- 0 4709 4698"/>
                                <a:gd name="T15" fmla="*/ 4709 h 956"/>
                                <a:gd name="T16" fmla="+- 0 5334 5196"/>
                                <a:gd name="T17" fmla="*/ T16 w 254"/>
                                <a:gd name="T18" fmla="+- 0 4698 4698"/>
                                <a:gd name="T19" fmla="*/ 4698 h 956"/>
                                <a:gd name="T20" fmla="+- 0 5357 5196"/>
                                <a:gd name="T21" fmla="*/ T20 w 254"/>
                                <a:gd name="T22" fmla="+- 0 4701 4698"/>
                                <a:gd name="T23" fmla="*/ 4701 h 956"/>
                                <a:gd name="T24" fmla="+- 0 5414 5196"/>
                                <a:gd name="T25" fmla="*/ T24 w 254"/>
                                <a:gd name="T26" fmla="+- 0 4731 4698"/>
                                <a:gd name="T27" fmla="*/ 4731 h 956"/>
                                <a:gd name="T28" fmla="+- 0 5447 5196"/>
                                <a:gd name="T29" fmla="*/ T28 w 254"/>
                                <a:gd name="T30" fmla="+- 0 4787 4698"/>
                                <a:gd name="T31" fmla="*/ 4787 h 956"/>
                                <a:gd name="T32" fmla="+- 0 5450 5196"/>
                                <a:gd name="T33" fmla="*/ T32 w 254"/>
                                <a:gd name="T34" fmla="+- 0 4810 4698"/>
                                <a:gd name="T35" fmla="*/ 4810 h 956"/>
                                <a:gd name="T36" fmla="+- 0 5450 5196"/>
                                <a:gd name="T37" fmla="*/ T36 w 254"/>
                                <a:gd name="T38" fmla="+- 0 5591 4698"/>
                                <a:gd name="T39" fmla="*/ 5591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956">
                                  <a:moveTo>
                                    <a:pt x="0" y="956"/>
                                  </a:moveTo>
                                  <a:lnTo>
                                    <a:pt x="1" y="117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61" y="3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251" y="89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54" y="893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5" name="Group 1648"/>
                        <wpg:cNvGrpSpPr>
                          <a:grpSpLocks/>
                        </wpg:cNvGrpSpPr>
                        <wpg:grpSpPr bwMode="auto">
                          <a:xfrm>
                            <a:off x="5450" y="4513"/>
                            <a:ext cx="254" cy="777"/>
                            <a:chOff x="5450" y="4513"/>
                            <a:chExt cx="254" cy="777"/>
                          </a:xfrm>
                        </wpg:grpSpPr>
                        <wps:wsp>
                          <wps:cNvPr id="1696" name="Freeform 1649"/>
                          <wps:cNvSpPr>
                            <a:spLocks/>
                          </wps:cNvSpPr>
                          <wps:spPr bwMode="auto">
                            <a:xfrm>
                              <a:off x="5450" y="4513"/>
                              <a:ext cx="254" cy="777"/>
                            </a:xfrm>
                            <a:custGeom>
                              <a:avLst/>
                              <a:gdLst>
                                <a:gd name="T0" fmla="+- 0 5588 5450"/>
                                <a:gd name="T1" fmla="*/ T0 w 254"/>
                                <a:gd name="T2" fmla="+- 0 4513 4513"/>
                                <a:gd name="T3" fmla="*/ 4513 h 777"/>
                                <a:gd name="T4" fmla="+- 0 5518 5450"/>
                                <a:gd name="T5" fmla="*/ T4 w 254"/>
                                <a:gd name="T6" fmla="+- 0 4524 4513"/>
                                <a:gd name="T7" fmla="*/ 4524 h 777"/>
                                <a:gd name="T8" fmla="+- 0 5470 5450"/>
                                <a:gd name="T9" fmla="*/ T8 w 254"/>
                                <a:gd name="T10" fmla="+- 0 4566 4513"/>
                                <a:gd name="T11" fmla="*/ 4566 h 777"/>
                                <a:gd name="T12" fmla="+- 0 5451 5450"/>
                                <a:gd name="T13" fmla="*/ T12 w 254"/>
                                <a:gd name="T14" fmla="+- 0 4630 4513"/>
                                <a:gd name="T15" fmla="*/ 4630 h 777"/>
                                <a:gd name="T16" fmla="+- 0 5450 5450"/>
                                <a:gd name="T17" fmla="*/ T16 w 254"/>
                                <a:gd name="T18" fmla="+- 0 5291 4513"/>
                                <a:gd name="T19" fmla="*/ 5291 h 777"/>
                                <a:gd name="T20" fmla="+- 0 5704 5450"/>
                                <a:gd name="T21" fmla="*/ T20 w 254"/>
                                <a:gd name="T22" fmla="+- 0 4879 4513"/>
                                <a:gd name="T23" fmla="*/ 4879 h 777"/>
                                <a:gd name="T24" fmla="+- 0 5704 5450"/>
                                <a:gd name="T25" fmla="*/ T24 w 254"/>
                                <a:gd name="T26" fmla="+- 0 4625 4513"/>
                                <a:gd name="T27" fmla="*/ 4625 h 777"/>
                                <a:gd name="T28" fmla="+- 0 5682 5450"/>
                                <a:gd name="T29" fmla="*/ T28 w 254"/>
                                <a:gd name="T30" fmla="+- 0 4562 4513"/>
                                <a:gd name="T31" fmla="*/ 4562 h 777"/>
                                <a:gd name="T32" fmla="+- 0 5632 5450"/>
                                <a:gd name="T33" fmla="*/ T32 w 254"/>
                                <a:gd name="T34" fmla="+- 0 4522 4513"/>
                                <a:gd name="T35" fmla="*/ 4522 h 777"/>
                                <a:gd name="T36" fmla="+- 0 5588 5450"/>
                                <a:gd name="T37" fmla="*/ T36 w 254"/>
                                <a:gd name="T38" fmla="+- 0 4513 4513"/>
                                <a:gd name="T39" fmla="*/ 4513 h 7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777">
                                  <a:moveTo>
                                    <a:pt x="138" y="0"/>
                                  </a:moveTo>
                                  <a:lnTo>
                                    <a:pt x="68" y="11"/>
                                  </a:lnTo>
                                  <a:lnTo>
                                    <a:pt x="20" y="53"/>
                                  </a:lnTo>
                                  <a:lnTo>
                                    <a:pt x="1" y="117"/>
                                  </a:lnTo>
                                  <a:lnTo>
                                    <a:pt x="0" y="778"/>
                                  </a:lnTo>
                                  <a:lnTo>
                                    <a:pt x="254" y="366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2" y="49"/>
                                  </a:lnTo>
                                  <a:lnTo>
                                    <a:pt x="182" y="9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7" name="Group 1646"/>
                        <wpg:cNvGrpSpPr>
                          <a:grpSpLocks/>
                        </wpg:cNvGrpSpPr>
                        <wpg:grpSpPr bwMode="auto">
                          <a:xfrm>
                            <a:off x="5450" y="4513"/>
                            <a:ext cx="254" cy="777"/>
                            <a:chOff x="5450" y="4513"/>
                            <a:chExt cx="254" cy="777"/>
                          </a:xfrm>
                        </wpg:grpSpPr>
                        <wps:wsp>
                          <wps:cNvPr id="1698" name="Freeform 1647"/>
                          <wps:cNvSpPr>
                            <a:spLocks/>
                          </wps:cNvSpPr>
                          <wps:spPr bwMode="auto">
                            <a:xfrm>
                              <a:off x="5450" y="4513"/>
                              <a:ext cx="254" cy="777"/>
                            </a:xfrm>
                            <a:custGeom>
                              <a:avLst/>
                              <a:gdLst>
                                <a:gd name="T0" fmla="+- 0 5450 5450"/>
                                <a:gd name="T1" fmla="*/ T0 w 254"/>
                                <a:gd name="T2" fmla="+- 0 5291 4513"/>
                                <a:gd name="T3" fmla="*/ 5291 h 777"/>
                                <a:gd name="T4" fmla="+- 0 5451 5450"/>
                                <a:gd name="T5" fmla="*/ T4 w 254"/>
                                <a:gd name="T6" fmla="+- 0 4630 4513"/>
                                <a:gd name="T7" fmla="*/ 4630 h 777"/>
                                <a:gd name="T8" fmla="+- 0 5470 5450"/>
                                <a:gd name="T9" fmla="*/ T8 w 254"/>
                                <a:gd name="T10" fmla="+- 0 4566 4513"/>
                                <a:gd name="T11" fmla="*/ 4566 h 777"/>
                                <a:gd name="T12" fmla="+- 0 5518 5450"/>
                                <a:gd name="T13" fmla="*/ T12 w 254"/>
                                <a:gd name="T14" fmla="+- 0 4524 4513"/>
                                <a:gd name="T15" fmla="*/ 4524 h 777"/>
                                <a:gd name="T16" fmla="+- 0 5588 5450"/>
                                <a:gd name="T17" fmla="*/ T16 w 254"/>
                                <a:gd name="T18" fmla="+- 0 4513 4513"/>
                                <a:gd name="T19" fmla="*/ 4513 h 777"/>
                                <a:gd name="T20" fmla="+- 0 5611 5450"/>
                                <a:gd name="T21" fmla="*/ T20 w 254"/>
                                <a:gd name="T22" fmla="+- 0 4515 4513"/>
                                <a:gd name="T23" fmla="*/ 4515 h 777"/>
                                <a:gd name="T24" fmla="+- 0 5668 5450"/>
                                <a:gd name="T25" fmla="*/ T24 w 254"/>
                                <a:gd name="T26" fmla="+- 0 4546 4513"/>
                                <a:gd name="T27" fmla="*/ 4546 h 777"/>
                                <a:gd name="T28" fmla="+- 0 5701 5450"/>
                                <a:gd name="T29" fmla="*/ T28 w 254"/>
                                <a:gd name="T30" fmla="+- 0 4602 4513"/>
                                <a:gd name="T31" fmla="*/ 4602 h 777"/>
                                <a:gd name="T32" fmla="+- 0 5704 5450"/>
                                <a:gd name="T33" fmla="*/ T32 w 254"/>
                                <a:gd name="T34" fmla="+- 0 4625 4513"/>
                                <a:gd name="T35" fmla="*/ 4625 h 777"/>
                                <a:gd name="T36" fmla="+- 0 5704 5450"/>
                                <a:gd name="T37" fmla="*/ T36 w 254"/>
                                <a:gd name="T38" fmla="+- 0 4879 4513"/>
                                <a:gd name="T39" fmla="*/ 4879 h 7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777">
                                  <a:moveTo>
                                    <a:pt x="0" y="778"/>
                                  </a:moveTo>
                                  <a:lnTo>
                                    <a:pt x="1" y="117"/>
                                  </a:lnTo>
                                  <a:lnTo>
                                    <a:pt x="20" y="53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251" y="89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54" y="366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9" name="Group 1644"/>
                        <wpg:cNvGrpSpPr>
                          <a:grpSpLocks/>
                        </wpg:cNvGrpSpPr>
                        <wpg:grpSpPr bwMode="auto">
                          <a:xfrm>
                            <a:off x="5704" y="4698"/>
                            <a:ext cx="254" cy="1096"/>
                            <a:chOff x="5704" y="4698"/>
                            <a:chExt cx="254" cy="1096"/>
                          </a:xfrm>
                        </wpg:grpSpPr>
                        <wps:wsp>
                          <wps:cNvPr id="1700" name="Freeform 1645"/>
                          <wps:cNvSpPr>
                            <a:spLocks/>
                          </wps:cNvSpPr>
                          <wps:spPr bwMode="auto">
                            <a:xfrm>
                              <a:off x="5704" y="4698"/>
                              <a:ext cx="254" cy="1096"/>
                            </a:xfrm>
                            <a:custGeom>
                              <a:avLst/>
                              <a:gdLst>
                                <a:gd name="T0" fmla="+- 0 5842 5704"/>
                                <a:gd name="T1" fmla="*/ T0 w 254"/>
                                <a:gd name="T2" fmla="+- 0 4698 4698"/>
                                <a:gd name="T3" fmla="*/ 4698 h 1096"/>
                                <a:gd name="T4" fmla="+- 0 5771 5704"/>
                                <a:gd name="T5" fmla="*/ T4 w 254"/>
                                <a:gd name="T6" fmla="+- 0 4710 4698"/>
                                <a:gd name="T7" fmla="*/ 4710 h 1096"/>
                                <a:gd name="T8" fmla="+- 0 5723 5704"/>
                                <a:gd name="T9" fmla="*/ T8 w 254"/>
                                <a:gd name="T10" fmla="+- 0 4752 4698"/>
                                <a:gd name="T11" fmla="*/ 4752 h 1096"/>
                                <a:gd name="T12" fmla="+- 0 5704 5704"/>
                                <a:gd name="T13" fmla="*/ T12 w 254"/>
                                <a:gd name="T14" fmla="+- 0 4816 4698"/>
                                <a:gd name="T15" fmla="*/ 4816 h 1096"/>
                                <a:gd name="T16" fmla="+- 0 5704 5704"/>
                                <a:gd name="T17" fmla="*/ T16 w 254"/>
                                <a:gd name="T18" fmla="+- 0 5536 4698"/>
                                <a:gd name="T19" fmla="*/ 5536 h 1096"/>
                                <a:gd name="T20" fmla="+- 0 5958 5704"/>
                                <a:gd name="T21" fmla="*/ T20 w 254"/>
                                <a:gd name="T22" fmla="+- 0 5794 4698"/>
                                <a:gd name="T23" fmla="*/ 5794 h 1096"/>
                                <a:gd name="T24" fmla="+- 0 5958 5704"/>
                                <a:gd name="T25" fmla="*/ T24 w 254"/>
                                <a:gd name="T26" fmla="+- 0 4810 4698"/>
                                <a:gd name="T27" fmla="*/ 4810 h 1096"/>
                                <a:gd name="T28" fmla="+- 0 5936 5704"/>
                                <a:gd name="T29" fmla="*/ T28 w 254"/>
                                <a:gd name="T30" fmla="+- 0 4748 4698"/>
                                <a:gd name="T31" fmla="*/ 4748 h 1096"/>
                                <a:gd name="T32" fmla="+- 0 5886 5704"/>
                                <a:gd name="T33" fmla="*/ T32 w 254"/>
                                <a:gd name="T34" fmla="+- 0 4707 4698"/>
                                <a:gd name="T35" fmla="*/ 4707 h 1096"/>
                                <a:gd name="T36" fmla="+- 0 5842 5704"/>
                                <a:gd name="T37" fmla="*/ T36 w 254"/>
                                <a:gd name="T38" fmla="+- 0 4698 4698"/>
                                <a:gd name="T39" fmla="*/ 4698 h 10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4" h="1096">
                                  <a:moveTo>
                                    <a:pt x="138" y="0"/>
                                  </a:moveTo>
                                  <a:lnTo>
                                    <a:pt x="67" y="12"/>
                                  </a:lnTo>
                                  <a:lnTo>
                                    <a:pt x="19" y="5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38"/>
                                  </a:lnTo>
                                  <a:lnTo>
                                    <a:pt x="254" y="1096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182" y="9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1" name="Group 1642"/>
                        <wpg:cNvGrpSpPr>
                          <a:grpSpLocks/>
                        </wpg:cNvGrpSpPr>
                        <wpg:grpSpPr bwMode="auto">
                          <a:xfrm>
                            <a:off x="5704" y="4698"/>
                            <a:ext cx="254" cy="1096"/>
                            <a:chOff x="5704" y="4698"/>
                            <a:chExt cx="254" cy="1096"/>
                          </a:xfrm>
                        </wpg:grpSpPr>
                        <wps:wsp>
                          <wps:cNvPr id="1702" name="Freeform 1643"/>
                          <wps:cNvSpPr>
                            <a:spLocks/>
                          </wps:cNvSpPr>
                          <wps:spPr bwMode="auto">
                            <a:xfrm>
                              <a:off x="5704" y="4698"/>
                              <a:ext cx="254" cy="1096"/>
                            </a:xfrm>
                            <a:custGeom>
                              <a:avLst/>
                              <a:gdLst>
                                <a:gd name="T0" fmla="+- 0 5704 5704"/>
                                <a:gd name="T1" fmla="*/ T0 w 254"/>
                                <a:gd name="T2" fmla="+- 0 5536 4698"/>
                                <a:gd name="T3" fmla="*/ 5536 h 1096"/>
                                <a:gd name="T4" fmla="+- 0 5704 5704"/>
                                <a:gd name="T5" fmla="*/ T4 w 254"/>
                                <a:gd name="T6" fmla="+- 0 4816 4698"/>
                                <a:gd name="T7" fmla="*/ 4816 h 1096"/>
                                <a:gd name="T8" fmla="+- 0 5706 5704"/>
                                <a:gd name="T9" fmla="*/ T8 w 254"/>
                                <a:gd name="T10" fmla="+- 0 4793 4698"/>
                                <a:gd name="T11" fmla="*/ 4793 h 1096"/>
                                <a:gd name="T12" fmla="+- 0 5736 5704"/>
                                <a:gd name="T13" fmla="*/ T12 w 254"/>
                                <a:gd name="T14" fmla="+- 0 4735 4698"/>
                                <a:gd name="T15" fmla="*/ 4735 h 1096"/>
                                <a:gd name="T16" fmla="+- 0 5792 5704"/>
                                <a:gd name="T17" fmla="*/ T16 w 254"/>
                                <a:gd name="T18" fmla="+- 0 4702 4698"/>
                                <a:gd name="T19" fmla="*/ 4702 h 1096"/>
                                <a:gd name="T20" fmla="+- 0 5842 5704"/>
                                <a:gd name="T21" fmla="*/ T20 w 254"/>
                                <a:gd name="T22" fmla="+- 0 4698 4698"/>
                                <a:gd name="T23" fmla="*/ 4698 h 1096"/>
                                <a:gd name="T24" fmla="+- 0 5865 5704"/>
                                <a:gd name="T25" fmla="*/ T24 w 254"/>
                                <a:gd name="T26" fmla="+- 0 4701 4698"/>
                                <a:gd name="T27" fmla="*/ 4701 h 1096"/>
                                <a:gd name="T28" fmla="+- 0 5922 5704"/>
                                <a:gd name="T29" fmla="*/ T28 w 254"/>
                                <a:gd name="T30" fmla="+- 0 4731 4698"/>
                                <a:gd name="T31" fmla="*/ 4731 h 1096"/>
                                <a:gd name="T32" fmla="+- 0 5955 5704"/>
                                <a:gd name="T33" fmla="*/ T32 w 254"/>
                                <a:gd name="T34" fmla="+- 0 4787 4698"/>
                                <a:gd name="T35" fmla="*/ 4787 h 1096"/>
                                <a:gd name="T36" fmla="+- 0 5958 5704"/>
                                <a:gd name="T37" fmla="*/ T36 w 254"/>
                                <a:gd name="T38" fmla="+- 0 4810 4698"/>
                                <a:gd name="T39" fmla="*/ 4810 h 1096"/>
                                <a:gd name="T40" fmla="+- 0 5958 5704"/>
                                <a:gd name="T41" fmla="*/ T40 w 254"/>
                                <a:gd name="T42" fmla="+- 0 5794 4698"/>
                                <a:gd name="T43" fmla="*/ 5794 h 10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4" h="1096">
                                  <a:moveTo>
                                    <a:pt x="0" y="838"/>
                                  </a:moveTo>
                                  <a:lnTo>
                                    <a:pt x="0" y="118"/>
                                  </a:lnTo>
                                  <a:lnTo>
                                    <a:pt x="2" y="95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61" y="3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251" y="89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54" y="1096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3" name="Group 1640"/>
                        <wpg:cNvGrpSpPr>
                          <a:grpSpLocks/>
                        </wpg:cNvGrpSpPr>
                        <wpg:grpSpPr bwMode="auto">
                          <a:xfrm>
                            <a:off x="3560" y="7250"/>
                            <a:ext cx="1325" cy="1110"/>
                            <a:chOff x="3560" y="7250"/>
                            <a:chExt cx="1325" cy="1110"/>
                          </a:xfrm>
                        </wpg:grpSpPr>
                        <wps:wsp>
                          <wps:cNvPr id="1704" name="Freeform 1641"/>
                          <wps:cNvSpPr>
                            <a:spLocks/>
                          </wps:cNvSpPr>
                          <wps:spPr bwMode="auto">
                            <a:xfrm>
                              <a:off x="3560" y="7250"/>
                              <a:ext cx="1325" cy="1110"/>
                            </a:xfrm>
                            <a:custGeom>
                              <a:avLst/>
                              <a:gdLst>
                                <a:gd name="T0" fmla="+- 0 4885 3560"/>
                                <a:gd name="T1" fmla="*/ T0 w 1325"/>
                                <a:gd name="T2" fmla="+- 0 7250 7250"/>
                                <a:gd name="T3" fmla="*/ 7250 h 1110"/>
                                <a:gd name="T4" fmla="+- 0 3560 3560"/>
                                <a:gd name="T5" fmla="*/ T4 w 1325"/>
                                <a:gd name="T6" fmla="+- 0 7400 7250"/>
                                <a:gd name="T7" fmla="*/ 7400 h 1110"/>
                                <a:gd name="T8" fmla="+- 0 4485 3560"/>
                                <a:gd name="T9" fmla="*/ T8 w 1325"/>
                                <a:gd name="T10" fmla="+- 0 8360 7250"/>
                                <a:gd name="T11" fmla="*/ 8360 h 1110"/>
                                <a:gd name="T12" fmla="+- 0 4885 3560"/>
                                <a:gd name="T13" fmla="*/ T12 w 1325"/>
                                <a:gd name="T14" fmla="+- 0 7250 7250"/>
                                <a:gd name="T15" fmla="*/ 7250 h 1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25" h="1110">
                                  <a:moveTo>
                                    <a:pt x="1325" y="0"/>
                                  </a:moveTo>
                                  <a:lnTo>
                                    <a:pt x="0" y="150"/>
                                  </a:lnTo>
                                  <a:lnTo>
                                    <a:pt x="925" y="1110"/>
                                  </a:lnTo>
                                  <a:lnTo>
                                    <a:pt x="13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7C1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5" name="Group 1638"/>
                        <wpg:cNvGrpSpPr>
                          <a:grpSpLocks/>
                        </wpg:cNvGrpSpPr>
                        <wpg:grpSpPr bwMode="auto">
                          <a:xfrm>
                            <a:off x="1914" y="7079"/>
                            <a:ext cx="1523" cy="1382"/>
                            <a:chOff x="1914" y="7079"/>
                            <a:chExt cx="1523" cy="1382"/>
                          </a:xfrm>
                        </wpg:grpSpPr>
                        <wps:wsp>
                          <wps:cNvPr id="1706" name="Freeform 1639"/>
                          <wps:cNvSpPr>
                            <a:spLocks/>
                          </wps:cNvSpPr>
                          <wps:spPr bwMode="auto">
                            <a:xfrm>
                              <a:off x="1914" y="7079"/>
                              <a:ext cx="1523" cy="1382"/>
                            </a:xfrm>
                            <a:custGeom>
                              <a:avLst/>
                              <a:gdLst>
                                <a:gd name="T0" fmla="+- 0 2317 1914"/>
                                <a:gd name="T1" fmla="*/ T0 w 1523"/>
                                <a:gd name="T2" fmla="+- 0 8462 7079"/>
                                <a:gd name="T3" fmla="*/ 8462 h 1382"/>
                                <a:gd name="T4" fmla="+- 0 3437 1914"/>
                                <a:gd name="T5" fmla="*/ T4 w 1523"/>
                                <a:gd name="T6" fmla="+- 0 7934 7079"/>
                                <a:gd name="T7" fmla="*/ 7934 h 1382"/>
                                <a:gd name="T8" fmla="+- 0 3034 1914"/>
                                <a:gd name="T9" fmla="*/ T8 w 1523"/>
                                <a:gd name="T10" fmla="+- 0 7079 7079"/>
                                <a:gd name="T11" fmla="*/ 7079 h 1382"/>
                                <a:gd name="T12" fmla="+- 0 1914 1914"/>
                                <a:gd name="T13" fmla="*/ T12 w 1523"/>
                                <a:gd name="T14" fmla="+- 0 7606 7079"/>
                                <a:gd name="T15" fmla="*/ 7606 h 1382"/>
                                <a:gd name="T16" fmla="+- 0 2317 1914"/>
                                <a:gd name="T17" fmla="*/ T16 w 1523"/>
                                <a:gd name="T18" fmla="+- 0 8462 7079"/>
                                <a:gd name="T19" fmla="*/ 8462 h 1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3" h="1382">
                                  <a:moveTo>
                                    <a:pt x="403" y="1383"/>
                                  </a:moveTo>
                                  <a:lnTo>
                                    <a:pt x="1523" y="855"/>
                                  </a:lnTo>
                                  <a:lnTo>
                                    <a:pt x="1120" y="0"/>
                                  </a:lnTo>
                                  <a:lnTo>
                                    <a:pt x="0" y="527"/>
                                  </a:lnTo>
                                  <a:lnTo>
                                    <a:pt x="403" y="13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7" name="Group 1636"/>
                        <wpg:cNvGrpSpPr>
                          <a:grpSpLocks/>
                        </wpg:cNvGrpSpPr>
                        <wpg:grpSpPr bwMode="auto">
                          <a:xfrm>
                            <a:off x="3279" y="6958"/>
                            <a:ext cx="260" cy="287"/>
                            <a:chOff x="3279" y="6958"/>
                            <a:chExt cx="260" cy="287"/>
                          </a:xfrm>
                        </wpg:grpSpPr>
                        <wps:wsp>
                          <wps:cNvPr id="1708" name="Freeform 1637"/>
                          <wps:cNvSpPr>
                            <a:spLocks/>
                          </wps:cNvSpPr>
                          <wps:spPr bwMode="auto">
                            <a:xfrm>
                              <a:off x="3279" y="6958"/>
                              <a:ext cx="260" cy="287"/>
                            </a:xfrm>
                            <a:custGeom>
                              <a:avLst/>
                              <a:gdLst>
                                <a:gd name="T0" fmla="+- 0 3527 3279"/>
                                <a:gd name="T1" fmla="*/ T0 w 260"/>
                                <a:gd name="T2" fmla="+- 0 7183 6958"/>
                                <a:gd name="T3" fmla="*/ 7183 h 287"/>
                                <a:gd name="T4" fmla="+- 0 3539 3279"/>
                                <a:gd name="T5" fmla="*/ T4 w 260"/>
                                <a:gd name="T6" fmla="+- 0 7040 6958"/>
                                <a:gd name="T7" fmla="*/ 7040 h 287"/>
                                <a:gd name="T8" fmla="+- 0 3421 3279"/>
                                <a:gd name="T9" fmla="*/ T8 w 260"/>
                                <a:gd name="T10" fmla="+- 0 6958 6958"/>
                                <a:gd name="T11" fmla="*/ 6958 h 287"/>
                                <a:gd name="T12" fmla="+- 0 3291 3279"/>
                                <a:gd name="T13" fmla="*/ T12 w 260"/>
                                <a:gd name="T14" fmla="+- 0 7019 6958"/>
                                <a:gd name="T15" fmla="*/ 7019 h 287"/>
                                <a:gd name="T16" fmla="+- 0 3279 3279"/>
                                <a:gd name="T17" fmla="*/ T16 w 260"/>
                                <a:gd name="T18" fmla="+- 0 7162 6958"/>
                                <a:gd name="T19" fmla="*/ 7162 h 287"/>
                                <a:gd name="T20" fmla="+- 0 3397 3279"/>
                                <a:gd name="T21" fmla="*/ T20 w 260"/>
                                <a:gd name="T22" fmla="+- 0 7244 6958"/>
                                <a:gd name="T23" fmla="*/ 7244 h 287"/>
                                <a:gd name="T24" fmla="+- 0 3527 3279"/>
                                <a:gd name="T25" fmla="*/ T24 w 260"/>
                                <a:gd name="T26" fmla="+- 0 7183 6958"/>
                                <a:gd name="T27" fmla="*/ 7183 h 2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60" h="287">
                                  <a:moveTo>
                                    <a:pt x="248" y="225"/>
                                  </a:moveTo>
                                  <a:lnTo>
                                    <a:pt x="260" y="82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2" y="61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18" y="286"/>
                                  </a:lnTo>
                                  <a:lnTo>
                                    <a:pt x="248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7C1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9" name="Group 1634"/>
                        <wpg:cNvGrpSpPr>
                          <a:grpSpLocks/>
                        </wpg:cNvGrpSpPr>
                        <wpg:grpSpPr bwMode="auto">
                          <a:xfrm>
                            <a:off x="3190" y="6172"/>
                            <a:ext cx="459" cy="613"/>
                            <a:chOff x="3190" y="6172"/>
                            <a:chExt cx="459" cy="613"/>
                          </a:xfrm>
                        </wpg:grpSpPr>
                        <wps:wsp>
                          <wps:cNvPr id="1710" name="Freeform 1635"/>
                          <wps:cNvSpPr>
                            <a:spLocks/>
                          </wps:cNvSpPr>
                          <wps:spPr bwMode="auto">
                            <a:xfrm>
                              <a:off x="3190" y="6172"/>
                              <a:ext cx="459" cy="613"/>
                            </a:xfrm>
                            <a:custGeom>
                              <a:avLst/>
                              <a:gdLst>
                                <a:gd name="T0" fmla="+- 0 3374 3190"/>
                                <a:gd name="T1" fmla="*/ T0 w 459"/>
                                <a:gd name="T2" fmla="+- 0 6172 6172"/>
                                <a:gd name="T3" fmla="*/ 6172 h 613"/>
                                <a:gd name="T4" fmla="+- 0 3308 3190"/>
                                <a:gd name="T5" fmla="*/ T4 w 459"/>
                                <a:gd name="T6" fmla="+- 0 6213 6172"/>
                                <a:gd name="T7" fmla="*/ 6213 h 613"/>
                                <a:gd name="T8" fmla="+- 0 3256 3190"/>
                                <a:gd name="T9" fmla="*/ T8 w 459"/>
                                <a:gd name="T10" fmla="+- 0 6267 6172"/>
                                <a:gd name="T11" fmla="*/ 6267 h 613"/>
                                <a:gd name="T12" fmla="+- 0 3218 3190"/>
                                <a:gd name="T13" fmla="*/ T12 w 459"/>
                                <a:gd name="T14" fmla="+- 0 6331 6172"/>
                                <a:gd name="T15" fmla="*/ 6331 h 613"/>
                                <a:gd name="T16" fmla="+- 0 3195 3190"/>
                                <a:gd name="T17" fmla="*/ T16 w 459"/>
                                <a:gd name="T18" fmla="+- 0 6401 6172"/>
                                <a:gd name="T19" fmla="*/ 6401 h 613"/>
                                <a:gd name="T20" fmla="+- 0 3190 3190"/>
                                <a:gd name="T21" fmla="*/ T20 w 459"/>
                                <a:gd name="T22" fmla="+- 0 6451 6172"/>
                                <a:gd name="T23" fmla="*/ 6451 h 613"/>
                                <a:gd name="T24" fmla="+- 0 3190 3190"/>
                                <a:gd name="T25" fmla="*/ T24 w 459"/>
                                <a:gd name="T26" fmla="+- 0 6476 6172"/>
                                <a:gd name="T27" fmla="*/ 6476 h 613"/>
                                <a:gd name="T28" fmla="+- 0 3202 3190"/>
                                <a:gd name="T29" fmla="*/ T28 w 459"/>
                                <a:gd name="T30" fmla="+- 0 6551 6172"/>
                                <a:gd name="T31" fmla="*/ 6551 h 613"/>
                                <a:gd name="T32" fmla="+- 0 3232 3190"/>
                                <a:gd name="T33" fmla="*/ T32 w 459"/>
                                <a:gd name="T34" fmla="+- 0 6623 6172"/>
                                <a:gd name="T35" fmla="*/ 6623 h 613"/>
                                <a:gd name="T36" fmla="+- 0 3278 3190"/>
                                <a:gd name="T37" fmla="*/ T36 w 459"/>
                                <a:gd name="T38" fmla="+- 0 6685 6172"/>
                                <a:gd name="T39" fmla="*/ 6685 h 613"/>
                                <a:gd name="T40" fmla="+- 0 3336 3190"/>
                                <a:gd name="T41" fmla="*/ T40 w 459"/>
                                <a:gd name="T42" fmla="+- 0 6733 6172"/>
                                <a:gd name="T43" fmla="*/ 6733 h 613"/>
                                <a:gd name="T44" fmla="+- 0 3402 3190"/>
                                <a:gd name="T45" fmla="*/ T44 w 459"/>
                                <a:gd name="T46" fmla="+- 0 6765 6172"/>
                                <a:gd name="T47" fmla="*/ 6765 h 613"/>
                                <a:gd name="T48" fmla="+- 0 3474 3190"/>
                                <a:gd name="T49" fmla="*/ T48 w 459"/>
                                <a:gd name="T50" fmla="+- 0 6782 6172"/>
                                <a:gd name="T51" fmla="*/ 6782 h 613"/>
                                <a:gd name="T52" fmla="+- 0 3499 3190"/>
                                <a:gd name="T53" fmla="*/ T52 w 459"/>
                                <a:gd name="T54" fmla="+- 0 6784 6172"/>
                                <a:gd name="T55" fmla="*/ 6784 h 613"/>
                                <a:gd name="T56" fmla="+- 0 3524 3190"/>
                                <a:gd name="T57" fmla="*/ T56 w 459"/>
                                <a:gd name="T58" fmla="+- 0 6784 6172"/>
                                <a:gd name="T59" fmla="*/ 6784 h 613"/>
                                <a:gd name="T60" fmla="+- 0 3549 3190"/>
                                <a:gd name="T61" fmla="*/ T60 w 459"/>
                                <a:gd name="T62" fmla="+- 0 6782 6172"/>
                                <a:gd name="T63" fmla="*/ 6782 h 613"/>
                                <a:gd name="T64" fmla="+- 0 3574 3190"/>
                                <a:gd name="T65" fmla="*/ T64 w 459"/>
                                <a:gd name="T66" fmla="+- 0 6778 6172"/>
                                <a:gd name="T67" fmla="*/ 6778 h 613"/>
                                <a:gd name="T68" fmla="+- 0 3599 3190"/>
                                <a:gd name="T69" fmla="*/ T68 w 459"/>
                                <a:gd name="T70" fmla="+- 0 6772 6172"/>
                                <a:gd name="T71" fmla="*/ 6772 h 613"/>
                                <a:gd name="T72" fmla="+- 0 3624 3190"/>
                                <a:gd name="T73" fmla="*/ T72 w 459"/>
                                <a:gd name="T74" fmla="+- 0 6764 6172"/>
                                <a:gd name="T75" fmla="*/ 6764 h 613"/>
                                <a:gd name="T76" fmla="+- 0 3648 3190"/>
                                <a:gd name="T77" fmla="*/ T76 w 459"/>
                                <a:gd name="T78" fmla="+- 0 6754 6172"/>
                                <a:gd name="T79" fmla="*/ 6754 h 6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59" h="613">
                                  <a:moveTo>
                                    <a:pt x="184" y="0"/>
                                  </a:moveTo>
                                  <a:lnTo>
                                    <a:pt x="118" y="41"/>
                                  </a:lnTo>
                                  <a:lnTo>
                                    <a:pt x="66" y="95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5" y="229"/>
                                  </a:lnTo>
                                  <a:lnTo>
                                    <a:pt x="0" y="279"/>
                                  </a:lnTo>
                                  <a:lnTo>
                                    <a:pt x="0" y="304"/>
                                  </a:lnTo>
                                  <a:lnTo>
                                    <a:pt x="12" y="379"/>
                                  </a:lnTo>
                                  <a:lnTo>
                                    <a:pt x="42" y="451"/>
                                  </a:lnTo>
                                  <a:lnTo>
                                    <a:pt x="88" y="513"/>
                                  </a:lnTo>
                                  <a:lnTo>
                                    <a:pt x="146" y="561"/>
                                  </a:lnTo>
                                  <a:lnTo>
                                    <a:pt x="212" y="593"/>
                                  </a:lnTo>
                                  <a:lnTo>
                                    <a:pt x="284" y="610"/>
                                  </a:lnTo>
                                  <a:lnTo>
                                    <a:pt x="309" y="612"/>
                                  </a:lnTo>
                                  <a:lnTo>
                                    <a:pt x="334" y="612"/>
                                  </a:lnTo>
                                  <a:lnTo>
                                    <a:pt x="359" y="610"/>
                                  </a:lnTo>
                                  <a:lnTo>
                                    <a:pt x="384" y="606"/>
                                  </a:lnTo>
                                  <a:lnTo>
                                    <a:pt x="409" y="600"/>
                                  </a:lnTo>
                                  <a:lnTo>
                                    <a:pt x="434" y="592"/>
                                  </a:lnTo>
                                  <a:lnTo>
                                    <a:pt x="458" y="582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1" name="Group 1632"/>
                        <wpg:cNvGrpSpPr>
                          <a:grpSpLocks/>
                        </wpg:cNvGrpSpPr>
                        <wpg:grpSpPr bwMode="auto">
                          <a:xfrm>
                            <a:off x="3374" y="6141"/>
                            <a:ext cx="459" cy="613"/>
                            <a:chOff x="3374" y="6141"/>
                            <a:chExt cx="459" cy="613"/>
                          </a:xfrm>
                        </wpg:grpSpPr>
                        <wps:wsp>
                          <wps:cNvPr id="1712" name="Freeform 1633"/>
                          <wps:cNvSpPr>
                            <a:spLocks/>
                          </wps:cNvSpPr>
                          <wps:spPr bwMode="auto">
                            <a:xfrm>
                              <a:off x="3374" y="6141"/>
                              <a:ext cx="459" cy="613"/>
                            </a:xfrm>
                            <a:custGeom>
                              <a:avLst/>
                              <a:gdLst>
                                <a:gd name="T0" fmla="+- 0 3648 3374"/>
                                <a:gd name="T1" fmla="*/ T0 w 459"/>
                                <a:gd name="T2" fmla="+- 0 6754 6141"/>
                                <a:gd name="T3" fmla="*/ 6754 h 613"/>
                                <a:gd name="T4" fmla="+- 0 3714 3374"/>
                                <a:gd name="T5" fmla="*/ T4 w 459"/>
                                <a:gd name="T6" fmla="+- 0 6712 6141"/>
                                <a:gd name="T7" fmla="*/ 6712 h 613"/>
                                <a:gd name="T8" fmla="+- 0 3767 3374"/>
                                <a:gd name="T9" fmla="*/ T8 w 459"/>
                                <a:gd name="T10" fmla="+- 0 6658 6141"/>
                                <a:gd name="T11" fmla="*/ 6658 h 613"/>
                                <a:gd name="T12" fmla="+- 0 3805 3374"/>
                                <a:gd name="T13" fmla="*/ T12 w 459"/>
                                <a:gd name="T14" fmla="+- 0 6595 6141"/>
                                <a:gd name="T15" fmla="*/ 6595 h 613"/>
                                <a:gd name="T16" fmla="+- 0 3827 3374"/>
                                <a:gd name="T17" fmla="*/ T16 w 459"/>
                                <a:gd name="T18" fmla="+- 0 6524 6141"/>
                                <a:gd name="T19" fmla="*/ 6524 h 613"/>
                                <a:gd name="T20" fmla="+- 0 3833 3374"/>
                                <a:gd name="T21" fmla="*/ T20 w 459"/>
                                <a:gd name="T22" fmla="+- 0 6475 6141"/>
                                <a:gd name="T23" fmla="*/ 6475 h 613"/>
                                <a:gd name="T24" fmla="+- 0 3833 3374"/>
                                <a:gd name="T25" fmla="*/ T24 w 459"/>
                                <a:gd name="T26" fmla="+- 0 6450 6141"/>
                                <a:gd name="T27" fmla="*/ 6450 h 613"/>
                                <a:gd name="T28" fmla="+- 0 3821 3374"/>
                                <a:gd name="T29" fmla="*/ T28 w 459"/>
                                <a:gd name="T30" fmla="+- 0 6375 6141"/>
                                <a:gd name="T31" fmla="*/ 6375 h 613"/>
                                <a:gd name="T32" fmla="+- 0 3790 3374"/>
                                <a:gd name="T33" fmla="*/ T32 w 459"/>
                                <a:gd name="T34" fmla="+- 0 6302 6141"/>
                                <a:gd name="T35" fmla="*/ 6302 h 613"/>
                                <a:gd name="T36" fmla="+- 0 3744 3374"/>
                                <a:gd name="T37" fmla="*/ T36 w 459"/>
                                <a:gd name="T38" fmla="+- 0 6241 6141"/>
                                <a:gd name="T39" fmla="*/ 6241 h 613"/>
                                <a:gd name="T40" fmla="+- 0 3686 3374"/>
                                <a:gd name="T41" fmla="*/ T40 w 459"/>
                                <a:gd name="T42" fmla="+- 0 6193 6141"/>
                                <a:gd name="T43" fmla="*/ 6193 h 613"/>
                                <a:gd name="T44" fmla="+- 0 3620 3374"/>
                                <a:gd name="T45" fmla="*/ T44 w 459"/>
                                <a:gd name="T46" fmla="+- 0 6160 6141"/>
                                <a:gd name="T47" fmla="*/ 6160 h 613"/>
                                <a:gd name="T48" fmla="+- 0 3548 3374"/>
                                <a:gd name="T49" fmla="*/ T48 w 459"/>
                                <a:gd name="T50" fmla="+- 0 6143 6141"/>
                                <a:gd name="T51" fmla="*/ 6143 h 613"/>
                                <a:gd name="T52" fmla="+- 0 3523 3374"/>
                                <a:gd name="T53" fmla="*/ T52 w 459"/>
                                <a:gd name="T54" fmla="+- 0 6141 6141"/>
                                <a:gd name="T55" fmla="*/ 6141 h 613"/>
                                <a:gd name="T56" fmla="+- 0 3498 3374"/>
                                <a:gd name="T57" fmla="*/ T56 w 459"/>
                                <a:gd name="T58" fmla="+- 0 6141 6141"/>
                                <a:gd name="T59" fmla="*/ 6141 h 613"/>
                                <a:gd name="T60" fmla="+- 0 3473 3374"/>
                                <a:gd name="T61" fmla="*/ T60 w 459"/>
                                <a:gd name="T62" fmla="+- 0 6143 6141"/>
                                <a:gd name="T63" fmla="*/ 6143 h 613"/>
                                <a:gd name="T64" fmla="+- 0 3448 3374"/>
                                <a:gd name="T65" fmla="*/ T64 w 459"/>
                                <a:gd name="T66" fmla="+- 0 6147 6141"/>
                                <a:gd name="T67" fmla="*/ 6147 h 613"/>
                                <a:gd name="T68" fmla="+- 0 3423 3374"/>
                                <a:gd name="T69" fmla="*/ T68 w 459"/>
                                <a:gd name="T70" fmla="+- 0 6153 6141"/>
                                <a:gd name="T71" fmla="*/ 6153 h 613"/>
                                <a:gd name="T72" fmla="+- 0 3398 3374"/>
                                <a:gd name="T73" fmla="*/ T72 w 459"/>
                                <a:gd name="T74" fmla="+- 0 6161 6141"/>
                                <a:gd name="T75" fmla="*/ 6161 h 613"/>
                                <a:gd name="T76" fmla="+- 0 3374 3374"/>
                                <a:gd name="T77" fmla="*/ T76 w 459"/>
                                <a:gd name="T78" fmla="+- 0 6172 6141"/>
                                <a:gd name="T79" fmla="*/ 6172 h 6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59" h="613">
                                  <a:moveTo>
                                    <a:pt x="274" y="613"/>
                                  </a:moveTo>
                                  <a:lnTo>
                                    <a:pt x="340" y="571"/>
                                  </a:lnTo>
                                  <a:lnTo>
                                    <a:pt x="393" y="517"/>
                                  </a:lnTo>
                                  <a:lnTo>
                                    <a:pt x="431" y="454"/>
                                  </a:lnTo>
                                  <a:lnTo>
                                    <a:pt x="453" y="383"/>
                                  </a:lnTo>
                                  <a:lnTo>
                                    <a:pt x="459" y="334"/>
                                  </a:lnTo>
                                  <a:lnTo>
                                    <a:pt x="459" y="309"/>
                                  </a:lnTo>
                                  <a:lnTo>
                                    <a:pt x="447" y="234"/>
                                  </a:lnTo>
                                  <a:lnTo>
                                    <a:pt x="416" y="161"/>
                                  </a:lnTo>
                                  <a:lnTo>
                                    <a:pt x="370" y="100"/>
                                  </a:lnTo>
                                  <a:lnTo>
                                    <a:pt x="312" y="52"/>
                                  </a:lnTo>
                                  <a:lnTo>
                                    <a:pt x="246" y="19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99" y="2"/>
                                  </a:lnTo>
                                  <a:lnTo>
                                    <a:pt x="74" y="6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3" name="Group 1630"/>
                        <wpg:cNvGrpSpPr>
                          <a:grpSpLocks/>
                        </wpg:cNvGrpSpPr>
                        <wpg:grpSpPr bwMode="auto">
                          <a:xfrm>
                            <a:off x="2665" y="5602"/>
                            <a:ext cx="384" cy="1325"/>
                            <a:chOff x="2665" y="5602"/>
                            <a:chExt cx="384" cy="1325"/>
                          </a:xfrm>
                        </wpg:grpSpPr>
                        <wps:wsp>
                          <wps:cNvPr id="1714" name="Freeform 1631"/>
                          <wps:cNvSpPr>
                            <a:spLocks/>
                          </wps:cNvSpPr>
                          <wps:spPr bwMode="auto">
                            <a:xfrm>
                              <a:off x="2665" y="5602"/>
                              <a:ext cx="384" cy="1325"/>
                            </a:xfrm>
                            <a:custGeom>
                              <a:avLst/>
                              <a:gdLst>
                                <a:gd name="T0" fmla="+- 0 3049 2665"/>
                                <a:gd name="T1" fmla="*/ T0 w 384"/>
                                <a:gd name="T2" fmla="+- 0 5602 5602"/>
                                <a:gd name="T3" fmla="*/ 5602 h 1325"/>
                                <a:gd name="T4" fmla="+- 0 2665 2665"/>
                                <a:gd name="T5" fmla="*/ T4 w 384"/>
                                <a:gd name="T6" fmla="+- 0 6927 5602"/>
                                <a:gd name="T7" fmla="*/ 6927 h 1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4" h="1325">
                                  <a:moveTo>
                                    <a:pt x="384" y="0"/>
                                  </a:moveTo>
                                  <a:lnTo>
                                    <a:pt x="0" y="1325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7C1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5" name="Group 1627"/>
                        <wpg:cNvGrpSpPr>
                          <a:grpSpLocks/>
                        </wpg:cNvGrpSpPr>
                        <wpg:grpSpPr bwMode="auto">
                          <a:xfrm>
                            <a:off x="2067" y="5829"/>
                            <a:ext cx="2200" cy="2618"/>
                            <a:chOff x="2067" y="5829"/>
                            <a:chExt cx="2200" cy="2618"/>
                          </a:xfrm>
                        </wpg:grpSpPr>
                        <wps:wsp>
                          <wps:cNvPr id="1716" name="Freeform 1629"/>
                          <wps:cNvSpPr>
                            <a:spLocks/>
                          </wps:cNvSpPr>
                          <wps:spPr bwMode="auto">
                            <a:xfrm>
                              <a:off x="2067" y="5829"/>
                              <a:ext cx="2200" cy="2618"/>
                            </a:xfrm>
                            <a:custGeom>
                              <a:avLst/>
                              <a:gdLst>
                                <a:gd name="T0" fmla="+- 0 3266 2067"/>
                                <a:gd name="T1" fmla="*/ T0 w 2200"/>
                                <a:gd name="T2" fmla="+- 0 5829 5829"/>
                                <a:gd name="T3" fmla="*/ 5829 h 2618"/>
                                <a:gd name="T4" fmla="+- 0 2148 2067"/>
                                <a:gd name="T5" fmla="*/ T4 w 2200"/>
                                <a:gd name="T6" fmla="+- 0 6338 5829"/>
                                <a:gd name="T7" fmla="*/ 6338 h 2618"/>
                                <a:gd name="T8" fmla="+- 0 2090 2067"/>
                                <a:gd name="T9" fmla="*/ T8 w 2200"/>
                                <a:gd name="T10" fmla="+- 0 6388 5829"/>
                                <a:gd name="T11" fmla="*/ 6388 h 2618"/>
                                <a:gd name="T12" fmla="+- 0 2067 2067"/>
                                <a:gd name="T13" fmla="*/ T12 w 2200"/>
                                <a:gd name="T14" fmla="+- 0 6459 5829"/>
                                <a:gd name="T15" fmla="*/ 6459 h 2618"/>
                                <a:gd name="T16" fmla="+- 0 2068 2067"/>
                                <a:gd name="T17" fmla="*/ T16 w 2200"/>
                                <a:gd name="T18" fmla="+- 0 6478 5829"/>
                                <a:gd name="T19" fmla="*/ 6478 h 2618"/>
                                <a:gd name="T20" fmla="+- 0 2948 2067"/>
                                <a:gd name="T21" fmla="*/ T20 w 2200"/>
                                <a:gd name="T22" fmla="+- 0 8367 5829"/>
                                <a:gd name="T23" fmla="*/ 8367 h 2618"/>
                                <a:gd name="T24" fmla="+- 0 2998 2067"/>
                                <a:gd name="T25" fmla="*/ T24 w 2200"/>
                                <a:gd name="T26" fmla="+- 0 8425 5829"/>
                                <a:gd name="T27" fmla="*/ 8425 h 2618"/>
                                <a:gd name="T28" fmla="+- 0 3069 2067"/>
                                <a:gd name="T29" fmla="*/ T28 w 2200"/>
                                <a:gd name="T30" fmla="+- 0 8448 5829"/>
                                <a:gd name="T31" fmla="*/ 8448 h 2618"/>
                                <a:gd name="T32" fmla="+- 0 3088 2067"/>
                                <a:gd name="T33" fmla="*/ T32 w 2200"/>
                                <a:gd name="T34" fmla="+- 0 8447 5829"/>
                                <a:gd name="T35" fmla="*/ 8447 h 2618"/>
                                <a:gd name="T36" fmla="+- 0 3107 2067"/>
                                <a:gd name="T37" fmla="*/ T36 w 2200"/>
                                <a:gd name="T38" fmla="+- 0 8444 5829"/>
                                <a:gd name="T39" fmla="*/ 8444 h 2618"/>
                                <a:gd name="T40" fmla="+- 0 3126 2067"/>
                                <a:gd name="T41" fmla="*/ T40 w 2200"/>
                                <a:gd name="T42" fmla="+- 0 8438 5829"/>
                                <a:gd name="T43" fmla="*/ 8438 h 2618"/>
                                <a:gd name="T44" fmla="+- 0 4174 2067"/>
                                <a:gd name="T45" fmla="*/ T44 w 2200"/>
                                <a:gd name="T46" fmla="+- 0 7945 5829"/>
                                <a:gd name="T47" fmla="*/ 7945 h 2618"/>
                                <a:gd name="T48" fmla="+- 0 2942 2067"/>
                                <a:gd name="T49" fmla="*/ T48 w 2200"/>
                                <a:gd name="T50" fmla="+- 0 7945 5829"/>
                                <a:gd name="T51" fmla="*/ 7945 h 2618"/>
                                <a:gd name="T52" fmla="+- 0 2287 2067"/>
                                <a:gd name="T53" fmla="*/ T52 w 2200"/>
                                <a:gd name="T54" fmla="+- 0 6554 5829"/>
                                <a:gd name="T55" fmla="*/ 6554 h 2618"/>
                                <a:gd name="T56" fmla="+- 0 3278 2067"/>
                                <a:gd name="T57" fmla="*/ T56 w 2200"/>
                                <a:gd name="T58" fmla="+- 0 6087 5829"/>
                                <a:gd name="T59" fmla="*/ 6087 h 2618"/>
                                <a:gd name="T60" fmla="+- 0 3470 2067"/>
                                <a:gd name="T61" fmla="*/ T60 w 2200"/>
                                <a:gd name="T62" fmla="+- 0 6087 5829"/>
                                <a:gd name="T63" fmla="*/ 6087 h 2618"/>
                                <a:gd name="T64" fmla="+- 0 3387 2067"/>
                                <a:gd name="T65" fmla="*/ T64 w 2200"/>
                                <a:gd name="T66" fmla="+- 0 5910 5829"/>
                                <a:gd name="T67" fmla="*/ 5910 h 2618"/>
                                <a:gd name="T68" fmla="+- 0 3337 2067"/>
                                <a:gd name="T69" fmla="*/ T68 w 2200"/>
                                <a:gd name="T70" fmla="+- 0 5852 5829"/>
                                <a:gd name="T71" fmla="*/ 5852 h 2618"/>
                                <a:gd name="T72" fmla="+- 0 3285 2067"/>
                                <a:gd name="T73" fmla="*/ T72 w 2200"/>
                                <a:gd name="T74" fmla="+- 0 5832 5829"/>
                                <a:gd name="T75" fmla="*/ 5832 h 2618"/>
                                <a:gd name="T76" fmla="+- 0 3266 2067"/>
                                <a:gd name="T77" fmla="*/ T76 w 2200"/>
                                <a:gd name="T78" fmla="+- 0 5829 5829"/>
                                <a:gd name="T79" fmla="*/ 5829 h 2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200" h="2618">
                                  <a:moveTo>
                                    <a:pt x="1199" y="0"/>
                                  </a:moveTo>
                                  <a:lnTo>
                                    <a:pt x="81" y="509"/>
                                  </a:lnTo>
                                  <a:lnTo>
                                    <a:pt x="23" y="559"/>
                                  </a:lnTo>
                                  <a:lnTo>
                                    <a:pt x="0" y="630"/>
                                  </a:lnTo>
                                  <a:lnTo>
                                    <a:pt x="1" y="649"/>
                                  </a:lnTo>
                                  <a:lnTo>
                                    <a:pt x="881" y="2538"/>
                                  </a:lnTo>
                                  <a:lnTo>
                                    <a:pt x="931" y="2596"/>
                                  </a:lnTo>
                                  <a:lnTo>
                                    <a:pt x="1002" y="2619"/>
                                  </a:lnTo>
                                  <a:lnTo>
                                    <a:pt x="1021" y="2618"/>
                                  </a:lnTo>
                                  <a:lnTo>
                                    <a:pt x="1040" y="2615"/>
                                  </a:lnTo>
                                  <a:lnTo>
                                    <a:pt x="1059" y="2609"/>
                                  </a:lnTo>
                                  <a:lnTo>
                                    <a:pt x="2107" y="2116"/>
                                  </a:lnTo>
                                  <a:lnTo>
                                    <a:pt x="875" y="2116"/>
                                  </a:lnTo>
                                  <a:lnTo>
                                    <a:pt x="220" y="725"/>
                                  </a:lnTo>
                                  <a:lnTo>
                                    <a:pt x="1211" y="258"/>
                                  </a:lnTo>
                                  <a:lnTo>
                                    <a:pt x="1403" y="258"/>
                                  </a:lnTo>
                                  <a:lnTo>
                                    <a:pt x="1320" y="81"/>
                                  </a:lnTo>
                                  <a:lnTo>
                                    <a:pt x="1270" y="23"/>
                                  </a:lnTo>
                                  <a:lnTo>
                                    <a:pt x="1218" y="3"/>
                                  </a:lnTo>
                                  <a:lnTo>
                                    <a:pt x="119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7" name="Freeform 1628"/>
                          <wps:cNvSpPr>
                            <a:spLocks/>
                          </wps:cNvSpPr>
                          <wps:spPr bwMode="auto">
                            <a:xfrm>
                              <a:off x="2067" y="5829"/>
                              <a:ext cx="2200" cy="2618"/>
                            </a:xfrm>
                            <a:custGeom>
                              <a:avLst/>
                              <a:gdLst>
                                <a:gd name="T0" fmla="+- 0 3470 2067"/>
                                <a:gd name="T1" fmla="*/ T0 w 2200"/>
                                <a:gd name="T2" fmla="+- 0 6087 5829"/>
                                <a:gd name="T3" fmla="*/ 6087 h 2618"/>
                                <a:gd name="T4" fmla="+- 0 3278 2067"/>
                                <a:gd name="T5" fmla="*/ T4 w 2200"/>
                                <a:gd name="T6" fmla="+- 0 6087 5829"/>
                                <a:gd name="T7" fmla="*/ 6087 h 2618"/>
                                <a:gd name="T8" fmla="+- 0 3933 2067"/>
                                <a:gd name="T9" fmla="*/ T8 w 2200"/>
                                <a:gd name="T10" fmla="+- 0 7479 5829"/>
                                <a:gd name="T11" fmla="*/ 7479 h 2618"/>
                                <a:gd name="T12" fmla="+- 0 2942 2067"/>
                                <a:gd name="T13" fmla="*/ T12 w 2200"/>
                                <a:gd name="T14" fmla="+- 0 7945 5829"/>
                                <a:gd name="T15" fmla="*/ 7945 h 2618"/>
                                <a:gd name="T16" fmla="+- 0 4174 2067"/>
                                <a:gd name="T17" fmla="*/ T16 w 2200"/>
                                <a:gd name="T18" fmla="+- 0 7945 5829"/>
                                <a:gd name="T19" fmla="*/ 7945 h 2618"/>
                                <a:gd name="T20" fmla="+- 0 4187 2067"/>
                                <a:gd name="T21" fmla="*/ T20 w 2200"/>
                                <a:gd name="T22" fmla="+- 0 7939 5829"/>
                                <a:gd name="T23" fmla="*/ 7939 h 2618"/>
                                <a:gd name="T24" fmla="+- 0 4245 2067"/>
                                <a:gd name="T25" fmla="*/ T24 w 2200"/>
                                <a:gd name="T26" fmla="+- 0 7889 5829"/>
                                <a:gd name="T27" fmla="*/ 7889 h 2618"/>
                                <a:gd name="T28" fmla="+- 0 4267 2067"/>
                                <a:gd name="T29" fmla="*/ T28 w 2200"/>
                                <a:gd name="T30" fmla="+- 0 7818 5829"/>
                                <a:gd name="T31" fmla="*/ 7818 h 2618"/>
                                <a:gd name="T32" fmla="+- 0 4267 2067"/>
                                <a:gd name="T33" fmla="*/ T32 w 2200"/>
                                <a:gd name="T34" fmla="+- 0 7799 5829"/>
                                <a:gd name="T35" fmla="*/ 7799 h 2618"/>
                                <a:gd name="T36" fmla="+- 0 4264 2067"/>
                                <a:gd name="T37" fmla="*/ T36 w 2200"/>
                                <a:gd name="T38" fmla="+- 0 7780 5829"/>
                                <a:gd name="T39" fmla="*/ 7780 h 2618"/>
                                <a:gd name="T40" fmla="+- 0 4258 2067"/>
                                <a:gd name="T41" fmla="*/ T40 w 2200"/>
                                <a:gd name="T42" fmla="+- 0 7761 5829"/>
                                <a:gd name="T43" fmla="*/ 7761 h 2618"/>
                                <a:gd name="T44" fmla="+- 0 3470 2067"/>
                                <a:gd name="T45" fmla="*/ T44 w 2200"/>
                                <a:gd name="T46" fmla="+- 0 6087 5829"/>
                                <a:gd name="T47" fmla="*/ 6087 h 2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200" h="2618">
                                  <a:moveTo>
                                    <a:pt x="1403" y="258"/>
                                  </a:moveTo>
                                  <a:lnTo>
                                    <a:pt x="1211" y="258"/>
                                  </a:lnTo>
                                  <a:lnTo>
                                    <a:pt x="1866" y="1650"/>
                                  </a:lnTo>
                                  <a:lnTo>
                                    <a:pt x="875" y="2116"/>
                                  </a:lnTo>
                                  <a:lnTo>
                                    <a:pt x="2107" y="2116"/>
                                  </a:lnTo>
                                  <a:lnTo>
                                    <a:pt x="2120" y="2110"/>
                                  </a:lnTo>
                                  <a:lnTo>
                                    <a:pt x="2178" y="2060"/>
                                  </a:lnTo>
                                  <a:lnTo>
                                    <a:pt x="2200" y="1989"/>
                                  </a:lnTo>
                                  <a:lnTo>
                                    <a:pt x="2200" y="1970"/>
                                  </a:lnTo>
                                  <a:lnTo>
                                    <a:pt x="2197" y="1951"/>
                                  </a:lnTo>
                                  <a:lnTo>
                                    <a:pt x="2191" y="1932"/>
                                  </a:lnTo>
                                  <a:lnTo>
                                    <a:pt x="1403" y="25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8" name="Group 1625"/>
                        <wpg:cNvGrpSpPr>
                          <a:grpSpLocks/>
                        </wpg:cNvGrpSpPr>
                        <wpg:grpSpPr bwMode="auto">
                          <a:xfrm>
                            <a:off x="2067" y="5829"/>
                            <a:ext cx="2200" cy="2618"/>
                            <a:chOff x="2067" y="5829"/>
                            <a:chExt cx="2200" cy="2618"/>
                          </a:xfrm>
                        </wpg:grpSpPr>
                        <wps:wsp>
                          <wps:cNvPr id="1719" name="Freeform 1626"/>
                          <wps:cNvSpPr>
                            <a:spLocks/>
                          </wps:cNvSpPr>
                          <wps:spPr bwMode="auto">
                            <a:xfrm>
                              <a:off x="2067" y="5829"/>
                              <a:ext cx="2200" cy="2618"/>
                            </a:xfrm>
                            <a:custGeom>
                              <a:avLst/>
                              <a:gdLst>
                                <a:gd name="T0" fmla="+- 0 2948 2067"/>
                                <a:gd name="T1" fmla="*/ T0 w 2200"/>
                                <a:gd name="T2" fmla="+- 0 8367 5829"/>
                                <a:gd name="T3" fmla="*/ 8367 h 2618"/>
                                <a:gd name="T4" fmla="+- 0 2998 2067"/>
                                <a:gd name="T5" fmla="*/ T4 w 2200"/>
                                <a:gd name="T6" fmla="+- 0 8425 5829"/>
                                <a:gd name="T7" fmla="*/ 8425 h 2618"/>
                                <a:gd name="T8" fmla="+- 0 3069 2067"/>
                                <a:gd name="T9" fmla="*/ T8 w 2200"/>
                                <a:gd name="T10" fmla="+- 0 8448 5829"/>
                                <a:gd name="T11" fmla="*/ 8448 h 2618"/>
                                <a:gd name="T12" fmla="+- 0 3088 2067"/>
                                <a:gd name="T13" fmla="*/ T12 w 2200"/>
                                <a:gd name="T14" fmla="+- 0 8447 5829"/>
                                <a:gd name="T15" fmla="*/ 8447 h 2618"/>
                                <a:gd name="T16" fmla="+- 0 4187 2067"/>
                                <a:gd name="T17" fmla="*/ T16 w 2200"/>
                                <a:gd name="T18" fmla="+- 0 7939 5829"/>
                                <a:gd name="T19" fmla="*/ 7939 h 2618"/>
                                <a:gd name="T20" fmla="+- 0 4245 2067"/>
                                <a:gd name="T21" fmla="*/ T20 w 2200"/>
                                <a:gd name="T22" fmla="+- 0 7889 5829"/>
                                <a:gd name="T23" fmla="*/ 7889 h 2618"/>
                                <a:gd name="T24" fmla="+- 0 4267 2067"/>
                                <a:gd name="T25" fmla="*/ T24 w 2200"/>
                                <a:gd name="T26" fmla="+- 0 7818 5829"/>
                                <a:gd name="T27" fmla="*/ 7818 h 2618"/>
                                <a:gd name="T28" fmla="+- 0 4267 2067"/>
                                <a:gd name="T29" fmla="*/ T28 w 2200"/>
                                <a:gd name="T30" fmla="+- 0 7799 5829"/>
                                <a:gd name="T31" fmla="*/ 7799 h 2618"/>
                                <a:gd name="T32" fmla="+- 0 3387 2067"/>
                                <a:gd name="T33" fmla="*/ T32 w 2200"/>
                                <a:gd name="T34" fmla="+- 0 5910 5829"/>
                                <a:gd name="T35" fmla="*/ 5910 h 2618"/>
                                <a:gd name="T36" fmla="+- 0 3337 2067"/>
                                <a:gd name="T37" fmla="*/ T36 w 2200"/>
                                <a:gd name="T38" fmla="+- 0 5852 5829"/>
                                <a:gd name="T39" fmla="*/ 5852 h 2618"/>
                                <a:gd name="T40" fmla="+- 0 3266 2067"/>
                                <a:gd name="T41" fmla="*/ T40 w 2200"/>
                                <a:gd name="T42" fmla="+- 0 5829 5829"/>
                                <a:gd name="T43" fmla="*/ 5829 h 2618"/>
                                <a:gd name="T44" fmla="+- 0 3247 2067"/>
                                <a:gd name="T45" fmla="*/ T44 w 2200"/>
                                <a:gd name="T46" fmla="+- 0 5830 5829"/>
                                <a:gd name="T47" fmla="*/ 5830 h 2618"/>
                                <a:gd name="T48" fmla="+- 0 2148 2067"/>
                                <a:gd name="T49" fmla="*/ T48 w 2200"/>
                                <a:gd name="T50" fmla="+- 0 6338 5829"/>
                                <a:gd name="T51" fmla="*/ 6338 h 2618"/>
                                <a:gd name="T52" fmla="+- 0 2090 2067"/>
                                <a:gd name="T53" fmla="*/ T52 w 2200"/>
                                <a:gd name="T54" fmla="+- 0 6388 5829"/>
                                <a:gd name="T55" fmla="*/ 6388 h 2618"/>
                                <a:gd name="T56" fmla="+- 0 2067 2067"/>
                                <a:gd name="T57" fmla="*/ T56 w 2200"/>
                                <a:gd name="T58" fmla="+- 0 6459 5829"/>
                                <a:gd name="T59" fmla="*/ 6459 h 2618"/>
                                <a:gd name="T60" fmla="+- 0 2068 2067"/>
                                <a:gd name="T61" fmla="*/ T60 w 2200"/>
                                <a:gd name="T62" fmla="+- 0 6478 5829"/>
                                <a:gd name="T63" fmla="*/ 6478 h 2618"/>
                                <a:gd name="T64" fmla="+- 0 2071 2067"/>
                                <a:gd name="T65" fmla="*/ T64 w 2200"/>
                                <a:gd name="T66" fmla="+- 0 6497 5829"/>
                                <a:gd name="T67" fmla="*/ 6497 h 2618"/>
                                <a:gd name="T68" fmla="+- 0 2077 2067"/>
                                <a:gd name="T69" fmla="*/ T68 w 2200"/>
                                <a:gd name="T70" fmla="+- 0 6516 5829"/>
                                <a:gd name="T71" fmla="*/ 6516 h 2618"/>
                                <a:gd name="T72" fmla="+- 0 2948 2067"/>
                                <a:gd name="T73" fmla="*/ T72 w 2200"/>
                                <a:gd name="T74" fmla="+- 0 8367 5829"/>
                                <a:gd name="T75" fmla="*/ 8367 h 2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200" h="2618">
                                  <a:moveTo>
                                    <a:pt x="881" y="2538"/>
                                  </a:moveTo>
                                  <a:lnTo>
                                    <a:pt x="931" y="2596"/>
                                  </a:lnTo>
                                  <a:lnTo>
                                    <a:pt x="1002" y="2619"/>
                                  </a:lnTo>
                                  <a:lnTo>
                                    <a:pt x="1021" y="2618"/>
                                  </a:lnTo>
                                  <a:lnTo>
                                    <a:pt x="2120" y="2110"/>
                                  </a:lnTo>
                                  <a:lnTo>
                                    <a:pt x="2178" y="2060"/>
                                  </a:lnTo>
                                  <a:lnTo>
                                    <a:pt x="2200" y="1989"/>
                                  </a:lnTo>
                                  <a:lnTo>
                                    <a:pt x="2200" y="1970"/>
                                  </a:lnTo>
                                  <a:lnTo>
                                    <a:pt x="1320" y="81"/>
                                  </a:lnTo>
                                  <a:lnTo>
                                    <a:pt x="1270" y="23"/>
                                  </a:lnTo>
                                  <a:lnTo>
                                    <a:pt x="1199" y="0"/>
                                  </a:lnTo>
                                  <a:lnTo>
                                    <a:pt x="1180" y="1"/>
                                  </a:lnTo>
                                  <a:lnTo>
                                    <a:pt x="81" y="509"/>
                                  </a:lnTo>
                                  <a:lnTo>
                                    <a:pt x="23" y="559"/>
                                  </a:lnTo>
                                  <a:lnTo>
                                    <a:pt x="0" y="630"/>
                                  </a:lnTo>
                                  <a:lnTo>
                                    <a:pt x="1" y="649"/>
                                  </a:lnTo>
                                  <a:lnTo>
                                    <a:pt x="4" y="668"/>
                                  </a:lnTo>
                                  <a:lnTo>
                                    <a:pt x="10" y="687"/>
                                  </a:lnTo>
                                  <a:lnTo>
                                    <a:pt x="881" y="25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0" name="Group 1623"/>
                        <wpg:cNvGrpSpPr>
                          <a:grpSpLocks/>
                        </wpg:cNvGrpSpPr>
                        <wpg:grpSpPr bwMode="auto">
                          <a:xfrm>
                            <a:off x="2287" y="6087"/>
                            <a:ext cx="1646" cy="1858"/>
                            <a:chOff x="2287" y="6087"/>
                            <a:chExt cx="1646" cy="1858"/>
                          </a:xfrm>
                        </wpg:grpSpPr>
                        <wps:wsp>
                          <wps:cNvPr id="1721" name="Freeform 1624"/>
                          <wps:cNvSpPr>
                            <a:spLocks/>
                          </wps:cNvSpPr>
                          <wps:spPr bwMode="auto">
                            <a:xfrm>
                              <a:off x="2287" y="6087"/>
                              <a:ext cx="1646" cy="1858"/>
                            </a:xfrm>
                            <a:custGeom>
                              <a:avLst/>
                              <a:gdLst>
                                <a:gd name="T0" fmla="+- 0 2942 2287"/>
                                <a:gd name="T1" fmla="*/ T0 w 1646"/>
                                <a:gd name="T2" fmla="+- 0 7945 6087"/>
                                <a:gd name="T3" fmla="*/ 7945 h 1858"/>
                                <a:gd name="T4" fmla="+- 0 3933 2287"/>
                                <a:gd name="T5" fmla="*/ T4 w 1646"/>
                                <a:gd name="T6" fmla="+- 0 7479 6087"/>
                                <a:gd name="T7" fmla="*/ 7479 h 1858"/>
                                <a:gd name="T8" fmla="+- 0 3278 2287"/>
                                <a:gd name="T9" fmla="*/ T8 w 1646"/>
                                <a:gd name="T10" fmla="+- 0 6087 6087"/>
                                <a:gd name="T11" fmla="*/ 6087 h 1858"/>
                                <a:gd name="T12" fmla="+- 0 2287 2287"/>
                                <a:gd name="T13" fmla="*/ T12 w 1646"/>
                                <a:gd name="T14" fmla="+- 0 6554 6087"/>
                                <a:gd name="T15" fmla="*/ 6554 h 1858"/>
                                <a:gd name="T16" fmla="+- 0 2942 2287"/>
                                <a:gd name="T17" fmla="*/ T16 w 1646"/>
                                <a:gd name="T18" fmla="+- 0 7945 6087"/>
                                <a:gd name="T19" fmla="*/ 7945 h 18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6" h="1858">
                                  <a:moveTo>
                                    <a:pt x="655" y="1858"/>
                                  </a:moveTo>
                                  <a:lnTo>
                                    <a:pt x="1646" y="1392"/>
                                  </a:lnTo>
                                  <a:lnTo>
                                    <a:pt x="991" y="0"/>
                                  </a:lnTo>
                                  <a:lnTo>
                                    <a:pt x="0" y="467"/>
                                  </a:lnTo>
                                  <a:lnTo>
                                    <a:pt x="655" y="18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2" name="Group 1621"/>
                        <wpg:cNvGrpSpPr>
                          <a:grpSpLocks/>
                        </wpg:cNvGrpSpPr>
                        <wpg:grpSpPr bwMode="auto">
                          <a:xfrm>
                            <a:off x="1988" y="8068"/>
                            <a:ext cx="3864" cy="1544"/>
                            <a:chOff x="1988" y="8068"/>
                            <a:chExt cx="3864" cy="1544"/>
                          </a:xfrm>
                        </wpg:grpSpPr>
                        <wps:wsp>
                          <wps:cNvPr id="1723" name="Freeform 1622"/>
                          <wps:cNvSpPr>
                            <a:spLocks/>
                          </wps:cNvSpPr>
                          <wps:spPr bwMode="auto">
                            <a:xfrm>
                              <a:off x="1988" y="8068"/>
                              <a:ext cx="3864" cy="1544"/>
                            </a:xfrm>
                            <a:custGeom>
                              <a:avLst/>
                              <a:gdLst>
                                <a:gd name="T0" fmla="+- 0 1988 1988"/>
                                <a:gd name="T1" fmla="*/ T0 w 3864"/>
                                <a:gd name="T2" fmla="+- 0 8068 8068"/>
                                <a:gd name="T3" fmla="*/ 8068 h 1544"/>
                                <a:gd name="T4" fmla="+- 0 1988 1988"/>
                                <a:gd name="T5" fmla="*/ T4 w 3864"/>
                                <a:gd name="T6" fmla="+- 0 8646 8068"/>
                                <a:gd name="T7" fmla="*/ 8646 h 1544"/>
                                <a:gd name="T8" fmla="+- 0 5852 1988"/>
                                <a:gd name="T9" fmla="*/ T8 w 3864"/>
                                <a:gd name="T10" fmla="+- 0 9612 8068"/>
                                <a:gd name="T11" fmla="*/ 9612 h 1544"/>
                                <a:gd name="T12" fmla="+- 0 5852 1988"/>
                                <a:gd name="T13" fmla="*/ T12 w 3864"/>
                                <a:gd name="T14" fmla="+- 0 9034 8068"/>
                                <a:gd name="T15" fmla="*/ 9034 h 1544"/>
                                <a:gd name="T16" fmla="+- 0 1988 1988"/>
                                <a:gd name="T17" fmla="*/ T16 w 3864"/>
                                <a:gd name="T18" fmla="+- 0 8068 8068"/>
                                <a:gd name="T19" fmla="*/ 8068 h 15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64" h="1544">
                                  <a:moveTo>
                                    <a:pt x="0" y="0"/>
                                  </a:moveTo>
                                  <a:lnTo>
                                    <a:pt x="0" y="578"/>
                                  </a:lnTo>
                                  <a:lnTo>
                                    <a:pt x="3864" y="1544"/>
                                  </a:lnTo>
                                  <a:lnTo>
                                    <a:pt x="3864" y="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4" name="Group 1618"/>
                        <wpg:cNvGrpSpPr>
                          <a:grpSpLocks/>
                        </wpg:cNvGrpSpPr>
                        <wpg:grpSpPr bwMode="auto">
                          <a:xfrm>
                            <a:off x="1988" y="14227"/>
                            <a:ext cx="7728" cy="2611"/>
                            <a:chOff x="1988" y="14227"/>
                            <a:chExt cx="7728" cy="2611"/>
                          </a:xfrm>
                        </wpg:grpSpPr>
                        <wps:wsp>
                          <wps:cNvPr id="1725" name="Freeform 1620"/>
                          <wps:cNvSpPr>
                            <a:spLocks/>
                          </wps:cNvSpPr>
                          <wps:spPr bwMode="auto">
                            <a:xfrm>
                              <a:off x="1988" y="14227"/>
                              <a:ext cx="7728" cy="2611"/>
                            </a:xfrm>
                            <a:custGeom>
                              <a:avLst/>
                              <a:gdLst>
                                <a:gd name="T0" fmla="+- 0 1988 1988"/>
                                <a:gd name="T1" fmla="*/ T0 w 7728"/>
                                <a:gd name="T2" fmla="+- 0 14227 14227"/>
                                <a:gd name="T3" fmla="*/ 14227 h 2611"/>
                                <a:gd name="T4" fmla="+- 0 1988 1988"/>
                                <a:gd name="T5" fmla="*/ T4 w 7728"/>
                                <a:gd name="T6" fmla="+- 0 16838 14227"/>
                                <a:gd name="T7" fmla="*/ 16838 h 2611"/>
                                <a:gd name="T8" fmla="+- 0 9716 1988"/>
                                <a:gd name="T9" fmla="*/ T8 w 7728"/>
                                <a:gd name="T10" fmla="+- 0 16838 14227"/>
                                <a:gd name="T11" fmla="*/ 16838 h 2611"/>
                                <a:gd name="T12" fmla="+- 0 9716 1988"/>
                                <a:gd name="T13" fmla="*/ T12 w 7728"/>
                                <a:gd name="T14" fmla="+- 0 15193 14227"/>
                                <a:gd name="T15" fmla="*/ 15193 h 2611"/>
                                <a:gd name="T16" fmla="+- 0 5852 1988"/>
                                <a:gd name="T17" fmla="*/ T16 w 7728"/>
                                <a:gd name="T18" fmla="+- 0 15193 14227"/>
                                <a:gd name="T19" fmla="*/ 15193 h 2611"/>
                                <a:gd name="T20" fmla="+- 0 1988 1988"/>
                                <a:gd name="T21" fmla="*/ T20 w 7728"/>
                                <a:gd name="T22" fmla="+- 0 14227 14227"/>
                                <a:gd name="T23" fmla="*/ 14227 h 26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28" h="2611">
                                  <a:moveTo>
                                    <a:pt x="0" y="0"/>
                                  </a:moveTo>
                                  <a:lnTo>
                                    <a:pt x="0" y="2611"/>
                                  </a:lnTo>
                                  <a:lnTo>
                                    <a:pt x="7728" y="2611"/>
                                  </a:lnTo>
                                  <a:lnTo>
                                    <a:pt x="7728" y="966"/>
                                  </a:lnTo>
                                  <a:lnTo>
                                    <a:pt x="3864" y="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479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6" name="Freeform 1619"/>
                          <wps:cNvSpPr>
                            <a:spLocks/>
                          </wps:cNvSpPr>
                          <wps:spPr bwMode="auto">
                            <a:xfrm>
                              <a:off x="1988" y="14227"/>
                              <a:ext cx="7728" cy="2611"/>
                            </a:xfrm>
                            <a:custGeom>
                              <a:avLst/>
                              <a:gdLst>
                                <a:gd name="T0" fmla="+- 0 9716 1988"/>
                                <a:gd name="T1" fmla="*/ T0 w 7728"/>
                                <a:gd name="T2" fmla="+- 0 14227 14227"/>
                                <a:gd name="T3" fmla="*/ 14227 h 2611"/>
                                <a:gd name="T4" fmla="+- 0 5852 1988"/>
                                <a:gd name="T5" fmla="*/ T4 w 7728"/>
                                <a:gd name="T6" fmla="+- 0 15193 14227"/>
                                <a:gd name="T7" fmla="*/ 15193 h 2611"/>
                                <a:gd name="T8" fmla="+- 0 9716 1988"/>
                                <a:gd name="T9" fmla="*/ T8 w 7728"/>
                                <a:gd name="T10" fmla="+- 0 15193 14227"/>
                                <a:gd name="T11" fmla="*/ 15193 h 2611"/>
                                <a:gd name="T12" fmla="+- 0 9716 1988"/>
                                <a:gd name="T13" fmla="*/ T12 w 7728"/>
                                <a:gd name="T14" fmla="+- 0 14227 14227"/>
                                <a:gd name="T15" fmla="*/ 14227 h 26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728" h="2611">
                                  <a:moveTo>
                                    <a:pt x="7728" y="0"/>
                                  </a:moveTo>
                                  <a:lnTo>
                                    <a:pt x="3864" y="966"/>
                                  </a:lnTo>
                                  <a:lnTo>
                                    <a:pt x="7728" y="966"/>
                                  </a:lnTo>
                                  <a:lnTo>
                                    <a:pt x="7728" y="0"/>
                                  </a:lnTo>
                                </a:path>
                              </a:pathLst>
                            </a:custGeom>
                            <a:solidFill>
                              <a:srgbClr val="F479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7" name="Group 1615"/>
                        <wpg:cNvGrpSpPr>
                          <a:grpSpLocks/>
                        </wpg:cNvGrpSpPr>
                        <wpg:grpSpPr bwMode="auto">
                          <a:xfrm>
                            <a:off x="1988" y="8277"/>
                            <a:ext cx="7728" cy="6696"/>
                            <a:chOff x="1988" y="8277"/>
                            <a:chExt cx="7728" cy="6696"/>
                          </a:xfrm>
                        </wpg:grpSpPr>
                        <wps:wsp>
                          <wps:cNvPr id="1728" name="Freeform 1617"/>
                          <wps:cNvSpPr>
                            <a:spLocks/>
                          </wps:cNvSpPr>
                          <wps:spPr bwMode="auto">
                            <a:xfrm>
                              <a:off x="1988" y="8277"/>
                              <a:ext cx="7728" cy="6696"/>
                            </a:xfrm>
                            <a:custGeom>
                              <a:avLst/>
                              <a:gdLst>
                                <a:gd name="T0" fmla="+- 0 1988 1988"/>
                                <a:gd name="T1" fmla="*/ T0 w 7728"/>
                                <a:gd name="T2" fmla="+- 0 8277 8277"/>
                                <a:gd name="T3" fmla="*/ 8277 h 6696"/>
                                <a:gd name="T4" fmla="+- 0 1988 1988"/>
                                <a:gd name="T5" fmla="*/ T4 w 7728"/>
                                <a:gd name="T6" fmla="+- 0 14006 8277"/>
                                <a:gd name="T7" fmla="*/ 14006 h 6696"/>
                                <a:gd name="T8" fmla="+- 0 5852 1988"/>
                                <a:gd name="T9" fmla="*/ T8 w 7728"/>
                                <a:gd name="T10" fmla="+- 0 14972 8277"/>
                                <a:gd name="T11" fmla="*/ 14972 h 6696"/>
                                <a:gd name="T12" fmla="+- 0 9716 1988"/>
                                <a:gd name="T13" fmla="*/ T12 w 7728"/>
                                <a:gd name="T14" fmla="+- 0 14006 8277"/>
                                <a:gd name="T15" fmla="*/ 14006 h 6696"/>
                                <a:gd name="T16" fmla="+- 0 9716 1988"/>
                                <a:gd name="T17" fmla="*/ T16 w 7728"/>
                                <a:gd name="T18" fmla="+- 0 9243 8277"/>
                                <a:gd name="T19" fmla="*/ 9243 h 6696"/>
                                <a:gd name="T20" fmla="+- 0 5852 1988"/>
                                <a:gd name="T21" fmla="*/ T20 w 7728"/>
                                <a:gd name="T22" fmla="+- 0 9243 8277"/>
                                <a:gd name="T23" fmla="*/ 9243 h 6696"/>
                                <a:gd name="T24" fmla="+- 0 1988 1988"/>
                                <a:gd name="T25" fmla="*/ T24 w 7728"/>
                                <a:gd name="T26" fmla="+- 0 8277 8277"/>
                                <a:gd name="T27" fmla="*/ 8277 h 66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728" h="6696">
                                  <a:moveTo>
                                    <a:pt x="0" y="0"/>
                                  </a:moveTo>
                                  <a:lnTo>
                                    <a:pt x="0" y="5729"/>
                                  </a:lnTo>
                                  <a:lnTo>
                                    <a:pt x="3864" y="6695"/>
                                  </a:lnTo>
                                  <a:lnTo>
                                    <a:pt x="7728" y="5729"/>
                                  </a:lnTo>
                                  <a:lnTo>
                                    <a:pt x="7728" y="966"/>
                                  </a:lnTo>
                                  <a:lnTo>
                                    <a:pt x="3864" y="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9" name="Freeform 1616"/>
                          <wps:cNvSpPr>
                            <a:spLocks/>
                          </wps:cNvSpPr>
                          <wps:spPr bwMode="auto">
                            <a:xfrm>
                              <a:off x="1988" y="8277"/>
                              <a:ext cx="7728" cy="6696"/>
                            </a:xfrm>
                            <a:custGeom>
                              <a:avLst/>
                              <a:gdLst>
                                <a:gd name="T0" fmla="+- 0 9716 1988"/>
                                <a:gd name="T1" fmla="*/ T0 w 7728"/>
                                <a:gd name="T2" fmla="+- 0 8277 8277"/>
                                <a:gd name="T3" fmla="*/ 8277 h 6696"/>
                                <a:gd name="T4" fmla="+- 0 5852 1988"/>
                                <a:gd name="T5" fmla="*/ T4 w 7728"/>
                                <a:gd name="T6" fmla="+- 0 9243 8277"/>
                                <a:gd name="T7" fmla="*/ 9243 h 6696"/>
                                <a:gd name="T8" fmla="+- 0 9716 1988"/>
                                <a:gd name="T9" fmla="*/ T8 w 7728"/>
                                <a:gd name="T10" fmla="+- 0 9243 8277"/>
                                <a:gd name="T11" fmla="*/ 9243 h 6696"/>
                                <a:gd name="T12" fmla="+- 0 9716 1988"/>
                                <a:gd name="T13" fmla="*/ T12 w 7728"/>
                                <a:gd name="T14" fmla="+- 0 8277 8277"/>
                                <a:gd name="T15" fmla="*/ 8277 h 66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728" h="6696">
                                  <a:moveTo>
                                    <a:pt x="7728" y="0"/>
                                  </a:moveTo>
                                  <a:lnTo>
                                    <a:pt x="3864" y="966"/>
                                  </a:lnTo>
                                  <a:lnTo>
                                    <a:pt x="7728" y="966"/>
                                  </a:lnTo>
                                  <a:lnTo>
                                    <a:pt x="7728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0" name="Group 1613"/>
                        <wpg:cNvGrpSpPr>
                          <a:grpSpLocks/>
                        </wpg:cNvGrpSpPr>
                        <wpg:grpSpPr bwMode="auto">
                          <a:xfrm>
                            <a:off x="750" y="7097"/>
                            <a:ext cx="5102" cy="1935"/>
                            <a:chOff x="750" y="7097"/>
                            <a:chExt cx="5102" cy="1935"/>
                          </a:xfrm>
                        </wpg:grpSpPr>
                        <wps:wsp>
                          <wps:cNvPr id="1731" name="Freeform 1614"/>
                          <wps:cNvSpPr>
                            <a:spLocks/>
                          </wps:cNvSpPr>
                          <wps:spPr bwMode="auto">
                            <a:xfrm>
                              <a:off x="750" y="7097"/>
                              <a:ext cx="5102" cy="1935"/>
                            </a:xfrm>
                            <a:custGeom>
                              <a:avLst/>
                              <a:gdLst>
                                <a:gd name="T0" fmla="+- 0 750 750"/>
                                <a:gd name="T1" fmla="*/ T0 w 5102"/>
                                <a:gd name="T2" fmla="+- 0 7097 7097"/>
                                <a:gd name="T3" fmla="*/ 7097 h 1935"/>
                                <a:gd name="T4" fmla="+- 0 1988 750"/>
                                <a:gd name="T5" fmla="*/ T4 w 5102"/>
                                <a:gd name="T6" fmla="+- 0 8067 7097"/>
                                <a:gd name="T7" fmla="*/ 8067 h 1935"/>
                                <a:gd name="T8" fmla="+- 0 5852 750"/>
                                <a:gd name="T9" fmla="*/ T8 w 5102"/>
                                <a:gd name="T10" fmla="+- 0 9033 7097"/>
                                <a:gd name="T11" fmla="*/ 9033 h 1935"/>
                                <a:gd name="T12" fmla="+- 0 4614 750"/>
                                <a:gd name="T13" fmla="*/ T12 w 5102"/>
                                <a:gd name="T14" fmla="+- 0 8063 7097"/>
                                <a:gd name="T15" fmla="*/ 8063 h 1935"/>
                                <a:gd name="T16" fmla="+- 0 750 750"/>
                                <a:gd name="T17" fmla="*/ T16 w 5102"/>
                                <a:gd name="T18" fmla="+- 0 7097 7097"/>
                                <a:gd name="T19" fmla="*/ 7097 h 19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02" h="1935">
                                  <a:moveTo>
                                    <a:pt x="0" y="0"/>
                                  </a:moveTo>
                                  <a:lnTo>
                                    <a:pt x="1238" y="970"/>
                                  </a:lnTo>
                                  <a:lnTo>
                                    <a:pt x="5102" y="1936"/>
                                  </a:lnTo>
                                  <a:lnTo>
                                    <a:pt x="3864" y="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2" name="Group 1610"/>
                        <wpg:cNvGrpSpPr>
                          <a:grpSpLocks/>
                        </wpg:cNvGrpSpPr>
                        <wpg:grpSpPr bwMode="auto">
                          <a:xfrm>
                            <a:off x="4943" y="11670"/>
                            <a:ext cx="3047" cy="2796"/>
                            <a:chOff x="4943" y="11670"/>
                            <a:chExt cx="3047" cy="2796"/>
                          </a:xfrm>
                        </wpg:grpSpPr>
                        <wps:wsp>
                          <wps:cNvPr id="1733" name="Freeform 1612"/>
                          <wps:cNvSpPr>
                            <a:spLocks/>
                          </wps:cNvSpPr>
                          <wps:spPr bwMode="auto">
                            <a:xfrm>
                              <a:off x="4943" y="11670"/>
                              <a:ext cx="3047" cy="2796"/>
                            </a:xfrm>
                            <a:custGeom>
                              <a:avLst/>
                              <a:gdLst>
                                <a:gd name="T0" fmla="+- 0 4943 4943"/>
                                <a:gd name="T1" fmla="*/ T0 w 3047"/>
                                <a:gd name="T2" fmla="+- 0 11975 11670"/>
                                <a:gd name="T3" fmla="*/ 11975 h 2796"/>
                                <a:gd name="T4" fmla="+- 0 4943 4943"/>
                                <a:gd name="T5" fmla="*/ T4 w 3047"/>
                                <a:gd name="T6" fmla="+- 0 14235 11670"/>
                                <a:gd name="T7" fmla="*/ 14235 h 2796"/>
                                <a:gd name="T8" fmla="+- 0 5852 4943"/>
                                <a:gd name="T9" fmla="*/ T8 w 3047"/>
                                <a:gd name="T10" fmla="+- 0 14467 11670"/>
                                <a:gd name="T11" fmla="*/ 14467 h 2796"/>
                                <a:gd name="T12" fmla="+- 0 7991 4943"/>
                                <a:gd name="T13" fmla="*/ T12 w 3047"/>
                                <a:gd name="T14" fmla="+- 0 13930 11670"/>
                                <a:gd name="T15" fmla="*/ 13930 h 2796"/>
                                <a:gd name="T16" fmla="+- 0 7991 4943"/>
                                <a:gd name="T17" fmla="*/ T16 w 3047"/>
                                <a:gd name="T18" fmla="+- 0 12207 11670"/>
                                <a:gd name="T19" fmla="*/ 12207 h 2796"/>
                                <a:gd name="T20" fmla="+- 0 5852 4943"/>
                                <a:gd name="T21" fmla="*/ T20 w 3047"/>
                                <a:gd name="T22" fmla="+- 0 12207 11670"/>
                                <a:gd name="T23" fmla="*/ 12207 h 2796"/>
                                <a:gd name="T24" fmla="+- 0 4943 4943"/>
                                <a:gd name="T25" fmla="*/ T24 w 3047"/>
                                <a:gd name="T26" fmla="+- 0 11975 11670"/>
                                <a:gd name="T27" fmla="*/ 11975 h 2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47" h="2796">
                                  <a:moveTo>
                                    <a:pt x="0" y="305"/>
                                  </a:moveTo>
                                  <a:lnTo>
                                    <a:pt x="0" y="2565"/>
                                  </a:lnTo>
                                  <a:lnTo>
                                    <a:pt x="909" y="2797"/>
                                  </a:lnTo>
                                  <a:lnTo>
                                    <a:pt x="3048" y="2260"/>
                                  </a:lnTo>
                                  <a:lnTo>
                                    <a:pt x="3048" y="537"/>
                                  </a:lnTo>
                                  <a:lnTo>
                                    <a:pt x="909" y="537"/>
                                  </a:ln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4" name="Freeform 1611"/>
                          <wps:cNvSpPr>
                            <a:spLocks/>
                          </wps:cNvSpPr>
                          <wps:spPr bwMode="auto">
                            <a:xfrm>
                              <a:off x="4943" y="11670"/>
                              <a:ext cx="3047" cy="2796"/>
                            </a:xfrm>
                            <a:custGeom>
                              <a:avLst/>
                              <a:gdLst>
                                <a:gd name="T0" fmla="+- 0 7991 4943"/>
                                <a:gd name="T1" fmla="*/ T0 w 3047"/>
                                <a:gd name="T2" fmla="+- 0 11670 11670"/>
                                <a:gd name="T3" fmla="*/ 11670 h 2796"/>
                                <a:gd name="T4" fmla="+- 0 5852 4943"/>
                                <a:gd name="T5" fmla="*/ T4 w 3047"/>
                                <a:gd name="T6" fmla="+- 0 12207 11670"/>
                                <a:gd name="T7" fmla="*/ 12207 h 2796"/>
                                <a:gd name="T8" fmla="+- 0 7991 4943"/>
                                <a:gd name="T9" fmla="*/ T8 w 3047"/>
                                <a:gd name="T10" fmla="+- 0 12207 11670"/>
                                <a:gd name="T11" fmla="*/ 12207 h 2796"/>
                                <a:gd name="T12" fmla="+- 0 7991 4943"/>
                                <a:gd name="T13" fmla="*/ T12 w 3047"/>
                                <a:gd name="T14" fmla="+- 0 11670 11670"/>
                                <a:gd name="T15" fmla="*/ 11670 h 2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047" h="2796">
                                  <a:moveTo>
                                    <a:pt x="3048" y="0"/>
                                  </a:moveTo>
                                  <a:lnTo>
                                    <a:pt x="909" y="537"/>
                                  </a:lnTo>
                                  <a:lnTo>
                                    <a:pt x="3048" y="537"/>
                                  </a:lnTo>
                                  <a:lnTo>
                                    <a:pt x="304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5" name="Group 1608"/>
                        <wpg:cNvGrpSpPr>
                          <a:grpSpLocks/>
                        </wpg:cNvGrpSpPr>
                        <wpg:grpSpPr bwMode="auto">
                          <a:xfrm>
                            <a:off x="6459" y="7763"/>
                            <a:ext cx="164" cy="163"/>
                            <a:chOff x="6459" y="7763"/>
                            <a:chExt cx="164" cy="163"/>
                          </a:xfrm>
                        </wpg:grpSpPr>
                        <wps:wsp>
                          <wps:cNvPr id="1736" name="Freeform 1609"/>
                          <wps:cNvSpPr>
                            <a:spLocks/>
                          </wps:cNvSpPr>
                          <wps:spPr bwMode="auto">
                            <a:xfrm>
                              <a:off x="6459" y="7763"/>
                              <a:ext cx="164" cy="163"/>
                            </a:xfrm>
                            <a:custGeom>
                              <a:avLst/>
                              <a:gdLst>
                                <a:gd name="T0" fmla="+- 0 6533 6459"/>
                                <a:gd name="T1" fmla="*/ T0 w 164"/>
                                <a:gd name="T2" fmla="+- 0 7763 7763"/>
                                <a:gd name="T3" fmla="*/ 7763 h 163"/>
                                <a:gd name="T4" fmla="+- 0 6480 6459"/>
                                <a:gd name="T5" fmla="*/ T4 w 164"/>
                                <a:gd name="T6" fmla="+- 0 7791 7763"/>
                                <a:gd name="T7" fmla="*/ 7791 h 163"/>
                                <a:gd name="T8" fmla="+- 0 6459 6459"/>
                                <a:gd name="T9" fmla="*/ T8 w 164"/>
                                <a:gd name="T10" fmla="+- 0 7858 7763"/>
                                <a:gd name="T11" fmla="*/ 7858 h 163"/>
                                <a:gd name="T12" fmla="+- 0 6465 6459"/>
                                <a:gd name="T13" fmla="*/ T12 w 164"/>
                                <a:gd name="T14" fmla="+- 0 7877 7763"/>
                                <a:gd name="T15" fmla="*/ 7877 h 163"/>
                                <a:gd name="T16" fmla="+- 0 6509 6459"/>
                                <a:gd name="T17" fmla="*/ T16 w 164"/>
                                <a:gd name="T18" fmla="+- 0 7918 7763"/>
                                <a:gd name="T19" fmla="*/ 7918 h 163"/>
                                <a:gd name="T20" fmla="+- 0 6560 6459"/>
                                <a:gd name="T21" fmla="*/ T20 w 164"/>
                                <a:gd name="T22" fmla="+- 0 7926 7763"/>
                                <a:gd name="T23" fmla="*/ 7926 h 163"/>
                                <a:gd name="T24" fmla="+- 0 6580 6459"/>
                                <a:gd name="T25" fmla="*/ T24 w 164"/>
                                <a:gd name="T26" fmla="+- 0 7918 7763"/>
                                <a:gd name="T27" fmla="*/ 7918 h 163"/>
                                <a:gd name="T28" fmla="+- 0 6598 6459"/>
                                <a:gd name="T29" fmla="*/ T28 w 164"/>
                                <a:gd name="T30" fmla="+- 0 7905 7763"/>
                                <a:gd name="T31" fmla="*/ 7905 h 163"/>
                                <a:gd name="T32" fmla="+- 0 6611 6459"/>
                                <a:gd name="T33" fmla="*/ T32 w 164"/>
                                <a:gd name="T34" fmla="+- 0 7888 7763"/>
                                <a:gd name="T35" fmla="*/ 7888 h 163"/>
                                <a:gd name="T36" fmla="+- 0 6620 6459"/>
                                <a:gd name="T37" fmla="*/ T36 w 164"/>
                                <a:gd name="T38" fmla="+- 0 7868 7763"/>
                                <a:gd name="T39" fmla="*/ 7868 h 163"/>
                                <a:gd name="T40" fmla="+- 0 6623 6459"/>
                                <a:gd name="T41" fmla="*/ T40 w 164"/>
                                <a:gd name="T42" fmla="+- 0 7845 7763"/>
                                <a:gd name="T43" fmla="*/ 7845 h 163"/>
                                <a:gd name="T44" fmla="+- 0 6623 6459"/>
                                <a:gd name="T45" fmla="*/ T44 w 164"/>
                                <a:gd name="T46" fmla="+- 0 7843 7763"/>
                                <a:gd name="T47" fmla="*/ 7843 h 163"/>
                                <a:gd name="T48" fmla="+- 0 6597 6459"/>
                                <a:gd name="T49" fmla="*/ T48 w 164"/>
                                <a:gd name="T50" fmla="+- 0 7786 7763"/>
                                <a:gd name="T51" fmla="*/ 7786 h 163"/>
                                <a:gd name="T52" fmla="+- 0 6533 6459"/>
                                <a:gd name="T53" fmla="*/ T52 w 164"/>
                                <a:gd name="T54" fmla="+- 0 7763 7763"/>
                                <a:gd name="T55" fmla="*/ 7763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4" h="163">
                                  <a:moveTo>
                                    <a:pt x="74" y="0"/>
                                  </a:moveTo>
                                  <a:lnTo>
                                    <a:pt x="21" y="28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50" y="155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121" y="155"/>
                                  </a:lnTo>
                                  <a:lnTo>
                                    <a:pt x="139" y="142"/>
                                  </a:lnTo>
                                  <a:lnTo>
                                    <a:pt x="152" y="125"/>
                                  </a:lnTo>
                                  <a:lnTo>
                                    <a:pt x="161" y="105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64" y="80"/>
                                  </a:lnTo>
                                  <a:lnTo>
                                    <a:pt x="138" y="23"/>
                                  </a:lnTo>
                                  <a:lnTo>
                                    <a:pt x="74" y="0"/>
                                  </a:lnTo>
                                </a:path>
                              </a:pathLst>
                            </a:custGeom>
                            <a:solidFill>
                              <a:srgbClr val="47C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7" name="Group 1606"/>
                        <wpg:cNvGrpSpPr>
                          <a:grpSpLocks/>
                        </wpg:cNvGrpSpPr>
                        <wpg:grpSpPr bwMode="auto">
                          <a:xfrm>
                            <a:off x="2948" y="6764"/>
                            <a:ext cx="164" cy="163"/>
                            <a:chOff x="2948" y="6764"/>
                            <a:chExt cx="164" cy="163"/>
                          </a:xfrm>
                        </wpg:grpSpPr>
                        <wps:wsp>
                          <wps:cNvPr id="1738" name="Freeform 1607"/>
                          <wps:cNvSpPr>
                            <a:spLocks/>
                          </wps:cNvSpPr>
                          <wps:spPr bwMode="auto">
                            <a:xfrm>
                              <a:off x="2948" y="6764"/>
                              <a:ext cx="164" cy="163"/>
                            </a:xfrm>
                            <a:custGeom>
                              <a:avLst/>
                              <a:gdLst>
                                <a:gd name="T0" fmla="+- 0 3023 2948"/>
                                <a:gd name="T1" fmla="*/ T0 w 164"/>
                                <a:gd name="T2" fmla="+- 0 6764 6764"/>
                                <a:gd name="T3" fmla="*/ 6764 h 163"/>
                                <a:gd name="T4" fmla="+- 0 2969 2948"/>
                                <a:gd name="T5" fmla="*/ T4 w 164"/>
                                <a:gd name="T6" fmla="+- 0 6793 6764"/>
                                <a:gd name="T7" fmla="*/ 6793 h 163"/>
                                <a:gd name="T8" fmla="+- 0 2948 2948"/>
                                <a:gd name="T9" fmla="*/ T8 w 164"/>
                                <a:gd name="T10" fmla="+- 0 6859 6764"/>
                                <a:gd name="T11" fmla="*/ 6859 h 163"/>
                                <a:gd name="T12" fmla="+- 0 2954 2948"/>
                                <a:gd name="T13" fmla="*/ T12 w 164"/>
                                <a:gd name="T14" fmla="+- 0 6878 6764"/>
                                <a:gd name="T15" fmla="*/ 6878 h 163"/>
                                <a:gd name="T16" fmla="+- 0 2998 2948"/>
                                <a:gd name="T17" fmla="*/ T16 w 164"/>
                                <a:gd name="T18" fmla="+- 0 6919 6764"/>
                                <a:gd name="T19" fmla="*/ 6919 h 163"/>
                                <a:gd name="T20" fmla="+- 0 3049 2948"/>
                                <a:gd name="T21" fmla="*/ T20 w 164"/>
                                <a:gd name="T22" fmla="+- 0 6927 6764"/>
                                <a:gd name="T23" fmla="*/ 6927 h 163"/>
                                <a:gd name="T24" fmla="+- 0 3070 2948"/>
                                <a:gd name="T25" fmla="*/ T24 w 164"/>
                                <a:gd name="T26" fmla="+- 0 6919 6764"/>
                                <a:gd name="T27" fmla="*/ 6919 h 163"/>
                                <a:gd name="T28" fmla="+- 0 3087 2948"/>
                                <a:gd name="T29" fmla="*/ T28 w 164"/>
                                <a:gd name="T30" fmla="+- 0 6906 6764"/>
                                <a:gd name="T31" fmla="*/ 6906 h 163"/>
                                <a:gd name="T32" fmla="+- 0 3101 2948"/>
                                <a:gd name="T33" fmla="*/ T32 w 164"/>
                                <a:gd name="T34" fmla="+- 0 6889 6764"/>
                                <a:gd name="T35" fmla="*/ 6889 h 163"/>
                                <a:gd name="T36" fmla="+- 0 3110 2948"/>
                                <a:gd name="T37" fmla="*/ T36 w 164"/>
                                <a:gd name="T38" fmla="+- 0 6869 6764"/>
                                <a:gd name="T39" fmla="*/ 6869 h 163"/>
                                <a:gd name="T40" fmla="+- 0 3113 2948"/>
                                <a:gd name="T41" fmla="*/ T40 w 164"/>
                                <a:gd name="T42" fmla="+- 0 6847 6764"/>
                                <a:gd name="T43" fmla="*/ 6847 h 163"/>
                                <a:gd name="T44" fmla="+- 0 3113 2948"/>
                                <a:gd name="T45" fmla="*/ T44 w 164"/>
                                <a:gd name="T46" fmla="+- 0 6844 6764"/>
                                <a:gd name="T47" fmla="*/ 6844 h 163"/>
                                <a:gd name="T48" fmla="+- 0 3087 2948"/>
                                <a:gd name="T49" fmla="*/ T48 w 164"/>
                                <a:gd name="T50" fmla="+- 0 6787 6764"/>
                                <a:gd name="T51" fmla="*/ 6787 h 163"/>
                                <a:gd name="T52" fmla="+- 0 3023 2948"/>
                                <a:gd name="T53" fmla="*/ T52 w 164"/>
                                <a:gd name="T54" fmla="+- 0 6764 6764"/>
                                <a:gd name="T55" fmla="*/ 6764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4" h="163">
                                  <a:moveTo>
                                    <a:pt x="75" y="0"/>
                                  </a:moveTo>
                                  <a:lnTo>
                                    <a:pt x="21" y="29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50" y="155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122" y="155"/>
                                  </a:lnTo>
                                  <a:lnTo>
                                    <a:pt x="139" y="142"/>
                                  </a:lnTo>
                                  <a:lnTo>
                                    <a:pt x="153" y="125"/>
                                  </a:lnTo>
                                  <a:lnTo>
                                    <a:pt x="162" y="105"/>
                                  </a:lnTo>
                                  <a:lnTo>
                                    <a:pt x="165" y="83"/>
                                  </a:lnTo>
                                  <a:lnTo>
                                    <a:pt x="165" y="80"/>
                                  </a:lnTo>
                                  <a:lnTo>
                                    <a:pt x="139" y="23"/>
                                  </a:lnTo>
                                  <a:lnTo>
                                    <a:pt x="7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9" name="Group 1604"/>
                        <wpg:cNvGrpSpPr>
                          <a:grpSpLocks/>
                        </wpg:cNvGrpSpPr>
                        <wpg:grpSpPr bwMode="auto">
                          <a:xfrm>
                            <a:off x="7466" y="6452"/>
                            <a:ext cx="172" cy="172"/>
                            <a:chOff x="7466" y="6452"/>
                            <a:chExt cx="172" cy="172"/>
                          </a:xfrm>
                        </wpg:grpSpPr>
                        <wps:wsp>
                          <wps:cNvPr id="1740" name="Freeform 1605"/>
                          <wps:cNvSpPr>
                            <a:spLocks/>
                          </wps:cNvSpPr>
                          <wps:spPr bwMode="auto">
                            <a:xfrm>
                              <a:off x="7466" y="6452"/>
                              <a:ext cx="172" cy="172"/>
                            </a:xfrm>
                            <a:custGeom>
                              <a:avLst/>
                              <a:gdLst>
                                <a:gd name="T0" fmla="+- 0 7547 7466"/>
                                <a:gd name="T1" fmla="*/ T0 w 172"/>
                                <a:gd name="T2" fmla="+- 0 6452 6452"/>
                                <a:gd name="T3" fmla="*/ 6452 h 172"/>
                                <a:gd name="T4" fmla="+- 0 7489 7466"/>
                                <a:gd name="T5" fmla="*/ T4 w 172"/>
                                <a:gd name="T6" fmla="+- 0 6479 6452"/>
                                <a:gd name="T7" fmla="*/ 6479 h 172"/>
                                <a:gd name="T8" fmla="+- 0 7466 7466"/>
                                <a:gd name="T9" fmla="*/ T8 w 172"/>
                                <a:gd name="T10" fmla="+- 0 6542 6452"/>
                                <a:gd name="T11" fmla="*/ 6542 h 172"/>
                                <a:gd name="T12" fmla="+- 0 7470 7466"/>
                                <a:gd name="T13" fmla="*/ T12 w 172"/>
                                <a:gd name="T14" fmla="+- 0 6564 6452"/>
                                <a:gd name="T15" fmla="*/ 6564 h 172"/>
                                <a:gd name="T16" fmla="+- 0 7511 7466"/>
                                <a:gd name="T17" fmla="*/ T16 w 172"/>
                                <a:gd name="T18" fmla="+- 0 6613 6452"/>
                                <a:gd name="T19" fmla="*/ 6613 h 172"/>
                                <a:gd name="T20" fmla="+- 0 7555 7466"/>
                                <a:gd name="T21" fmla="*/ T20 w 172"/>
                                <a:gd name="T22" fmla="+- 0 6624 6452"/>
                                <a:gd name="T23" fmla="*/ 6624 h 172"/>
                                <a:gd name="T24" fmla="+- 0 7577 7466"/>
                                <a:gd name="T25" fmla="*/ T24 w 172"/>
                                <a:gd name="T26" fmla="+- 0 6620 6452"/>
                                <a:gd name="T27" fmla="*/ 6620 h 172"/>
                                <a:gd name="T28" fmla="+- 0 7627 7466"/>
                                <a:gd name="T29" fmla="*/ T28 w 172"/>
                                <a:gd name="T30" fmla="+- 0 6580 6452"/>
                                <a:gd name="T31" fmla="*/ 6580 h 172"/>
                                <a:gd name="T32" fmla="+- 0 7638 7466"/>
                                <a:gd name="T33" fmla="*/ T32 w 172"/>
                                <a:gd name="T34" fmla="+- 0 6538 6452"/>
                                <a:gd name="T35" fmla="*/ 6538 h 172"/>
                                <a:gd name="T36" fmla="+- 0 7638 7466"/>
                                <a:gd name="T37" fmla="*/ T36 w 172"/>
                                <a:gd name="T38" fmla="+- 0 6531 6452"/>
                                <a:gd name="T39" fmla="*/ 6531 h 172"/>
                                <a:gd name="T40" fmla="+- 0 7610 7466"/>
                                <a:gd name="T41" fmla="*/ T40 w 172"/>
                                <a:gd name="T42" fmla="+- 0 6474 6452"/>
                                <a:gd name="T43" fmla="*/ 6474 h 172"/>
                                <a:gd name="T44" fmla="+- 0 7547 7466"/>
                                <a:gd name="T45" fmla="*/ T44 w 172"/>
                                <a:gd name="T46" fmla="+- 0 6452 6452"/>
                                <a:gd name="T47" fmla="*/ 6452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2" h="172">
                                  <a:moveTo>
                                    <a:pt x="81" y="0"/>
                                  </a:moveTo>
                                  <a:lnTo>
                                    <a:pt x="23" y="27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45" y="161"/>
                                  </a:lnTo>
                                  <a:lnTo>
                                    <a:pt x="89" y="172"/>
                                  </a:lnTo>
                                  <a:lnTo>
                                    <a:pt x="111" y="168"/>
                                  </a:lnTo>
                                  <a:lnTo>
                                    <a:pt x="161" y="128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72" y="79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1" name="Group 1602"/>
                        <wpg:cNvGrpSpPr>
                          <a:grpSpLocks/>
                        </wpg:cNvGrpSpPr>
                        <wpg:grpSpPr bwMode="auto">
                          <a:xfrm>
                            <a:off x="9583" y="5808"/>
                            <a:ext cx="873" cy="916"/>
                            <a:chOff x="9583" y="5808"/>
                            <a:chExt cx="873" cy="916"/>
                          </a:xfrm>
                        </wpg:grpSpPr>
                        <wps:wsp>
                          <wps:cNvPr id="1742" name="Freeform 1603"/>
                          <wps:cNvSpPr>
                            <a:spLocks/>
                          </wps:cNvSpPr>
                          <wps:spPr bwMode="auto">
                            <a:xfrm>
                              <a:off x="9583" y="5808"/>
                              <a:ext cx="873" cy="916"/>
                            </a:xfrm>
                            <a:custGeom>
                              <a:avLst/>
                              <a:gdLst>
                                <a:gd name="T0" fmla="+- 0 9970 9583"/>
                                <a:gd name="T1" fmla="*/ T0 w 873"/>
                                <a:gd name="T2" fmla="+- 0 6724 5808"/>
                                <a:gd name="T3" fmla="*/ 6724 h 916"/>
                                <a:gd name="T4" fmla="+- 0 10456 9583"/>
                                <a:gd name="T5" fmla="*/ T4 w 873"/>
                                <a:gd name="T6" fmla="+- 0 6119 5808"/>
                                <a:gd name="T7" fmla="*/ 6119 h 916"/>
                                <a:gd name="T8" fmla="+- 0 10068 9583"/>
                                <a:gd name="T9" fmla="*/ T8 w 873"/>
                                <a:gd name="T10" fmla="+- 0 5808 5808"/>
                                <a:gd name="T11" fmla="*/ 5808 h 916"/>
                                <a:gd name="T12" fmla="+- 0 9583 9583"/>
                                <a:gd name="T13" fmla="*/ T12 w 873"/>
                                <a:gd name="T14" fmla="+- 0 6413 5808"/>
                                <a:gd name="T15" fmla="*/ 6413 h 916"/>
                                <a:gd name="T16" fmla="+- 0 9970 9583"/>
                                <a:gd name="T17" fmla="*/ T16 w 873"/>
                                <a:gd name="T18" fmla="+- 0 6724 5808"/>
                                <a:gd name="T19" fmla="*/ 6724 h 9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3" h="916">
                                  <a:moveTo>
                                    <a:pt x="387" y="916"/>
                                  </a:moveTo>
                                  <a:lnTo>
                                    <a:pt x="873" y="311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0" y="605"/>
                                  </a:lnTo>
                                  <a:lnTo>
                                    <a:pt x="387" y="9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3" name="Group 1600"/>
                        <wpg:cNvGrpSpPr>
                          <a:grpSpLocks/>
                        </wpg:cNvGrpSpPr>
                        <wpg:grpSpPr bwMode="auto">
                          <a:xfrm>
                            <a:off x="7238" y="5284"/>
                            <a:ext cx="723" cy="857"/>
                            <a:chOff x="7238" y="5284"/>
                            <a:chExt cx="723" cy="857"/>
                          </a:xfrm>
                        </wpg:grpSpPr>
                        <wps:wsp>
                          <wps:cNvPr id="1744" name="Freeform 1601"/>
                          <wps:cNvSpPr>
                            <a:spLocks/>
                          </wps:cNvSpPr>
                          <wps:spPr bwMode="auto">
                            <a:xfrm>
                              <a:off x="7238" y="5284"/>
                              <a:ext cx="723" cy="857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723"/>
                                <a:gd name="T2" fmla="+- 0 5284 5284"/>
                                <a:gd name="T3" fmla="*/ 5284 h 857"/>
                                <a:gd name="T4" fmla="+- 0 7346 7238"/>
                                <a:gd name="T5" fmla="*/ T4 w 723"/>
                                <a:gd name="T6" fmla="+- 0 6141 5284"/>
                                <a:gd name="T7" fmla="*/ 6141 h 857"/>
                                <a:gd name="T8" fmla="+- 0 7961 7238"/>
                                <a:gd name="T9" fmla="*/ T8 w 723"/>
                                <a:gd name="T10" fmla="+- 0 5534 5284"/>
                                <a:gd name="T11" fmla="*/ 5534 h 857"/>
                                <a:gd name="T12" fmla="+- 0 7238 7238"/>
                                <a:gd name="T13" fmla="*/ T12 w 723"/>
                                <a:gd name="T14" fmla="+- 0 5284 5284"/>
                                <a:gd name="T15" fmla="*/ 5284 h 8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23" h="857">
                                  <a:moveTo>
                                    <a:pt x="0" y="0"/>
                                  </a:moveTo>
                                  <a:lnTo>
                                    <a:pt x="108" y="857"/>
                                  </a:lnTo>
                                  <a:lnTo>
                                    <a:pt x="723" y="2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5" name="Group 1598"/>
                        <wpg:cNvGrpSpPr>
                          <a:grpSpLocks/>
                        </wpg:cNvGrpSpPr>
                        <wpg:grpSpPr bwMode="auto">
                          <a:xfrm>
                            <a:off x="8900" y="5348"/>
                            <a:ext cx="307" cy="512"/>
                            <a:chOff x="8900" y="5348"/>
                            <a:chExt cx="307" cy="512"/>
                          </a:xfrm>
                        </wpg:grpSpPr>
                        <wps:wsp>
                          <wps:cNvPr id="1746" name="Freeform 1599"/>
                          <wps:cNvSpPr>
                            <a:spLocks/>
                          </wps:cNvSpPr>
                          <wps:spPr bwMode="auto">
                            <a:xfrm>
                              <a:off x="8900" y="5348"/>
                              <a:ext cx="307" cy="512"/>
                            </a:xfrm>
                            <a:custGeom>
                              <a:avLst/>
                              <a:gdLst>
                                <a:gd name="T0" fmla="+- 0 8971 8900"/>
                                <a:gd name="T1" fmla="*/ T0 w 307"/>
                                <a:gd name="T2" fmla="+- 0 5861 5348"/>
                                <a:gd name="T3" fmla="*/ 5861 h 512"/>
                                <a:gd name="T4" fmla="+- 0 8929 8900"/>
                                <a:gd name="T5" fmla="*/ T4 w 307"/>
                                <a:gd name="T6" fmla="+- 0 5800 5348"/>
                                <a:gd name="T7" fmla="*/ 5800 h 512"/>
                                <a:gd name="T8" fmla="+- 0 8906 8900"/>
                                <a:gd name="T9" fmla="*/ T8 w 307"/>
                                <a:gd name="T10" fmla="+- 0 5731 5348"/>
                                <a:gd name="T11" fmla="*/ 5731 h 512"/>
                                <a:gd name="T12" fmla="+- 0 8900 8900"/>
                                <a:gd name="T13" fmla="*/ T12 w 307"/>
                                <a:gd name="T14" fmla="+- 0 5682 5348"/>
                                <a:gd name="T15" fmla="*/ 5682 h 512"/>
                                <a:gd name="T16" fmla="+- 0 8900 8900"/>
                                <a:gd name="T17" fmla="*/ T16 w 307"/>
                                <a:gd name="T18" fmla="+- 0 5657 5348"/>
                                <a:gd name="T19" fmla="*/ 5657 h 512"/>
                                <a:gd name="T20" fmla="+- 0 8912 8900"/>
                                <a:gd name="T21" fmla="*/ T20 w 307"/>
                                <a:gd name="T22" fmla="+- 0 5584 5348"/>
                                <a:gd name="T23" fmla="*/ 5584 h 512"/>
                                <a:gd name="T24" fmla="+- 0 8941 8900"/>
                                <a:gd name="T25" fmla="*/ T24 w 307"/>
                                <a:gd name="T26" fmla="+- 0 5516 5348"/>
                                <a:gd name="T27" fmla="*/ 5516 h 512"/>
                                <a:gd name="T28" fmla="+- 0 8985 8900"/>
                                <a:gd name="T29" fmla="*/ T28 w 307"/>
                                <a:gd name="T30" fmla="+- 0 5457 5348"/>
                                <a:gd name="T31" fmla="*/ 5457 h 512"/>
                                <a:gd name="T32" fmla="+- 0 9041 8900"/>
                                <a:gd name="T33" fmla="*/ T32 w 307"/>
                                <a:gd name="T34" fmla="+- 0 5416 5348"/>
                                <a:gd name="T35" fmla="*/ 5416 h 512"/>
                                <a:gd name="T36" fmla="+- 0 9113 8900"/>
                                <a:gd name="T37" fmla="*/ T36 w 307"/>
                                <a:gd name="T38" fmla="+- 0 5384 5348"/>
                                <a:gd name="T39" fmla="*/ 5384 h 512"/>
                                <a:gd name="T40" fmla="+- 0 9151 8900"/>
                                <a:gd name="T41" fmla="*/ T40 w 307"/>
                                <a:gd name="T42" fmla="+- 0 5370 5348"/>
                                <a:gd name="T43" fmla="*/ 5370 h 512"/>
                                <a:gd name="T44" fmla="+- 0 9170 8900"/>
                                <a:gd name="T45" fmla="*/ T44 w 307"/>
                                <a:gd name="T46" fmla="+- 0 5363 5348"/>
                                <a:gd name="T47" fmla="*/ 5363 h 512"/>
                                <a:gd name="T48" fmla="+- 0 9189 8900"/>
                                <a:gd name="T49" fmla="*/ T48 w 307"/>
                                <a:gd name="T50" fmla="+- 0 5356 5348"/>
                                <a:gd name="T51" fmla="*/ 5356 h 512"/>
                                <a:gd name="T52" fmla="+- 0 9207 8900"/>
                                <a:gd name="T53" fmla="*/ T52 w 307"/>
                                <a:gd name="T54" fmla="+- 0 5348 5348"/>
                                <a:gd name="T55" fmla="*/ 5348 h 5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07" h="512">
                                  <a:moveTo>
                                    <a:pt x="71" y="513"/>
                                  </a:moveTo>
                                  <a:lnTo>
                                    <a:pt x="29" y="452"/>
                                  </a:lnTo>
                                  <a:lnTo>
                                    <a:pt x="6" y="383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41" y="168"/>
                                  </a:lnTo>
                                  <a:lnTo>
                                    <a:pt x="85" y="109"/>
                                  </a:lnTo>
                                  <a:lnTo>
                                    <a:pt x="141" y="68"/>
                                  </a:lnTo>
                                  <a:lnTo>
                                    <a:pt x="213" y="36"/>
                                  </a:lnTo>
                                  <a:lnTo>
                                    <a:pt x="251" y="22"/>
                                  </a:lnTo>
                                  <a:lnTo>
                                    <a:pt x="270" y="15"/>
                                  </a:lnTo>
                                  <a:lnTo>
                                    <a:pt x="289" y="8"/>
                                  </a:lnTo>
                                  <a:lnTo>
                                    <a:pt x="307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7" name="Group 1596"/>
                        <wpg:cNvGrpSpPr>
                          <a:grpSpLocks/>
                        </wpg:cNvGrpSpPr>
                        <wpg:grpSpPr bwMode="auto">
                          <a:xfrm>
                            <a:off x="6779" y="6832"/>
                            <a:ext cx="78" cy="645"/>
                            <a:chOff x="6779" y="6832"/>
                            <a:chExt cx="78" cy="645"/>
                          </a:xfrm>
                        </wpg:grpSpPr>
                        <wps:wsp>
                          <wps:cNvPr id="1748" name="Freeform 1597"/>
                          <wps:cNvSpPr>
                            <a:spLocks/>
                          </wps:cNvSpPr>
                          <wps:spPr bwMode="auto">
                            <a:xfrm>
                              <a:off x="6779" y="6832"/>
                              <a:ext cx="78" cy="645"/>
                            </a:xfrm>
                            <a:custGeom>
                              <a:avLst/>
                              <a:gdLst>
                                <a:gd name="T0" fmla="+- 0 6858 6779"/>
                                <a:gd name="T1" fmla="*/ T0 w 78"/>
                                <a:gd name="T2" fmla="+- 0 7476 6832"/>
                                <a:gd name="T3" fmla="*/ 7476 h 645"/>
                                <a:gd name="T4" fmla="+- 0 6842 6779"/>
                                <a:gd name="T5" fmla="*/ T4 w 78"/>
                                <a:gd name="T6" fmla="+- 0 7351 6832"/>
                                <a:gd name="T7" fmla="*/ 7351 h 645"/>
                                <a:gd name="T8" fmla="+- 0 6779 6779"/>
                                <a:gd name="T9" fmla="*/ T8 w 78"/>
                                <a:gd name="T10" fmla="+- 0 6832 6832"/>
                                <a:gd name="T11" fmla="*/ 6832 h 6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78" h="645">
                                  <a:moveTo>
                                    <a:pt x="79" y="644"/>
                                  </a:moveTo>
                                  <a:lnTo>
                                    <a:pt x="63" y="5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7922">
                              <a:solidFill>
                                <a:srgbClr val="F580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9" name="Group 1592"/>
                        <wpg:cNvGrpSpPr>
                          <a:grpSpLocks/>
                        </wpg:cNvGrpSpPr>
                        <wpg:grpSpPr bwMode="auto">
                          <a:xfrm>
                            <a:off x="4939" y="11667"/>
                            <a:ext cx="3040" cy="2790"/>
                            <a:chOff x="4939" y="11667"/>
                            <a:chExt cx="3040" cy="2790"/>
                          </a:xfrm>
                        </wpg:grpSpPr>
                        <wps:wsp>
                          <wps:cNvPr id="1750" name="Freeform 1595"/>
                          <wps:cNvSpPr>
                            <a:spLocks/>
                          </wps:cNvSpPr>
                          <wps:spPr bwMode="auto">
                            <a:xfrm>
                              <a:off x="4939" y="11667"/>
                              <a:ext cx="3040" cy="2790"/>
                            </a:xfrm>
                            <a:custGeom>
                              <a:avLst/>
                              <a:gdLst>
                                <a:gd name="T0" fmla="+- 0 4939 4939"/>
                                <a:gd name="T1" fmla="*/ T0 w 3040"/>
                                <a:gd name="T2" fmla="+- 0 11971 11667"/>
                                <a:gd name="T3" fmla="*/ 11971 h 2790"/>
                                <a:gd name="T4" fmla="+- 0 4939 4939"/>
                                <a:gd name="T5" fmla="*/ T4 w 3040"/>
                                <a:gd name="T6" fmla="+- 0 14225 11667"/>
                                <a:gd name="T7" fmla="*/ 14225 h 2790"/>
                                <a:gd name="T8" fmla="+- 0 5846 4939"/>
                                <a:gd name="T9" fmla="*/ T8 w 3040"/>
                                <a:gd name="T10" fmla="+- 0 14457 11667"/>
                                <a:gd name="T11" fmla="*/ 14457 h 2790"/>
                                <a:gd name="T12" fmla="+- 0 7979 4939"/>
                                <a:gd name="T13" fmla="*/ T12 w 3040"/>
                                <a:gd name="T14" fmla="+- 0 13921 11667"/>
                                <a:gd name="T15" fmla="*/ 13921 h 2790"/>
                                <a:gd name="T16" fmla="+- 0 7979 4939"/>
                                <a:gd name="T17" fmla="*/ T16 w 3040"/>
                                <a:gd name="T18" fmla="+- 0 12203 11667"/>
                                <a:gd name="T19" fmla="*/ 12203 h 2790"/>
                                <a:gd name="T20" fmla="+- 0 5846 4939"/>
                                <a:gd name="T21" fmla="*/ T20 w 3040"/>
                                <a:gd name="T22" fmla="+- 0 12203 11667"/>
                                <a:gd name="T23" fmla="*/ 12203 h 2790"/>
                                <a:gd name="T24" fmla="+- 0 4939 4939"/>
                                <a:gd name="T25" fmla="*/ T24 w 3040"/>
                                <a:gd name="T26" fmla="+- 0 11971 11667"/>
                                <a:gd name="T27" fmla="*/ 11971 h 2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40" h="2790">
                                  <a:moveTo>
                                    <a:pt x="0" y="304"/>
                                  </a:moveTo>
                                  <a:lnTo>
                                    <a:pt x="0" y="2558"/>
                                  </a:lnTo>
                                  <a:lnTo>
                                    <a:pt x="907" y="2790"/>
                                  </a:lnTo>
                                  <a:lnTo>
                                    <a:pt x="3040" y="2254"/>
                                  </a:lnTo>
                                  <a:lnTo>
                                    <a:pt x="3040" y="536"/>
                                  </a:lnTo>
                                  <a:lnTo>
                                    <a:pt x="907" y="536"/>
                                  </a:ln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1" name="Freeform 1594"/>
                          <wps:cNvSpPr>
                            <a:spLocks/>
                          </wps:cNvSpPr>
                          <wps:spPr bwMode="auto">
                            <a:xfrm>
                              <a:off x="4939" y="11667"/>
                              <a:ext cx="3040" cy="2790"/>
                            </a:xfrm>
                            <a:custGeom>
                              <a:avLst/>
                              <a:gdLst>
                                <a:gd name="T0" fmla="+- 0 7979 4939"/>
                                <a:gd name="T1" fmla="*/ T0 w 3040"/>
                                <a:gd name="T2" fmla="+- 0 11667 11667"/>
                                <a:gd name="T3" fmla="*/ 11667 h 2790"/>
                                <a:gd name="T4" fmla="+- 0 5846 4939"/>
                                <a:gd name="T5" fmla="*/ T4 w 3040"/>
                                <a:gd name="T6" fmla="+- 0 12203 11667"/>
                                <a:gd name="T7" fmla="*/ 12203 h 2790"/>
                                <a:gd name="T8" fmla="+- 0 7979 4939"/>
                                <a:gd name="T9" fmla="*/ T8 w 3040"/>
                                <a:gd name="T10" fmla="+- 0 12203 11667"/>
                                <a:gd name="T11" fmla="*/ 12203 h 2790"/>
                                <a:gd name="T12" fmla="+- 0 7979 4939"/>
                                <a:gd name="T13" fmla="*/ T12 w 3040"/>
                                <a:gd name="T14" fmla="+- 0 11667 11667"/>
                                <a:gd name="T15" fmla="*/ 11667 h 2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040" h="2790">
                                  <a:moveTo>
                                    <a:pt x="3040" y="0"/>
                                  </a:moveTo>
                                  <a:lnTo>
                                    <a:pt x="907" y="536"/>
                                  </a:lnTo>
                                  <a:lnTo>
                                    <a:pt x="3040" y="536"/>
                                  </a:lnTo>
                                  <a:lnTo>
                                    <a:pt x="30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52" name="Picture 15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36" y="12188"/>
                              <a:ext cx="1591" cy="20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1" o:spid="_x0000_s1026" style="position:absolute;margin-left:34.05pt;margin-top:204.85pt;width:502.65pt;height:637.05pt;z-index:-1917;mso-position-horizontal-relative:page;mso-position-vertical-relative:page" coordorigin="681,4097" coordsize="10053,12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">
                <v:group id="Group 1752" o:spid="_x0000_s1027" style="position:absolute;left:6365;top:8161;width:537;height:1516" coordorigin="6365,8161" coordsize="53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<v:shape id="Freeform 1753" o:spid="_x0000_s1028" style="position:absolute;left:6365;top:8161;width:537;height:1516;visibility:visible;mso-wrap-style:square;v-text-anchor:top" coordsize="537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KW2sYA&#10;AADdAAAADwAAAGRycy9kb3ducmV2LnhtbERPTWvCQBC9C/0Pywi9lLppSouJrtIGWvQgxbQFvQ3Z&#10;MQnNzi7ZrcZ/7xYK3ubxPme+HEwnjtT71rKCh0kCgriyuuVawdfn2/0UhA/IGjvLpOBMHpaLm9Ec&#10;c21PvKVjGWoRQ9jnqKAJweVS+qohg35iHXHkDrY3GCLsa6l7PMVw08k0SZ6lwZZjQ4OOioaqn/LX&#10;KPjeuHVZPGZ7lxV+V4a799ePQ6rU7Xh4mYEINISr+N+90nH+U5bC3zfxB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KW2sYAAADdAAAADwAAAAAAAAAAAAAAAACYAgAAZHJz&#10;L2Rvd25yZXYueG1sUEsFBgAAAAAEAAQA9QAAAIsDAAAAAA==&#10;" path="m504,1516r19,-77l534,1366r3,-69l533,1232r-9,-61l489,1060,439,962,378,877,312,803,247,738,216,710,188,683,141,634,103,583,68,523,40,463,20,402,6,341,,280,,249,1,218,9,156,25,93,48,31,62,e" filled="f" strokecolor="#444" strokeweight="2.44228mm">
                    <v:path arrowok="t" o:connecttype="custom" o:connectlocs="504,9677;523,9600;534,9527;537,9458;533,9393;524,9332;489,9221;439,9123;378,9038;312,8964;247,8899;216,8871;188,8844;141,8795;103,8744;68,8684;40,8624;20,8563;6,8502;0,8441;0,8410;1,8379;9,8317;25,8254;48,8192;62,8161" o:connectangles="0,0,0,0,0,0,0,0,0,0,0,0,0,0,0,0,0,0,0,0,0,0,0,0,0,0"/>
                  </v:shape>
                </v:group>
                <v:group id="Group 1750" o:spid="_x0000_s1029" style="position:absolute;left:5852;top:5601;width:4813;height:2468" coordorigin="5852,5601" coordsize="4813,2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  <v:shape id="Freeform 1751" o:spid="_x0000_s1030" style="position:absolute;left:5852;top:5601;width:4813;height:2468;visibility:visible;mso-wrap-style:square;v-text-anchor:top" coordsize="4813,2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euLcIA&#10;AADdAAAADwAAAGRycy9kb3ducmV2LnhtbERPS4vCMBC+C/sfwix4EU1XfKxdoyyi6MGL1Yu3oZlt&#10;yjaT0kSt/94Igrf5+J4zX7a2EldqfOlYwdcgAUGcO11yoeB03PS/QfiArLFyTAru5GG5+OjMMdXu&#10;xge6ZqEQMYR9igpMCHUqpc8NWfQDVxNH7s81FkOETSF1g7cYbis5TJKJtFhybDBY08pQ/p9drAI/&#10;upxnJutNe+h5v5eb7TojVqr72f7+gAjUhrf45d7pOH88G8H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R64twgAAAN0AAAAPAAAAAAAAAAAAAAAAAJgCAABkcnMvZG93&#10;bnJldi54bWxQSwUGAAAAAAQABAD1AAAAhwMAAAAA&#10;" path="m949,l,1502r3864,966l4812,966,949,e" fillcolor="#47c1bb" stroked="f">
                    <v:path arrowok="t" o:connecttype="custom" o:connectlocs="949,5601;0,7103;3864,8069;4812,6567;949,5601" o:connectangles="0,0,0,0,0"/>
                  </v:shape>
                </v:group>
                <v:group id="Group 1747" o:spid="_x0000_s1031" style="position:absolute;left:7163;top:8004;width:1838;height:1151" coordorigin="7163,8004" coordsize="1838,1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8+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on8+MQAAADdAAAA&#10;DwAAAAAAAAAAAAAAAACqAgAAZHJzL2Rvd25yZXYueG1sUEsFBgAAAAAEAAQA+gAAAJsDAAAAAA==&#10;">
                  <v:shape id="Freeform 1749" o:spid="_x0000_s1032" style="position:absolute;left:7163;top:8004;width:1838;height:1151;visibility:visible;mso-wrap-style:square;v-text-anchor:top" coordsize="1838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aGsUA&#10;AADdAAAADwAAAGRycy9kb3ducmV2LnhtbERPS2sCMRC+F/ofwgheSs1WrLZbo2hB6Ul07aHHYTP7&#10;wM1kTeK6/femUPA2H99z5sveNKIj52vLCl5GCQji3OqaSwXfx83zGwgfkDU2lknBL3lYLh4f5phq&#10;e+UDdVkoRQxhn6KCKoQ2ldLnFRn0I9sSR66wzmCI0JVSO7zGcNPIcZJMpcGaY0OFLX1WlJ+yi1Gw&#10;H+N5UujiMMmOP91me35az9xOqeGgX32ACNSHu/jf/aXj/Nf3Kfx9E0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poaxQAAAN0AAAAPAAAAAAAAAAAAAAAAAJgCAABkcnMv&#10;ZG93bnJldi54bWxQSwUGAAAAAAQABAD1AAAAigMAAAAA&#10;" path="m1803,l97,8,,189r952,961l1616,182r184,l1834,120r4,-37l1836,65r-4,-18l1825,30,1815,14,1803,e" fillcolor="#f58020" stroked="f">
                    <v:path arrowok="t" o:connecttype="custom" o:connectlocs="1803,8004;97,8012;0,8193;952,9154;1616,8186;1800,8186;1834,8124;1838,8087;1836,8069;1832,8051;1825,8034;1815,8018;1803,8004" o:connectangles="0,0,0,0,0,0,0,0,0,0,0,0,0"/>
                  </v:shape>
                  <v:shape id="Freeform 1748" o:spid="_x0000_s1033" style="position:absolute;left:7163;top:8004;width:1838;height:1151;visibility:visible;mso-wrap-style:square;v-text-anchor:top" coordsize="1838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/gcUA&#10;AADdAAAADwAAAGRycy9kb3ducmV2LnhtbERPS2sCMRC+C/6HMEIvpWYVre3WKLag9CS69tDjsJl9&#10;0M1kTdJ1/feNUPA2H99zluveNKIj52vLCibjBARxbnXNpYKv0/bpBYQPyBoby6TgSh7Wq+Fgiam2&#10;Fz5Sl4VSxBD2KSqoQmhTKX1ekUE/ti1x5ArrDIYIXSm1w0sMN42cJsmzNFhzbKiwpY+K8p/s1yg4&#10;TPE8K3RxnGWn7267Oz++L9xeqYdRv3kDEagPd/G/+1PH+fPXBdy+iS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j+BxQAAAN0AAAAPAAAAAAAAAAAAAAAAAJgCAABkcnMv&#10;ZG93bnJldi54bWxQSwUGAAAAAAQABAD1AAAAigMAAAAA&#10;" path="m1800,182r-184,l1631,195r17,11l1666,213r18,5l1703,220r19,l1792,190r8,-8e" fillcolor="#f58020" stroked="f">
                    <v:path arrowok="t" o:connecttype="custom" o:connectlocs="1800,8186;1616,8186;1631,8199;1648,8210;1666,8217;1684,8222;1703,8224;1722,8224;1792,8194;1800,8186" o:connectangles="0,0,0,0,0,0,0,0,0,0"/>
                  </v:shape>
                </v:group>
                <v:group id="Group 1745" o:spid="_x0000_s1034" style="position:absolute;left:7163;top:8004;width:1838;height:1151" coordorigin="7163,8004" coordsize="1838,1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IhTZscAAADd&#10;AAAADwAAAAAAAAAAAAAAAACqAgAAZHJzL2Rvd25yZXYueG1sUEsFBgAAAAAEAAQA+gAAAJ4DAAAA&#10;AA==&#10;">
                  <v:shape id="Freeform 1746" o:spid="_x0000_s1035" style="position:absolute;left:7163;top:8004;width:1838;height:1151;visibility:visible;mso-wrap-style:square;v-text-anchor:top" coordsize="1838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/HJMUA&#10;AADdAAAADwAAAGRycy9kb3ducmV2LnhtbERPTWvCQBC9C/0PywhepG4UUmp0E6RQ0B6KWkG8Ddkx&#10;CWZnQ3abxP76rlDobR7vc9bZYGrRUesqywrmswgEcW51xYWC09f78ysI55E11pZJwZ0cZOnTaI2J&#10;tj0fqDv6QoQQdgkqKL1vEildXpJBN7MNceCutjXoA2wLqVvsQ7ip5SKKXqTBikNDiQ29lZTfjt9G&#10;wUc98Ab7+HBquvNP/Dm9zPe7nVKT8bBZgfA0+H/xn3urw/x4uYTHN+EE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8ckxQAAAN0AAAAPAAAAAAAAAAAAAAAAAJgCAABkcnMv&#10;ZG93bnJldi54bWxQSwUGAAAAAAQABAD1AAAAigMAAAAA&#10;" path="m97,8l,189r952,961l1616,182r15,13l1648,206r18,7l1684,218r19,2l1722,220r70,-30l1828,139r10,-56l1836,65r-4,-18l1825,30,1815,14,1803,e" filled="f" strokecolor="#444" strokeweight="2.97461mm">
                    <v:path arrowok="t" o:connecttype="custom" o:connectlocs="97,8012;0,8193;952,9154;1616,8186;1631,8199;1648,8210;1666,8217;1684,8222;1703,8224;1722,8224;1792,8194;1828,8143;1838,8087;1836,8069;1832,8051;1825,8034;1815,8018;1803,8004" o:connectangles="0,0,0,0,0,0,0,0,0,0,0,0,0,0,0,0,0,0"/>
                  </v:shape>
                </v:group>
                <v:group id="Group 1743" o:spid="_x0000_s1036" style="position:absolute;left:8794;top:6378;width:1134;height:1607" coordorigin="8794,6378" coordsize="1134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  <v:shape id="Freeform 1744" o:spid="_x0000_s1037" style="position:absolute;left:8794;top:6378;width:1134;height:1607;visibility:visible;mso-wrap-style:square;v-text-anchor:top" coordsize="1134,1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e3sMA&#10;AADdAAAADwAAAGRycy9kb3ducmV2LnhtbERP3WrCMBS+H/gO4QjeaaqIbJ1RxE4RJsqcD3Bojk21&#10;OemaqN3bm4Gwu/Px/Z7pvLWVuFHjS8cKhoMEBHHudMmFguP3qv8KwgdkjZVjUvBLHuazzssUU+3u&#10;/EW3QyhEDGGfogITQp1K6XNDFv3A1cSRO7nGYoiwKaRu8B7DbSVHSTKRFkuODQZrWhrKL4erVfCW&#10;rccf5mw/MwqLwmfb489uf1Gq120X7yACteFf/HRvdJw/SYbw900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Ke3sMAAADdAAAADwAAAAAAAAAAAAAAAACYAgAAZHJzL2Rv&#10;d25yZXYueG1sUEsFBgAAAAAEAAQA9QAAAIgDAAAAAA==&#10;" path="m183,l,96,154,1607,1134,960,183,e" fillcolor="#f58020" stroked="f">
                    <v:path arrowok="t" o:connecttype="custom" o:connectlocs="183,6378;0,6474;154,7985;1134,7338;183,6378" o:connectangles="0,0,0,0,0"/>
                  </v:shape>
                </v:group>
                <v:group id="Group 1741" o:spid="_x0000_s1038" style="position:absolute;left:8794;top:6378;width:1134;height:1607" coordorigin="8794,6378" coordsize="1134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+Qd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3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T5B3wwAAAN0AAAAP&#10;AAAAAAAAAAAAAAAAAKoCAABkcnMvZG93bnJldi54bWxQSwUGAAAAAAQABAD6AAAAmgMAAAAA&#10;">
                  <v:shape id="Freeform 1742" o:spid="_x0000_s1039" style="position:absolute;left:8794;top:6378;width:1134;height:1607;visibility:visible;mso-wrap-style:square;v-text-anchor:top" coordsize="1134,1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7+cEA&#10;AADdAAAADwAAAGRycy9kb3ducmV2LnhtbERPTWsCMRC9F/ofwhR6q4kuWLs1ikgL4smqeB4242Yx&#10;mSybqNt/bwTB2zze50znvXfiQl1sAmsYDhQI4iqYhmsN+93vxwRETMgGXWDS8E8R5rPXlymWJlz5&#10;jy7bVIscwrFEDTaltpQyVpY8xkFoiTN3DJ3HlGFXS9PhNYd7J0dKjaXHhnODxZaWlqrT9uw1nA6+&#10;KOqfYjNZfDpztsptvtZO6/e3fvENIlGfnuKHe2Xy/LEq4P5NPkHO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1+/nBAAAA3QAAAA8AAAAAAAAAAAAAAAAAmAIAAGRycy9kb3du&#10;cmV2LnhtbFBLBQYAAAAABAAEAPUAAACGAwAAAAA=&#10;" path="m154,1607l1134,960,183,,,96e" filled="f" strokecolor="#444" strokeweight="2.97461mm">
                    <v:path arrowok="t" o:connecttype="custom" o:connectlocs="154,7985;1134,7338;183,6378;0,6474" o:connectangles="0,0,0,0"/>
                  </v:shape>
                </v:group>
                <v:group id="Group 1739" o:spid="_x0000_s1040" style="position:absolute;left:7117;top:7125;width:1703;height:1702" coordorigin="7117,7125" coordsize="1703,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  <v:shape id="Freeform 1740" o:spid="_x0000_s1041" style="position:absolute;left:7117;top:7125;width:1703;height:1702;visibility:visible;mso-wrap-style:square;v-text-anchor:top" coordsize="1703,1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IHcUA&#10;AADdAAAADwAAAGRycy9kb3ducmV2LnhtbERPTWvCQBC9F/wPywi9NRsrikRXUYvUQy81IuQ2ZMck&#10;mp1Ns9sk7a/vFgq9zeN9zmozmFp01LrKsoJJFIMgzq2uuFBwTg9PCxDOI2usLZOCL3KwWY8eVpho&#10;2/M7dSdfiBDCLkEFpfdNIqXLSzLoItsQB+5qW4M+wLaQusU+hJtaPsfxXBqsODSU2NC+pPx++jQK&#10;TEYvxfRtsvvumuw2TT/qy6s+KPU4HrZLEJ4G/y/+cx91mD+PZ/D7TT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UgdxQAAAN0AAAAPAAAAAAAAAAAAAAAAAJgCAABkcnMv&#10;ZG93bnJldi54bWxQSwUGAAAAAAQABAD1AAAAigMAAAAA&#10;" path="m760,l672,12,575,47,473,101r-51,34l371,173r-50,42l273,259r-46,47l183,356r-40,51l107,461,74,515,47,570,9,682,,738r955,964l970,1620r15,-75l999,1478r14,-60l1043,1317r37,-81l1129,1170r65,-54l1279,1068r111,-46l1456,999r73,-26l1703,917,799,4,760,e" stroked="f">
                    <v:path arrowok="t" o:connecttype="custom" o:connectlocs="760,7125;672,7137;575,7172;473,7226;422,7260;371,7298;321,7340;273,7384;227,7431;183,7481;143,7532;107,7586;74,7640;47,7695;9,7807;0,7863;955,8827;970,8745;985,8670;999,8603;1013,8543;1043,8442;1080,8361;1129,8295;1194,8241;1279,8193;1390,8147;1456,8124;1529,8098;1703,8042;799,7129;760,7125" o:connectangles="0,0,0,0,0,0,0,0,0,0,0,0,0,0,0,0,0,0,0,0,0,0,0,0,0,0,0,0,0,0,0,0"/>
                  </v:shape>
                </v:group>
                <v:group id="Group 1737" o:spid="_x0000_s1042" style="position:absolute;left:7117;top:7125;width:1703;height:1702" coordorigin="7117,7125" coordsize="1703,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<v:shape id="Freeform 1738" o:spid="_x0000_s1043" style="position:absolute;left:7117;top:7125;width:1703;height:1702;visibility:visible;mso-wrap-style:square;v-text-anchor:top" coordsize="1703,1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wxMIA&#10;AADdAAAADwAAAGRycy9kb3ducmV2LnhtbERPTWvCQBC9F/wPywje6kYPaYmuohZtoadaD3obsuMm&#10;mJ2N2amm/75bKPQ2j/c582XvG3WjLtaBDUzGGSjiMtianYHD5/bxGVQUZItNYDLwTRGWi8HDHAsb&#10;7vxBt704lUI4FmigEmkLrWNZkcc4Di1x4s6h8ygJdk7bDu8p3Dd6mmW59lhzaqiwpU1F5WX/5Q3I&#10;6fVFmvfpZUu7dcyvR4finTGjYb+agRLq5V/8536zaX6ePcHvN+kE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DDEwgAAAN0AAAAPAAAAAAAAAAAAAAAAAJgCAABkcnMvZG93&#10;bnJldi54bWxQSwUGAAAAAAQABAD1AAAAhwMAAAAA&#10;" path="m,738l25,626,74,515r33,-54l143,407r40,-51l227,306r46,-47l321,215r50,-42l422,135r51,-34l575,47,672,12,760,r39,4l907,113r99,100l1097,305r83,83l1256,465r68,69l1385,596r55,55l1488,700r43,43l1600,813r49,49l1698,911r5,6l1612,946r-83,27l1456,999r-66,23l1331,1046r-97,46l1159,1142r-56,59l1060,1274r-33,91l999,1478r-14,67l970,1620r-15,82l840,1586,734,1479r-96,-97l549,1292r-80,-80l397,1138r-65,-65l274,1015,223,963,178,918,107,845,56,794,12,750,1,739,,738xe" filled="f" strokecolor="#444" strokeweight="2.44228mm">
                    <v:path arrowok="t" o:connecttype="custom" o:connectlocs="0,7863;25,7751;74,7640;107,7586;143,7532;183,7481;227,7431;273,7384;321,7340;371,7298;422,7260;473,7226;575,7172;672,7137;760,7125;799,7129;907,7238;1006,7338;1097,7430;1180,7513;1256,7590;1324,7659;1385,7721;1440,7776;1488,7825;1531,7868;1600,7938;1649,7987;1698,8036;1703,8042;1612,8071;1529,8098;1456,8124;1390,8147;1331,8171;1234,8217;1159,8267;1103,8326;1060,8399;1027,8490;999,8603;985,8670;970,8745;955,8827;840,8711;734,8604;638,8507;549,8417;469,8337;397,8263;332,8198;274,8140;223,8088;178,8043;107,7970;56,7919;12,7875;1,7864;0,7863" o:connectangles="0,0,0,0,0,0,0,0,0,0,0,0,0,0,0,0,0,0,0,0,0,0,0,0,0,0,0,0,0,0,0,0,0,0,0,0,0,0,0,0,0,0,0,0,0,0,0,0,0,0,0,0,0,0,0,0,0,0,0"/>
                  </v:shape>
                </v:group>
                <v:group id="Group 1735" o:spid="_x0000_s1044" style="position:absolute;left:7913;top:6337;width:1700;height:1705" coordorigin="7913,6337" coordsize="1700,1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enn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ennccAAADd&#10;AAAADwAAAAAAAAAAAAAAAACqAgAAZHJzL2Rvd25yZXYueG1sUEsFBgAAAAAEAAQA+gAAAJ4DAAAA&#10;AA==&#10;">
                  <v:shape id="Freeform 1736" o:spid="_x0000_s1045" style="position:absolute;left:7913;top:6337;width:1700;height:1705;visibility:visible;mso-wrap-style:square;v-text-anchor:top" coordsize="1700,1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IOcUA&#10;AADdAAAADwAAAGRycy9kb3ducmV2LnhtbERPS2vCQBC+C/6HZYTedFMF0dRVfFDwUASf0NuYHZPQ&#10;7GzMrjH217sFobf5+J4zmTWmEDVVLres4L0XgSBOrM45VXDYf3ZHIJxH1lhYJgUPcjCbtlsTjLW9&#10;85bqnU9FCGEXo4LM+zKW0iUZGXQ9WxIH7mIrgz7AKpW6wnsIN4XsR9FQGsw5NGRY0jKj5Gd3MwrO&#10;x+/rYnPab/zq184P9dfg9FgOlHrrNPMPEJ4a/y9+udc6zB9GY/j7Jpw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kg5xQAAAN0AAAAPAAAAAAAAAAAAAAAAAJgCAABkcnMv&#10;ZG93bnJldi54bWxQSwUGAAAAAAQABAD1AAAAigMAAAAA&#10;" path="m745,l634,24,522,72r-55,32l414,140r-52,39l312,222r-48,46l219,316r-42,49l139,415r-35,51l48,568,13,665,,753r3,39l907,1705r31,-91l965,1532r26,-74l1016,1392r24,-58l1087,1237r51,-74l1198,1108r73,-42l1362,1033r114,-27l1543,993r157,-28l745,e" stroked="f">
                    <v:path arrowok="t" o:connecttype="custom" o:connectlocs="745,6337;634,6361;522,6409;467,6441;414,6477;362,6516;312,6559;264,6605;219,6653;177,6702;139,6752;104,6803;48,6905;13,7002;0,7090;3,7129;907,8042;938,7951;965,7869;991,7795;1016,7729;1040,7671;1087,7574;1138,7500;1198,7445;1271,7403;1362,7370;1476,7343;1543,7330;1700,7302;745,6337" o:connectangles="0,0,0,0,0,0,0,0,0,0,0,0,0,0,0,0,0,0,0,0,0,0,0,0,0,0,0,0,0,0,0"/>
                  </v:shape>
                </v:group>
                <v:group id="Group 1733" o:spid="_x0000_s1046" style="position:absolute;left:7913;top:6337;width:1700;height:1705" coordorigin="7913,6337" coordsize="1700,1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  <v:shape id="Freeform 1734" o:spid="_x0000_s1047" style="position:absolute;left:7913;top:6337;width:1700;height:1705;visibility:visible;mso-wrap-style:square;v-text-anchor:top" coordsize="1700,1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mpmMMA&#10;AADdAAAADwAAAGRycy9kb3ducmV2LnhtbERPTWsCMRC9C/6HMIK3mo0HKatRiiL2YqHaSo/Tzbi7&#10;dTPZJqmu/94IBW/zeJ8zW3S2EWfyoXasQY0yEMSFMzWXGj7266dnECEiG2wck4YrBVjM+70Z5sZd&#10;+J3Ou1iKFMIhRw1VjG0uZSgqshhGriVO3NF5izFBX0rj8ZLCbSPHWTaRFmtODRW2tKyoOO3+rIa4&#10;Uqfvbvsr6ctt/KY8qp/D26fWw0H3MgURqYsP8b/71aT5E6Xg/k0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mpmMMAAADdAAAADwAAAAAAAAAAAAAAAACYAgAAZHJzL2Rv&#10;d25yZXYueG1sUEsFBgAAAAAEAAQA9QAAAIgDAAAAAA==&#10;" path="m745,l634,24,522,72r-55,32l414,140r-52,39l312,222r-48,46l219,316r-42,49l139,415r-35,51l48,568,13,665,,753r3,39l111,901r99,100l301,1093r83,83l460,1253r68,69l589,1384r55,55l692,1488r43,43l804,1601r49,49l902,1699r5,6l938,1614r27,-82l991,1458r25,-66l1040,1334r47,-97l1138,1163r60,-55l1271,1066r91,-33l1476,1006r67,-13l1617,979r83,-14l1585,848,1479,742r-96,-98l1294,555r-80,-81l1142,401r-65,-66l1019,277,968,225,924,180,852,108,801,56,758,12,747,1,745,xe" filled="f" strokecolor="#444" strokeweight="2.44228mm">
                    <v:path arrowok="t" o:connecttype="custom" o:connectlocs="745,6337;634,6361;522,6409;467,6441;414,6477;362,6516;312,6559;264,6605;219,6653;177,6702;139,6752;104,6803;48,6905;13,7002;0,7090;3,7129;111,7238;210,7338;301,7430;384,7513;460,7590;528,7659;589,7721;644,7776;692,7825;735,7868;804,7938;853,7987;902,8036;907,8042;938,7951;965,7869;991,7795;1016,7729;1040,7671;1087,7574;1138,7500;1198,7445;1271,7403;1362,7370;1476,7343;1543,7330;1617,7316;1700,7302;1585,7185;1479,7079;1383,6981;1294,6892;1214,6811;1142,6738;1077,6672;1019,6614;968,6562;924,6517;852,6445;801,6393;758,6349;747,6338;745,6337" o:connectangles="0,0,0,0,0,0,0,0,0,0,0,0,0,0,0,0,0,0,0,0,0,0,0,0,0,0,0,0,0,0,0,0,0,0,0,0,0,0,0,0,0,0,0,0,0,0,0,0,0,0,0,0,0,0,0,0,0,0,0"/>
                  </v:shape>
                </v:group>
                <v:group id="Group 1731" o:spid="_x0000_s1048" style="position:absolute;left:7897;top:6266;width:1233;height:1775" coordorigin="7897,6266" coordsize="1233,1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  <v:shape id="Freeform 1732" o:spid="_x0000_s1049" style="position:absolute;left:7897;top:6266;width:1233;height:1775;visibility:visible;mso-wrap-style:square;v-text-anchor:top" coordsize="1233,1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oFMMA&#10;AADdAAAADwAAAGRycy9kb3ducmV2LnhtbERPTWvDMAy9D/ofjAq9rU5aCCOLE0ohZYxe2q2M3USs&#10;OWGxHGK3Sf/9PBjspsf7VFHNthc3Gn3nWEG6TkAQN053bBS8v9WPTyB8QNbYOyYFd/JQlYuHAnPt&#10;Jj7R7RyMiCHsc1TQhjDkUvqmJYt+7QbiyH250WKIcDRSjzjFcNvLTZJk0mLHsaHFgfYtNd/nq1Vw&#10;Ofr+8zSZV1NPlzsd6uxjs0WlVst59wwi0Bz+xX/uFx3nZ+kWfr+JJ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uoFMMAAADdAAAADwAAAAAAAAAAAAAAAACYAgAAZHJzL2Rv&#10;d25yZXYueG1sUEsFBgAAAAAEAAQA9QAAAIgDAAAAAA==&#10;" path="m330,l281,43,236,86r-76,87l102,263,58,353,28,443,9,532,1,619,,662r1,42l8,786r11,77l923,1776r-15,-70l895,1644,876,1536r-10,-90l865,1407r3,-36l884,1303r31,-64l964,1173r68,-72l1121,1015,1233,913,330,e" stroked="f">
                    <v:path arrowok="t" o:connecttype="custom" o:connectlocs="330,6266;281,6309;236,6352;160,6439;102,6529;58,6619;28,6709;9,6798;1,6885;0,6928;1,6970;8,7052;19,7129;923,8042;908,7972;895,7910;876,7802;866,7712;865,7673;868,7637;884,7569;915,7505;964,7439;1032,7367;1121,7281;1233,7179;330,6266" o:connectangles="0,0,0,0,0,0,0,0,0,0,0,0,0,0,0,0,0,0,0,0,0,0,0,0,0,0,0"/>
                  </v:shape>
                </v:group>
                <v:group id="Group 1729" o:spid="_x0000_s1050" style="position:absolute;left:7897;top:6266;width:1233;height:1775" coordorigin="7897,6266" coordsize="1233,1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M7R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w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MztFwwAAAN0AAAAP&#10;AAAAAAAAAAAAAAAAAKoCAABkcnMvZG93bnJldi54bWxQSwUGAAAAAAQABAD6AAAAmgMAAAAA&#10;">
                  <v:shape id="Freeform 1730" o:spid="_x0000_s1051" style="position:absolute;left:7897;top:6266;width:1233;height:1775;visibility:visible;mso-wrap-style:square;v-text-anchor:top" coordsize="1233,1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A38cA&#10;AADdAAAADwAAAGRycy9kb3ducmV2LnhtbESPQWvCQBCF7wX/wzJCL6VuVColdRURhJCT1dLzkJ1k&#10;U7OzMbuapL++Wyj0NsN787436+1gG3GnzteOFcxnCQjiwumaKwUf58PzKwgfkDU2jknBSB62m8nD&#10;GlPten6n+ylUIoawT1GBCaFNpfSFIYt+5lriqJWusxji2lVSd9jHcNvIRZKspMWaI8FgS3tDxeV0&#10;sxFSVl/XkJvy8DQW2fI7333emqNSj9Nh9wYi0BD+zX/XmY71V/MX+P0mji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YQN/HAAAA3QAAAA8AAAAAAAAAAAAAAAAAmAIAAGRy&#10;cy9kb3ducmV2LnhtbFBLBQYAAAAABAAEAPUAAACMAwAAAAA=&#10;" path="m330,l281,43,236,86r-76,87l102,263,58,353,28,443,9,532,1,619,,662r1,42l8,786r11,77l127,972r99,100l317,1164r83,83l476,1324r68,69l605,1455r55,55l708,1559r43,43l820,1672r49,49l918,1770r5,6l908,1706r-13,-62l876,1536r-10,-90l865,1407r3,-36l884,1303r31,-64l964,1173r68,-72l1121,1015r53,-49l1233,913,1119,797,1014,691,919,595,833,508,756,430,686,360,625,298,571,243,523,196,448,119,394,65,347,18,331,1,330,xe" filled="f" strokecolor="#444" strokeweight="2.44228mm">
                    <v:path arrowok="t" o:connecttype="custom" o:connectlocs="330,6266;281,6309;236,6352;160,6439;102,6529;58,6619;28,6709;9,6798;1,6885;0,6928;1,6970;8,7052;19,7129;127,7238;226,7338;317,7430;400,7513;476,7590;544,7659;605,7721;660,7776;708,7825;751,7868;820,7938;869,7987;918,8036;923,8042;908,7972;895,7910;876,7802;866,7712;865,7673;868,7637;884,7569;915,7505;964,7439;1032,7367;1121,7281;1174,7232;1233,7179;1119,7063;1014,6957;919,6861;833,6774;756,6696;686,6626;625,6564;571,6509;523,6462;448,6385;394,6331;347,6284;331,6267;330,6266" o:connectangles="0,0,0,0,0,0,0,0,0,0,0,0,0,0,0,0,0,0,0,0,0,0,0,0,0,0,0,0,0,0,0,0,0,0,0,0,0,0,0,0,0,0,0,0,0,0,0,0,0,0,0,0,0,0"/>
                  </v:shape>
                </v:group>
                <v:group id="Group 1727" o:spid="_x0000_s1052" style="position:absolute;left:7552;top:7408;width:302;height:205" coordorigin="7552,7408" coordsize="302,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  <v:shape id="Freeform 1728" o:spid="_x0000_s1053" style="position:absolute;left:7552;top:7408;width:302;height:205;visibility:visible;mso-wrap-style:square;v-text-anchor:top" coordsize="302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wbMQA&#10;AADdAAAADwAAAGRycy9kb3ducmV2LnhtbERPTU8CMRC9m/gfmjHhJu1yQFkoxGgIesMFlONkO243&#10;bKebbV2Wf09NTLjNy/ucxWpwjeipC7VnDdlYgSAuvam50rDfrR+fQYSIbLDxTBouFGC1vL9bYG78&#10;mT+pL2IlUgiHHDXYGNtcylBachjGviVO3I/vHMYEu0qaDs8p3DVyotRUOqw5NVhs6dVSeSp+nYaP&#10;mPXfs83p7VhZdSkOO7X9knutRw/DyxxEpCHexP/ud5PmT7Mn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6MGzEAAAA3QAAAA8AAAAAAAAAAAAAAAAAmAIAAGRycy9k&#10;b3ducmV2LnhtbFBLBQYAAAAABAAEAPUAAACJAwAAAAA=&#10;" path="m,205l59,144,115,96,168,59,233,24,290,4,302,e" filled="f" strokecolor="#444" strokeweight="2.44228mm">
                    <v:path arrowok="t" o:connecttype="custom" o:connectlocs="0,7613;59,7552;115,7504;168,7467;233,7432;290,7412;302,7408" o:connectangles="0,0,0,0,0,0,0"/>
                  </v:shape>
                </v:group>
                <v:group id="Group 1725" o:spid="_x0000_s1054" style="position:absolute;left:7599;top:7598;width:455;height:425" coordorigin="7599,7598" coordsize="45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    <v:shape id="Freeform 1726" o:spid="_x0000_s1055" style="position:absolute;left:7599;top:7598;width:455;height:425;visibility:visible;mso-wrap-style:square;v-text-anchor:top" coordsize="45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Vh8UA&#10;AADdAAAADwAAAGRycy9kb3ducmV2LnhtbERPTWvCQBC9F/oflin0UuomYkVTVylFQdGDVSl4G7LT&#10;JDQ7G7JTk/77rlDwNo/3ObNF72p1oTZUng2kgwQUce5txYWB03H1PAEVBNli7ZkM/FKAxfz+boaZ&#10;9R1/0OUghYohHDI0UIo0mdYhL8lhGPiGOHJfvnUoEbaFti12MdzVepgkY+2w4thQYkPvJeXfhx9n&#10;QNLPzWY5Pa8m+1H3tJPijFv3YszjQ//2Ckqol5v43722cf44ncL1m3i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hWHxQAAAN0AAAAPAAAAAAAAAAAAAAAAAJgCAABkcnMv&#10;ZG93bnJldi54bWxQSwUGAAAAAAQABAD1AAAAigMAAAAA&#10;" path="m,425l18,352,53,280,88,228r41,-50l177,131,232,87,288,50,342,22,410,2,441,r14,2e" filled="f" strokecolor="#444" strokeweight="2.44228mm">
                    <v:path arrowok="t" o:connecttype="custom" o:connectlocs="0,8023;18,7950;53,7878;88,7826;129,7776;177,7729;232,7685;288,7648;342,7620;410,7600;441,7598;455,7600" o:connectangles="0,0,0,0,0,0,0,0,0,0,0,0"/>
                  </v:shape>
                </v:group>
                <v:group id="Group 1723" o:spid="_x0000_s1056" style="position:absolute;left:7782;top:7783;width:455;height:425" coordorigin="7782,7783" coordsize="45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  <v:shape id="Freeform 1724" o:spid="_x0000_s1057" style="position:absolute;left:7782;top:7783;width:455;height:425;visibility:visible;mso-wrap-style:square;v-text-anchor:top" coordsize="45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TPMUA&#10;AADdAAAADwAAAGRycy9kb3ducmV2LnhtbERPS2vCQBC+C/0PyxR6Ed1EWtHUVUqpUKmH+kDwNmSn&#10;SWh2NmSnJv57t1DobT6+5yxWvavVhdpQeTaQjhNQxLm3FRcGjof1aAYqCLLF2jMZuFKA1fJusMDM&#10;+o53dNlLoWIIhwwNlCJNpnXIS3IYxr4hjtyXbx1KhG2hbYtdDHe1niTJVDusODaU2NBrSfn3/scZ&#10;kPS02bzNz+vZ52M33Epxxg/3ZMzDff/yDEqol3/xn/vdxvnTSQq/38QT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NM8xQAAAN0AAAAPAAAAAAAAAAAAAAAAAJgCAABkcnMv&#10;ZG93bnJldi54bWxQSwUGAAAAAAQABAD1AAAAigMAAAAA&#10;" path="m,424l17,352,52,279,87,227r42,-49l177,130,231,86,287,49,342,22,410,2,440,r15,1e" filled="f" strokecolor="#444" strokeweight="2.44228mm">
                    <v:path arrowok="t" o:connecttype="custom" o:connectlocs="0,8207;17,8135;52,8062;87,8010;129,7961;177,7913;231,7869;287,7832;342,7805;410,7785;440,7783;455,7784" o:connectangles="0,0,0,0,0,0,0,0,0,0,0,0"/>
                  </v:shape>
                </v:group>
                <v:group id="Group 1721" o:spid="_x0000_s1058" style="position:absolute;left:7964;top:8017;width:286;height:375" coordorigin="7964,8017" coordsize="286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rMF8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+swXwwAAAN0AAAAP&#10;AAAAAAAAAAAAAAAAAKoCAABkcnMvZG93bnJldi54bWxQSwUGAAAAAAQABAD6AAAAmgMAAAAA&#10;">
                  <v:shape id="Freeform 1722" o:spid="_x0000_s1059" style="position:absolute;left:7964;top:8017;width:286;height:375;visibility:visible;mso-wrap-style:square;v-text-anchor:top" coordsize="28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FCcQA&#10;AADdAAAADwAAAGRycy9kb3ducmV2LnhtbERPTWsCMRC9C/6HMEJvmmhBymoUEQQVWtBKi7dhM93d&#10;upksm+jG/vpGKPQ2j/c582W0tbhR6yvHGsYjBYI4d6biQsPpfTN8AeEDssHaMWm4k4flot+bY2Zc&#10;xwe6HUMhUgj7DDWUITSZlD4vyaIfuYY4cV+utRgSbAtpWuxSuK3lRKmptFhxaiixoXVJ+eV4tRqK&#10;uF19f7zGrhnLz/Ndvan97uek9dMgrmYgAsXwL/5zb02aP508w+O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BQnEAAAA3QAAAA8AAAAAAAAAAAAAAAAAmAIAAGRycy9k&#10;b3ducmV2LnhtbFBLBQYAAAAABAAEAPUAAACJAwAAAAA=&#10;" path="m,375l18,302,53,230,88,177r41,-49l175,82,223,43,271,9,286,e" filled="f" strokecolor="#444" strokeweight="2.44228mm">
                    <v:path arrowok="t" o:connecttype="custom" o:connectlocs="0,8392;18,8319;53,8247;88,8194;129,8145;175,8099;223,8060;271,8026;286,8017" o:connectangles="0,0,0,0,0,0,0,0,0"/>
                  </v:shape>
                </v:group>
                <v:group id="Group 1719" o:spid="_x0000_s1060" style="position:absolute;left:8088;top:6594;width:607;height:837" coordorigin="8088,6594" coordsize="607,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<v:shape id="Freeform 1720" o:spid="_x0000_s1061" style="position:absolute;left:8088;top:6594;width:607;height:837;visibility:visible;mso-wrap-style:square;v-text-anchor:top" coordsize="607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1osMA&#10;AADdAAAADwAAAGRycy9kb3ducmV2LnhtbERP32vCMBB+H+x/CDfY20wnTFxnFJkIjoHSbuDr2ZxN&#10;sbmEJtbuv18Ewbf7+H7ebDHYVvTUhcaxgtdRBoK4crrhWsHvz/plCiJEZI2tY1LwRwEW88eHGeba&#10;Xbigvoy1SCEcclRgYvS5lKEyZDGMnCdO3NF1FmOCXS11h5cUbls5zrKJtNhwajDo6dNQdSrPVsHe&#10;FVvvd/12Oey/THn8fi9Wh6jU89Ow/AARaYh38c290Wn+ZPwG12/S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l1osMAAADdAAAADwAAAAAAAAAAAAAAAACYAgAAZHJzL2Rv&#10;d25yZXYueG1sUEsFBgAAAAAEAAQA9QAAAIgDAAAAAA==&#10;" path="m155,l92,60,47,123,19,187,4,250,,311r,20l9,406,435,836r-4,-31l429,777r-3,-25l425,729r-1,-21l425,688r14,-64l479,563r52,-53l606,441,415,249,313,148,261,98,193,33,161,5,155,e" fillcolor="#47c1bb" stroked="f">
                    <v:path arrowok="t" o:connecttype="custom" o:connectlocs="155,6594;92,6654;47,6717;19,6781;4,6844;0,6905;0,6925;9,7000;435,7430;431,7399;429,7371;426,7346;425,7323;424,7302;425,7282;439,7218;479,7157;531,7104;606,7035;415,6843;313,6742;261,6692;193,6627;161,6599;155,6594" o:connectangles="0,0,0,0,0,0,0,0,0,0,0,0,0,0,0,0,0,0,0,0,0,0,0,0,0"/>
                  </v:shape>
                </v:group>
                <v:group id="Group 1717" o:spid="_x0000_s1062" style="position:absolute;left:8650;top:7147;width:123;height:314" coordorigin="8650,7147" coordsize="123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  <v:shape id="Freeform 1718" o:spid="_x0000_s1063" style="position:absolute;left:8650;top:7147;width:123;height:314;visibility:visible;mso-wrap-style:square;v-text-anchor:top" coordsize="123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5DcIA&#10;AADdAAAADwAAAGRycy9kb3ducmV2LnhtbERPTWsCMRC9F/wPYQRvNdHDWlajiFYpxUttDx6Hzbi7&#10;7GayJKm7/feNIHibx/uc1WawrbiRD7VjDbOpAkFcOFNzqeHn+/D6BiJEZIOtY9LwRwE269HLCnPj&#10;ev6i2zmWIoVwyFFDFWOXSxmKiiyGqeuIE3d13mJM0JfSeOxTuG3lXKlMWqw5NVTY0a6iojn/Wg3b&#10;0+flyLg4ZD42+6tS730za7SejIftEkSkIT7FD/eHSfOz+QLu36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7kNwgAAAN0AAAAPAAAAAAAAAAAAAAAAAJgCAABkcnMvZG93&#10;bnJldi54bWxQSwUGAAAAAAQABAD1AAAAhwMAAAAA&#10;" path="m,315l5,253,23,181,47,122,80,62,107,21,122,e" filled="f" strokecolor="#444" strokeweight="2.44228mm">
                    <v:path arrowok="t" o:connecttype="custom" o:connectlocs="0,7462;5,7400;23,7328;47,7269;80,7209;107,7168;122,7147" o:connectangles="0,0,0,0,0,0,0"/>
                  </v:shape>
                </v:group>
                <v:group id="Group 1715" o:spid="_x0000_s1064" style="position:absolute;left:5958;top:5497;width:269;height:591" coordorigin="5958,5497" coordsize="269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  <v:shape id="Freeform 1716" o:spid="_x0000_s1065" style="position:absolute;left:5958;top:5497;width:269;height:591;visibility:visible;mso-wrap-style:square;v-text-anchor:top" coordsize="269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QIcUA&#10;AADdAAAADwAAAGRycy9kb3ducmV2LnhtbERPS2sCMRC+F/wPYQq9FE30YHU1iloKpdCDD2i9DZvJ&#10;7tLNZElS3f77plDwNh/fc5br3rXiQiE2njWMRwoEcelNw5WG0/FlOAMRE7LB1jNp+KEI69XgbomF&#10;8Vfe0+WQKpFDOBaooU6pK6SMZU0O48h3xJmzPjhMGYZKmoDXHO5aOVFqKh02nBtq7GhXU/l1+HYa&#10;1OebTY9NJ/fbj+dwfnq3W2Wt1g/3/WYBIlGfbuJ/96vJ86eTOfx9k0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61AhxQAAAN0AAAAPAAAAAAAAAAAAAAAAAJgCAABkcnMv&#10;ZG93bnJldi54bWxQSwUGAAAAAAQABAD1AAAAigMAAAAA&#10;" path="m269,l199,13,145,39,93,79,50,131,17,195,1,270,,297r,89l269,591,269,e" stroked="f">
                    <v:path arrowok="t" o:connecttype="custom" o:connectlocs="269,5497;199,5510;145,5536;93,5576;50,5628;17,5692;1,5767;0,5794;0,5883;269,6088;269,5497" o:connectangles="0,0,0,0,0,0,0,0,0,0,0"/>
                  </v:shape>
                </v:group>
                <v:group id="Group 1713" o:spid="_x0000_s1066" style="position:absolute;left:5958;top:5497;width:269;height:591" coordorigin="5958,5497" coordsize="269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    <v:shape id="Freeform 1714" o:spid="_x0000_s1067" style="position:absolute;left:5958;top:5497;width:269;height:591;visibility:visible;mso-wrap-style:square;v-text-anchor:top" coordsize="269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sP8cA&#10;AADdAAAADwAAAGRycy9kb3ducmV2LnhtbERPS0/CQBC+k/gfNmPiDbaAAVNYCJgQRQ8GfARvk+7Y&#10;LXZna3cp7b93SUy8zZfvOfNla0vRUO0LxwqGgwQEceZ0wbmCt9dN/w6ED8gaS8ekoCMPy8VVb46p&#10;dmfeUbMPuYgh7FNUYEKoUil9ZsiiH7iKOHJfrrYYIqxzqWs8x3BbylGSTKTFgmODwYruDWXf+5NV&#10;8Dm6PdJHY9bv04fuZXvYPj136x+lbq7b1QxEoDb8i//cjzrOn4yHcPkmni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BbD/HAAAA3QAAAA8AAAAAAAAAAAAAAAAAmAIAAGRy&#10;cy9kb3ducmV2LnhtbFBLBQYAAAAABAAEAPUAAACMAwAAAAA=&#10;" path="m,386l,297,1,270,17,195,50,131,93,79,145,39,199,13,269,r,197l269,591e" filled="f" strokecolor="#f58020" strokeweight="2.44228mm">
                    <v:path arrowok="t" o:connecttype="custom" o:connectlocs="0,5883;0,5794;1,5767;17,5692;50,5628;93,5576;145,5536;199,5510;269,5497;269,5694;269,6088" o:connectangles="0,0,0,0,0,0,0,0,0,0,0"/>
                  </v:shape>
                </v:group>
                <v:group id="Group 1711" o:spid="_x0000_s1068" style="position:absolute;left:4679;top:4166;width:1939;height:1301" coordorigin="4679,4166" coordsize="1939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  <v:shape id="Freeform 1712" o:spid="_x0000_s1069" style="position:absolute;left:4679;top:4166;width:1939;height:1301;visibility:visible;mso-wrap-style:square;v-text-anchor:top" coordsize="1939,1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rvsIA&#10;AADdAAAADwAAAGRycy9kb3ducmV2LnhtbERPS4vCMBC+L/gfwgje1lTFB9UoIqsInlZF8TY0Y1ts&#10;Jt0m2vrvjbDgbT6+58wWjSnEgyqXW1bQ60YgiBOrc04VHA/r7wkI55E1FpZJwZMcLOatrxnG2tb8&#10;S4+9T0UIYRejgsz7MpbSJRkZdF1bEgfuaiuDPsAqlbrCOoSbQvajaCQN5hwaMixplVFy29+NAjpe&#10;Tb2Wd7zszj+b5d+4LCanoVKddrOcgvDU+I/4373VYf5oMID3N+EE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Ou+wgAAAN0AAAAPAAAAAAAAAAAAAAAAAJgCAABkcnMvZG93&#10;bnJldi54bWxQSwUGAAAAAAQABAD1AAAAhwMAAAAA&#10;" path="m1499,l,583,96,830r1563,378l1667,1226r54,55l1794,1301r19,-2l1871,1275r52,-58l1938,1146r-2,-18l1931,1109r-11,-29l1499,e" stroked="f">
                    <v:path arrowok="t" o:connecttype="custom" o:connectlocs="1499,4166;0,4749;96,4996;1659,5374;1667,5392;1721,5447;1794,5467;1813,5465;1871,5441;1923,5383;1938,5312;1936,5294;1931,5275;1920,5246;1499,4166" o:connectangles="0,0,0,0,0,0,0,0,0,0,0,0,0,0,0"/>
                  </v:shape>
                </v:group>
                <v:group id="Group 1709" o:spid="_x0000_s1070" style="position:absolute;left:4679;top:4166;width:1939;height:1301" coordorigin="4679,4166" coordsize="1939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ZnJc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qf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GZyXFAAAA3QAA&#10;AA8AAAAAAAAAAAAAAAAAqgIAAGRycy9kb3ducmV2LnhtbFBLBQYAAAAABAAEAPoAAACcAwAAAAA=&#10;">
                  <v:shape id="Freeform 1710" o:spid="_x0000_s1071" style="position:absolute;left:4679;top:4166;width:1939;height:1301;visibility:visible;mso-wrap-style:square;v-text-anchor:top" coordsize="1939,1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31MQA&#10;AADdAAAADwAAAGRycy9kb3ducmV2LnhtbERPS2vCQBC+F/wPywje6qYNio2ukhYEPfloKngbs9Mk&#10;NDsbsmuM/75bEHqbj+85i1VvatFR6yrLCl7GEQji3OqKCwXZ5/p5BsJ5ZI21ZVJwJwer5eBpgYm2&#10;Nz5Qd/SFCCHsElRQet8kUrq8JINubBviwH3b1qAPsC2kbvEWwk0tX6NoKg1WHBpKbOijpPzneDUK&#10;Ju+X7VvGOznTp3Pa9PE++7qnSo2GfToH4an3/+KHe6PD/Gk8gb9vw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Tt9TEAAAA3QAAAA8AAAAAAAAAAAAAAAAAmAIAAGRycy9k&#10;b3ducmV2LnhtbFBLBQYAAAAABAAEAPUAAACJAwAAAAA=&#10;" path="m1659,1208r46,62l1774,1299r20,2l1813,1299r58,-24l1923,1217r15,-71l1936,1128r-25,-70l1881,981,1837,868r-26,-67l1784,730r-29,-75l1725,579r-30,-78l1665,425r-29,-75l1608,280r-25,-66l1560,154,1523,60,1499,,738,296,,583,96,830e" filled="f" strokecolor="#454545" strokeweight="2.44228mm">
                    <v:path arrowok="t" o:connecttype="custom" o:connectlocs="1659,5374;1705,5436;1774,5465;1794,5467;1813,5465;1871,5441;1923,5383;1938,5312;1936,5294;1911,5224;1881,5147;1837,5034;1811,4967;1784,4896;1755,4821;1725,4745;1695,4667;1665,4591;1636,4516;1608,4446;1583,4380;1560,4320;1523,4226;1499,4166;738,4462;0,4749;96,4996" o:connectangles="0,0,0,0,0,0,0,0,0,0,0,0,0,0,0,0,0,0,0,0,0,0,0,0,0,0,0"/>
                  </v:shape>
                </v:group>
                <v:group id="Group 1707" o:spid="_x0000_s1072" style="position:absolute;left:4558;top:4518;width:1832;height:1511" coordorigin="4558,4518" coordsize="1832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hcyc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Mk3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GFzJwwAAAN0AAAAP&#10;AAAAAAAAAAAAAAAAAKoCAABkcnMvZG93bnJldi54bWxQSwUGAAAAAAQABAD6AAAAmgMAAAAA&#10;">
                  <v:shape id="Freeform 1708" o:spid="_x0000_s1073" style="position:absolute;left:4558;top:4518;width:1832;height:1511;visibility:visible;mso-wrap-style:square;v-text-anchor:top" coordsize="1832,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yjMIA&#10;AADdAAAADwAAAGRycy9kb3ducmV2LnhtbERPTWvCQBC9F/wPywi91U0VbImuUoTSQqFgtOhxyI7Z&#10;YHYmzW41/ntXEHqbx/uc+bL3jTpRF2phA8+jDBRxKbbmysB28/70CipEZIuNMBm4UIDlYvAwx9zK&#10;mdd0KmKlUgiHHA24GNtc61A68hhG0hIn7iCdx5hgV2nb4TmF+0aPs2yqPdacGhy2tHJUHos/b+BD&#10;Ci3776+V9r8/cnE4wcN4Z8zjsH+bgYrUx3/x3f1p0/zp5AVu36QT9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5/KMwgAAAN0AAAAPAAAAAAAAAAAAAAAAAJgCAABkcnMvZG93&#10;bnJldi54bWxQSwUGAAAAAAQABAD1AAAAhwMAAAAA&#10;" path="m1447,l,563r339,869l349,1449r58,49l462,1511r20,-1l501,1507r20,-6l1832,991,1447,e" stroked="f">
                    <v:path arrowok="t" o:connecttype="custom" o:connectlocs="1447,4518;0,5081;339,5950;349,5967;407,6016;462,6029;482,6028;501,6025;521,6019;1832,5509;1447,4518" o:connectangles="0,0,0,0,0,0,0,0,0,0,0"/>
                  </v:shape>
                </v:group>
                <v:group id="Group 1705" o:spid="_x0000_s1074" style="position:absolute;left:4558;top:4518;width:1975;height:1511" coordorigin="4558,4518" coordsize="1975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<v:shape id="Freeform 1706" o:spid="_x0000_s1075" style="position:absolute;left:4558;top:4518;width:1975;height:1511;visibility:visible;mso-wrap-style:square;v-text-anchor:top" coordsize="1975,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TYMQA&#10;AADdAAAADwAAAGRycy9kb3ducmV2LnhtbERP32vCMBB+H/g/hBP2pqmKslWjiKCM4WDrnM9nc7bF&#10;5lKSzNb/3gyEvd3H9/MWq87U4krOV5YVjIYJCOLc6ooLBYfv7eAFhA/IGmvLpOBGHlbL3tMCU21b&#10;/qJrFgoRQ9inqKAMoUml9HlJBv3QNsSRO1tnMEToCqkdtjHc1HKcJDNpsOLYUGJDm5LyS/ZrFEzP&#10;xTi7TPbJgY4/H+8nt2tHn0elnvvdeg4iUBf+xQ/3m47zZ5NX+Ps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Ck2DEAAAA3QAAAA8AAAAAAAAAAAAAAAAAmAIAAGRycy9k&#10;b3ducmV2LnhtbFBLBQYAAAAABAAEAPUAAACJAwAAAAA=&#10;" path="m1975,936r-346,134l521,1501r-59,10l443,1509r-68,-32l,563,722,282,1447,r385,991e" filled="f" strokecolor="#454545" strokeweight="2.44228mm">
                    <v:path arrowok="t" o:connecttype="custom" o:connectlocs="1975,5454;1629,5588;521,6019;462,6029;443,6027;375,5995;0,5081;722,4800;1447,4518;1832,5509" o:connectangles="0,0,0,0,0,0,0,0,0,0"/>
                  </v:shape>
                </v:group>
                <v:group id="Group 1703" o:spid="_x0000_s1076" style="position:absolute;left:5525;top:4985;width:424;height:426" coordorigin="5525,4985" coordsize="42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sSW8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r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+7ElvIAAAA&#10;3QAAAA8AAAAAAAAAAAAAAAAAqgIAAGRycy9kb3ducmV2LnhtbFBLBQYAAAAABAAEAPoAAACfAwAA&#10;AAA=&#10;">
                  <v:shape id="Freeform 1704" o:spid="_x0000_s1077" style="position:absolute;left:5525;top:4985;width:424;height:426;visibility:visible;mso-wrap-style:square;v-text-anchor:top" coordsize="424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KJsIA&#10;AADdAAAADwAAAGRycy9kb3ducmV2LnhtbERPS2sCMRC+C/6HMAUvUrNqsXU1ihWEXn2UXqebcbM0&#10;mSxJqmt/fVMoeJuP7znLdeesuFCIjWcF41EBgrjyuuFawem4e3wBEROyRuuZFNwownrV7y2x1P7K&#10;e7ocUi1yCMcSFZiU2lLKWBlyGEe+Jc7c2QeHKcNQSx3wmsOdlZOimEmHDecGgy1tDVVfh2+n4Pk2&#10;fd0NdeN8MB/zvf2Zf75brdTgodssQCTq0l38737Tef7saQx/3+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womwgAAAN0AAAAPAAAAAAAAAAAAAAAAAJgCAABkcnMvZG93&#10;bnJldi54bWxQSwUGAAAAAAQABAD1AAAAhwMAAAAA&#10;" path="m205,l144,10,90,36,37,90,7,159,,216r2,20l16,295r44,66l121,405r73,20l214,426r19,-1l296,409r63,-40l402,310r21,-72l424,219r,-20l413,137,386,84,332,33,263,5,205,e" stroked="f">
                    <v:path arrowok="t" o:connecttype="custom" o:connectlocs="205,4985;144,4995;90,5021;37,5075;7,5144;0,5201;2,5221;16,5280;60,5346;121,5390;194,5410;214,5411;233,5410;296,5394;359,5354;402,5295;423,5223;424,5204;424,5184;413,5122;386,5069;332,5018;263,4990;205,4985" o:connectangles="0,0,0,0,0,0,0,0,0,0,0,0,0,0,0,0,0,0,0,0,0,0,0,0"/>
                  </v:shape>
                </v:group>
                <v:group id="Group 1701" o:spid="_x0000_s1078" style="position:absolute;left:5525;top:4985;width:424;height:426" coordorigin="5525,4985" coordsize="42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Upt8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fP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lKbfFAAAA3QAA&#10;AA8AAAAAAAAAAAAAAAAAqgIAAGRycy9kb3ducmV2LnhtbFBLBQYAAAAABAAEAPoAAACcAwAAAAA=&#10;">
                  <v:shape id="Freeform 1702" o:spid="_x0000_s1079" style="position:absolute;left:5525;top:4985;width:424;height:426;visibility:visible;mso-wrap-style:square;v-text-anchor:top" coordsize="424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0mOcQA&#10;AADdAAAADwAAAGRycy9kb3ducmV2LnhtbESPQWvCQBCF7wX/wzKCt2aTWoKkrhKEguBJq8TjkJ0m&#10;wexszK4m/vuuIPQ2w3vfmzfL9WhacafeNZYVJFEMgri0uuFKwfHn+30Bwnlkja1lUvAgB+vV5G2J&#10;mbYD7+l+8JUIIewyVFB732VSurImgy6yHXHQfm1v0Ie1r6TucQjhppUfcZxKgw2HCzV2tKmpvBxu&#10;JtQ4XfDR5WlhrlwO6XGXjOfipNRsOuZfIDyN/t/8orc6cOnnHJ7fhBH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JjnEAAAA3QAAAA8AAAAAAAAAAAAAAAAAmAIAAGRycy9k&#10;b3ducmV2LnhtbFBLBQYAAAAABAAEAPUAAACJAwAAAAA=&#10;" path="m291,411r-19,7l253,422r-20,3l214,426r-20,-1l121,405,60,361,16,295,2,236,,216,1,196,19,123,61,61,124,17,185,1,205,r20,l299,16r62,40l406,117r16,62l424,219r-1,19l402,310r-43,59l296,409r-5,2xe" filled="f" strokecolor="#454545" strokeweight="2.44228mm">
                    <v:path arrowok="t" o:connecttype="custom" o:connectlocs="291,5396;272,5403;253,5407;233,5410;214,5411;194,5410;121,5390;60,5346;16,5280;2,5221;0,5201;1,5181;19,5108;61,5046;124,5002;185,4986;205,4985;225,4985;299,5001;361,5041;406,5102;422,5164;424,5204;423,5223;402,5295;359,5354;296,5394;291,5396" o:connectangles="0,0,0,0,0,0,0,0,0,0,0,0,0,0,0,0,0,0,0,0,0,0,0,0,0,0,0,0"/>
                  </v:shape>
                </v:group>
                <v:group id="Group 1699" o:spid="_x0000_s1080" style="position:absolute;left:5227;top:5084;width:210;height:541" coordorigin="5227,5084" coordsize="210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    <v:shape id="Freeform 1700" o:spid="_x0000_s1081" style="position:absolute;left:5227;top:5084;width:210;height:541;visibility:visible;mso-wrap-style:square;v-text-anchor:top" coordsize="21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G4cMA&#10;AADdAAAADwAAAGRycy9kb3ducmV2LnhtbERPzWrCQBC+C32HZQredBPRYFNXEUtBeggk7QMM2TEJ&#10;ZmdDdk2iT+8WCr3Nx/c7u8NkWjFQ7xrLCuJlBIK4tLrhSsHP9+diC8J5ZI2tZVJwJweH/ctsh6m2&#10;I+c0FL4SIYRdigpq77tUSlfWZNAtbUccuIvtDfoA+0rqHscQblq5iqJEGmw4NNTY0amm8lrcjIK8&#10;+ki2X2/T9R63m+wcXUg/4kyp+et0fAfhafL/4j/3WYf5yXoDv9+EE+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0G4cMAAADdAAAADwAAAAAAAAAAAAAAAACYAgAAZHJzL2Rv&#10;d25yZXYueG1sUEsFBgAAAAAEAAQA9QAAAIgDAAAAAA==&#10;" path="m,l211,541e" filled="f" strokecolor="#454545" strokeweight="2.44228mm">
                    <v:path arrowok="t" o:connecttype="custom" o:connectlocs="0,5084;211,5625" o:connectangles="0,0"/>
                  </v:shape>
                </v:group>
                <v:group id="Group 1697" o:spid="_x0000_s1082" style="position:absolute;left:5003;top:5171;width:210;height:541" coordorigin="5003,5171" coordsize="210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4vt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74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x4vtMQAAADdAAAA&#10;DwAAAAAAAAAAAAAAAACqAgAAZHJzL2Rvd25yZXYueG1sUEsFBgAAAAAEAAQA+gAAAJsDAAAAAA==&#10;">
                  <v:shape id="Freeform 1698" o:spid="_x0000_s1083" style="position:absolute;left:5003;top:5171;width:210;height:541;visibility:visible;mso-wrap-style:square;v-text-anchor:top" coordsize="21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9DcQA&#10;AADdAAAADwAAAGRycy9kb3ducmV2LnhtbERPyWrDMBC9F/IPYgq9NbJL66auFRMSAiGHQNJ+wGCN&#10;F2KNjKV6yddXgUJv83jrZPlkWjFQ7xrLCuJlBIK4sLrhSsH31/55BcJ5ZI2tZVIwk4N8vXjIMNV2&#10;5DMNF1+JEMIuRQW1910qpStqMuiWtiMOXGl7gz7AvpK6xzGEm1a+RFEiDTYcGmrsaFtTcb38GAXn&#10;apesjh/TdY7bt9MhKknf4pNST4/T5hOEp8n/i//cBx3mJ6/vcP8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TPQ3EAAAA3QAAAA8AAAAAAAAAAAAAAAAAmAIAAGRycy9k&#10;b3ducmV2LnhtbFBLBQYAAAAABAAEAPUAAACJAwAAAAA=&#10;" path="m,l210,541e" filled="f" strokecolor="#454545" strokeweight="2.44228mm">
                    <v:path arrowok="t" o:connecttype="custom" o:connectlocs="0,5171;210,5712" o:connectangles="0,0"/>
                  </v:shape>
                </v:group>
                <v:group id="Group 1695" o:spid="_x0000_s1084" style="position:absolute;left:5417;top:6671;width:343;height:1609" coordorigin="5417,6671" coordsize="343,1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  <v:shape id="Freeform 1696" o:spid="_x0000_s1085" style="position:absolute;left:5417;top:6671;width:343;height:1609;visibility:visible;mso-wrap-style:square;v-text-anchor:top" coordsize="343,1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2B08UA&#10;AADdAAAADwAAAGRycy9kb3ducmV2LnhtbERPTWvCQBC9F/wPywi91Y2lFZtmIyIU2pKAWi/ehuw0&#10;iWZnQ3bV6K93BcHbPN7nJLPeNOJInastKxiPIhDEhdU1lwo2f18vUxDOI2tsLJOCMzmYpYOnBGNt&#10;T7yi49qXIoSwi1FB5X0bS+mKigy6kW2JA/dvO4M+wK6UusNTCDeNfI2iiTRYc2iosKVFRcV+fTAK&#10;mku+3C3zLN+v5O/PIZPbzNXvSj0P+/knCE+9f4jv7m8d5k/ePuD2TThB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YHTxQAAAN0AAAAPAAAAAAAAAAAAAAAAAJgCAABkcnMv&#10;ZG93bnJldi54bWxQSwUGAAAAAAQABAD1AAAAigMAAAAA&#10;" path="m,1609l,,342,r,1609e" filled="f" strokecolor="#444" strokeweight="2.44228mm">
                    <v:path arrowok="t" o:connecttype="custom" o:connectlocs="0,8280;0,6671;342,6671;342,8280" o:connectangles="0,0,0,0"/>
                  </v:shape>
                </v:group>
                <v:group id="Group 1693" o:spid="_x0000_s1086" style="position:absolute;left:5435;top:7552;width:299;height:2" coordorigin="5435,7552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Ehs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KEhscAAADd&#10;AAAADwAAAAAAAAAAAAAAAACqAgAAZHJzL2Rvd25yZXYueG1sUEsFBgAAAAAEAAQA+gAAAJ4DAAAA&#10;AA==&#10;">
                  <v:shape id="Freeform 1694" o:spid="_x0000_s1087" style="position:absolute;left:5435;top:7552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TocQA&#10;AADdAAAADwAAAGRycy9kb3ducmV2LnhtbERPTWvCQBC9F/wPyxR6a3YjrZToKkVQe+hBox56G7Nj&#10;EszOhuyq6b93BcHbPN7nTGa9bcSFOl871pAmCgRx4UzNpYbddvH+BcIHZIONY9LwTx5m08HLBDPj&#10;rryhSx5KEUPYZ6ihCqHNpPRFRRZ94lriyB1dZzFE2JXSdHiN4baRQ6VG0mLNsaHCluYVFaf8bDXs&#10;N4b+zsvh+pAvV+lxr9Tp43en9dtr/z0GEagPT/HD/WPi/NFnCvdv4gl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v06H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91" o:spid="_x0000_s1088" style="position:absolute;left:5435;top:7121;width:299;height:2" coordorigin="5435,7121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y/a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+T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y/asQAAADdAAAA&#10;DwAAAAAAAAAAAAAAAACqAgAAZHJzL2Rvd25yZXYueG1sUEsFBgAAAAAEAAQA+gAAAJsDAAAAAA==&#10;">
                  <v:shape id="Freeform 1692" o:spid="_x0000_s1089" style="position:absolute;left:5435;top:7121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HoTcQA&#10;AADdAAAADwAAAGRycy9kb3ducmV2LnhtbERPTYvCMBC9C/sfwizsTRN1laUaRQTdPexBqx72NjZj&#10;W2wmpYla/71ZELzN433OdN7aSlyp8aVjDf2eAkGcOVNyrmG/W3W/QPiAbLByTBru5GE+e+tMMTHu&#10;xlu6piEXMYR9ghqKEOpESp8VZNH3XE0cuZNrLIYIm1yaBm8x3FZyoNRYWiw5NhRY07Kg7JxerIbD&#10;1tDfZT3YHNP1d/90UOr8+bvX+uO9XUxABGrDS/x0/5g4fzwawv838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x6E3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89" o:spid="_x0000_s1090" style="position:absolute;left:5435;top:6905;width:299;height:2" coordorigin="5435,6905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  <v:shape id="Freeform 1690" o:spid="_x0000_s1091" style="position:absolute;left:5435;top:6905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VosMA&#10;AADdAAAADwAAAGRycy9kb3ducmV2LnhtbERPTYvCMBC9L/gfwgje1kRZRapRRND1sIe16sHb2Ixt&#10;sZmUJmr3328Ewds83ufMFq2txJ0aXzrWMOgrEMSZMyXnGg779ecEhA/IBivHpOGPPCzmnY8ZJsY9&#10;eEf3NOQihrBPUEMRQp1I6bOCLPq+q4kjd3GNxRBhk0vT4COG20oOlRpLiyXHhgJrWhWUXdOb1XDc&#10;GTrdNsPfc7r5HlyOSl2/fg5a97rtcgoiUBve4pd7a+L88WgEz2/i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TVosMAAADdAAAADwAAAAAAAAAAAAAAAACYAgAAZHJzL2Rv&#10;d25yZXYueG1sUEsFBgAAAAAEAAQA9QAAAIgDAAAAAA=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87" o:spid="_x0000_s1092" style="position:absolute;left:5435;top:7984;width:299;height:2" coordorigin="5435,7984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e5ac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ZJr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7lpwwAAAN0AAAAP&#10;AAAAAAAAAAAAAAAAAKoCAABkcnMvZG93bnJldi54bWxQSwUGAAAAAAQABAD6AAAAmgMAAAAA&#10;">
                  <v:shape id="Freeform 1688" o:spid="_x0000_s1093" style="position:absolute;left:5435;top:7984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uTsQA&#10;AADdAAAADwAAAGRycy9kb3ducmV2LnhtbERPTYvCMBC9C/sfwizsTRPF1aUaRQTdPexBqx72NjZj&#10;W2wmpYla/71ZELzN433OdN7aSlyp8aVjDf2eAkGcOVNyrmG/W3W/QPiAbLByTBru5GE+e+tMMTHu&#10;xlu6piEXMYR9ghqKEOpESp8VZNH3XE0cuZNrLIYIm1yaBm8x3FZyoNRIWiw5NhRY07Kg7JxerIbD&#10;1tDfZT3YHNP1d/90UOo8/N1r/fHeLiYgArXhJX66f0ycP/ocw/838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7k7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85" o:spid="_x0000_s1094" style="position:absolute;left:5435;top:7337;width:299;height:2" coordorigin="5435,7337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  <v:shape id="Freeform 1686" o:spid="_x0000_s1095" style="position:absolute;left:5435;top:7337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fp8QA&#10;AADdAAAADwAAAGRycy9kb3ducmV2LnhtbERPTYvCMBC9C/sfwizsTRPFFbcaRQTdPexBqx72NjZj&#10;W2wmpYla/71ZELzN433OdN7aSlyp8aVjDf2eAkGcOVNyrmG/W3XHIHxANlg5Jg138jCfvXWmmBh3&#10;4y1d05CLGMI+QQ1FCHUipc8Ksuh7riaO3Mk1FkOETS5Ng7cYbis5UGokLZYcGwqsaVlQdk4vVsNh&#10;a+jvsh5sjun6u386KHUe/u61/nhvFxMQgdrwEj/dPybOH31+wf838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36f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83" o:spid="_x0000_s1096" style="position:absolute;left:5435;top:8200;width:299;height:2" coordorigin="5435,8200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OO8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v3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k47xgAAAN0A&#10;AAAPAAAAAAAAAAAAAAAAAKoCAABkcnMvZG93bnJldi54bWxQSwUGAAAAAAQABAD6AAAAnQMAAAAA&#10;">
                  <v:shape id="Freeform 1684" o:spid="_x0000_s1097" style="position:absolute;left:5435;top:8200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MZHMQA&#10;AADdAAAADwAAAGRycy9kb3ducmV2LnhtbERPS2vCQBC+F/wPywi91d1ICSVmFRG0PfRQox68jdnJ&#10;A7OzIbtq+u+7hUJv8/E9J1+NthN3GnzrWEMyUyCIS2darjUcD9uXNxA+IBvsHJOGb/KwWk6ecsyM&#10;e/Ce7kWoRQxhn6GGJoQ+k9KXDVn0M9cTR65yg8UQ4VBLM+AjhttOzpVKpcWWY0ODPW0aKq/FzWo4&#10;7Q2db7v516XYvSfVSanr6+dR6+fpuF6ACDSGf/Gf+8PE+WmawO838QS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GRz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81" o:spid="_x0000_s1098" style="position:absolute;left:5435;top:7768;width:299;height:2" coordorigin="5435,7768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B118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kozh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kHXXwwAAAN0AAAAP&#10;AAAAAAAAAAAAAAAAAKoCAABkcnMvZG93bnJldi54bWxQSwUGAAAAAAQABAD6AAAAmgMAAAAA&#10;">
                  <v:shape id="Freeform 1682" o:spid="_x0000_s1099" style="position:absolute;left:5435;top:7768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i8MQA&#10;AADdAAAADwAAAGRycy9kb3ducmV2LnhtbERPTYvCMBC9L/gfwgje1kRdilSjiLCuhz1oVw/exmZs&#10;i82kNFHrvzcLC3ubx/uc+bKztbhT6yvHGkZDBYI4d6biQsPh5/N9CsIHZIO1Y9LwJA/LRe9tjqlx&#10;D97TPQuFiCHsU9RQhtCkUvq8JIt+6BriyF1cazFE2BbStPiI4baWY6USabHi2FBiQ+uS8mt2sxqO&#10;e0On22a8O2ebr9HlqNT14/ug9aDfrWYgAnXhX/zn3po4P0km8PtNPEE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dIvD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79" o:spid="_x0000_s1100" style="position:absolute;left:5417;top:8197;width:343;height:1609" coordorigin="5417,8197" coordsize="343,1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  <v:shape id="Freeform 1680" o:spid="_x0000_s1101" style="position:absolute;left:5417;top:8197;width:343;height:1609;visibility:visible;mso-wrap-style:square;v-text-anchor:top" coordsize="343,1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XtsUA&#10;AADdAAAADwAAAGRycy9kb3ducmV2LnhtbERPTWvCQBC9F/wPywi91Y2CoaRuQhEELQlE68XbkJ0m&#10;qdnZkF1N2l/fLRR6m8f7nE02mU7caXCtZQXLRQSCuLK65VrB+X339AzCeWSNnWVS8EUOsnT2sMFE&#10;25GPdD/5WoQQdgkqaLzvEyld1ZBBt7A9ceA+7GDQBzjUUg84hnDTyVUUxdJgy6GhwZ62DVXX080o&#10;6L6L8rMs8uJ6lG+HWy4vuWvXSj3Op9cXEJ4m/y/+c+91mB/Ha/j9Jpw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de2xQAAAN0AAAAPAAAAAAAAAAAAAAAAAJgCAABkcnMv&#10;ZG93bnJldi54bWxQSwUGAAAAAAQABAD1AAAAigMAAAAA&#10;" path="m,1609l,,342,r,1609e" filled="f" strokecolor="#444" strokeweight="2.44228mm">
                    <v:path arrowok="t" o:connecttype="custom" o:connectlocs="0,9806;0,8197;342,8197;342,9806" o:connectangles="0,0,0,0"/>
                  </v:shape>
                </v:group>
                <v:group id="Group 1677" o:spid="_x0000_s1102" style="position:absolute;left:5435;top:9078;width:299;height:2" coordorigin="5435,9078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Ktz1MQAAADdAAAA&#10;DwAAAAAAAAAAAAAAAACqAgAAZHJzL2Rvd25yZXYueG1sUEsFBgAAAAAEAAQA+gAAAJsDAAAAAA==&#10;">
                  <v:shape id="Freeform 1678" o:spid="_x0000_s1103" style="position:absolute;left:5435;top:9078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Yk88QA&#10;AADdAAAADwAAAGRycy9kb3ducmV2LnhtbERPTYvCMBC9L/gfwgje1kSRrlSjiLCuhz1oVw/exmZs&#10;i82kNFHrv98IC3ubx/uc+bKztbhT6yvHGkZDBYI4d6biQsPh5/N9CsIHZIO1Y9LwJA/LRe9tjqlx&#10;D97TPQuFiCHsU9RQhtCkUvq8JIt+6BriyF1cazFE2BbStPiI4baWY6USabHi2FBiQ+uS8mt2sxqO&#10;e0On22a8O2ebr9HlqNR18n3QetDvVjMQgbrwL/5zb02cnyQf8Po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JPP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75" o:spid="_x0000_s1104" style="position:absolute;left:5435;top:8647;width:299;height:2" coordorigin="5435,8647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hCPc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rn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eEI9xgAAAN0A&#10;AAAPAAAAAAAAAAAAAAAAAKoCAABkcnMvZG93bnJldi54bWxQSwUGAAAAAAQABAD6AAAAnQMAAAAA&#10;">
                  <v:shape id="Freeform 1676" o:spid="_x0000_s1105" style="position:absolute;left:5435;top:8647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VGsQA&#10;AADdAAAADwAAAGRycy9kb3ducmV2LnhtbERPTYvCMBC9L/gfwgje1kSRslajiLCuhz1oVw/exmZs&#10;i82kNFHrv98IC3ubx/uc+bKztbhT6yvHGkZDBYI4d6biQsPh5/P9A4QPyAZrx6ThSR6Wi97bHFPj&#10;HrynexYKEUPYp6ihDKFJpfR5SRb90DXEkbu41mKIsC2kafERw20tx0ol0mLFsaHEhtYl5dfsZjUc&#10;94ZOt814d842X6PLUanr5Pug9aDfrWYgAnXhX/zn3po4P0mm8Po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1FRr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73" o:spid="_x0000_s1106" style="position:absolute;left:5435;top:8431;width:299;height:2" coordorigin="5435,8431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    <v:shape id="Freeform 1674" o:spid="_x0000_s1107" style="position:absolute;left:5435;top:8431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PwcQA&#10;AADdAAAADwAAAGRycy9kb3ducmV2LnhtbERPTWvCQBC9C/6HZQq9md1IUYmuUoTaHjzUVA/exuyY&#10;BLOzIbtq+u/dgtDbPN7nLFa9bcSNOl871pAmCgRx4UzNpYb9z8doBsIHZIONY9LwSx5Wy+FggZlx&#10;d97RLQ+liCHsM9RQhdBmUvqiIos+cS1x5M6usxgi7EppOrzHcNvIsVITabHm2FBhS+uKikt+tRoO&#10;O0PH62b8fco3n+n5oNTlbbvX+vWlf5+DCNSHf/HT/WXi/Mk0hb9v4gl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aj8H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71" o:spid="_x0000_s1108" style="position:absolute;left:5435;top:9510;width:299;height:2" coordorigin="5435,9510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    <v:shape id="Freeform 1672" o:spid="_x0000_s1109" style="position:absolute;left:5435;top:9510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0LcQA&#10;AADdAAAADwAAAGRycy9kb3ducmV2LnhtbERPTYvCMBC9C/sfwizsTRN10aUaRQTdPexBqx72NjZj&#10;W2wmpYla/71ZELzN433OdN7aSlyp8aVjDf2eAkGcOVNyrmG/W3W/QPiAbLByTBru5GE+e+tMMTHu&#10;xlu6piEXMYR9ghqKEOpESp8VZNH3XE0cuZNrLIYIm1yaBm8x3FZyoNRIWiw5NhRY07Kg7JxerIbD&#10;1tDfZT3YHNP1d/90UOr8+bvX+uO9XUxABGrDS/x0/5g4fzQewv838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tC3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69" o:spid="_x0000_s1110" style="position:absolute;left:5435;top:8863;width:299;height:2" coordorigin="5435,8863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  <v:shape id="Freeform 1670" o:spid="_x0000_s1111" style="position:absolute;left:5435;top:8863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JwsQA&#10;AADdAAAADwAAAGRycy9kb3ducmV2LnhtbERPTYvCMBC9C/sfwizsTRPF1aUaRQTdPexBqx72NjZj&#10;W2wmpYla/71ZELzN433OdN7aSlyp8aVjDf2eAkGcOVNyrmG/W3W/QPiAbLByTBru5GE+e+tMMTHu&#10;xlu6piEXMYR9ghqKEOpESp8VZNH3XE0cuZNrLIYIm1yaBm8x3FZyoNRIWiw5NhRY07Kg7JxerIbD&#10;1tDfZT3YHNP1d/90UOo8/N1r/fHeLiYgArXhJX66f0ycPxp/wv838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hicL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67" o:spid="_x0000_s1112" style="position:absolute;left:5435;top:9726;width:299;height:2" coordorigin="5435,9726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LlC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0w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XLlCcQAAADdAAAA&#10;DwAAAAAAAAAAAAAAAACqAgAAZHJzL2Rvd25yZXYueG1sUEsFBgAAAAAEAAQA+gAAAJsDAAAAAA==&#10;">
                  <v:shape id="Freeform 1668" o:spid="_x0000_s1113" style="position:absolute;left:5435;top:9726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+yLsMA&#10;AADdAAAADwAAAGRycy9kb3ducmV2LnhtbERPTYvCMBC9L/gfwgje1kRZVKpRRND1sIe16sHb2Ixt&#10;sZmUJmr3328Ewds83ufMFq2txJ0aXzrWMOgrEMSZMyXnGg779ecEhA/IBivHpOGPPCzmnY8ZJsY9&#10;eEf3NOQihrBPUEMRQp1I6bOCLPq+q4kjd3GNxRBhk0vT4COG20oOlRpJiyXHhgJrWhWUXdOb1XDc&#10;GTrdNsPfc7r5HlyOSl2/fg5a97rtcgoiUBve4pd7a+L80XgMz2/i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+yLsMAAADdAAAADwAAAAAAAAAAAAAAAACYAgAAZHJzL2Rv&#10;d25yZXYueG1sUEsFBgAAAAAEAAQA9QAAAIgDAAAAAA=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65" o:spid="_x0000_s1114" style="position:absolute;left:5435;top:9294;width:299;height:2" coordorigin="5435,9294" coordsize="2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HU4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6HU4McAAADd&#10;AAAADwAAAAAAAAAAAAAAAACqAgAAZHJzL2Rvd25yZXYueG1sUEsFBgAAAAAEAAQA+gAAAJ4DAAAA&#10;AA==&#10;">
                  <v:shape id="Freeform 1666" o:spid="_x0000_s1115" style="position:absolute;left:5435;top:9294;width:299;height:2;visibility:visible;mso-wrap-style:square;v-text-anchor:top" coordsize="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Dx8QA&#10;AADdAAAADwAAAGRycy9kb3ducmV2LnhtbERPTYvCMBC9C/sfwizsTRNF1K1GEUF3Dx7Wqoe9jc3Y&#10;FptJaaJ2/71ZELzN433ObNHaStyo8aVjDf2eAkGcOVNyruGwX3cnIHxANlg5Jg1/5GExf+vMMDHu&#10;zju6pSEXMYR9ghqKEOpESp8VZNH3XE0cubNrLIYIm1yaBu8x3FZyoNRIWiw5NhRY06qg7JJerYbj&#10;ztDvdTP4OaWbr/75qNRluD1o/fHeLqcgArXhJX66v02cPxp/wv838QQ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g8fEAAAA3QAAAA8AAAAAAAAAAAAAAAAAmAIAAGRycy9k&#10;b3ducmV2LnhtbFBLBQYAAAAABAAEAPUAAACJAwAAAAA=&#10;" path="m,l299,e" filled="f" strokecolor="#444" strokeweight="2.44228mm">
                    <v:path arrowok="t" o:connecttype="custom" o:connectlocs="0,0;299,0" o:connectangles="0,0"/>
                  </v:shape>
                </v:group>
                <v:group id="Group 1663" o:spid="_x0000_s1116" style="position:absolute;left:4942;top:4553;width:1285;height:2164" coordorigin="4942,4553" coordsize="1285,2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  <v:shape id="Freeform 1664" o:spid="_x0000_s1117" style="position:absolute;left:4942;top:4553;width:1285;height:2164;visibility:visible;mso-wrap-style:square;v-text-anchor:top" coordsize="1285,2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fX48IA&#10;AADdAAAADwAAAGRycy9kb3ducmV2LnhtbERPyWrDMBC9B/oPYgq5hEZ2Dia4VkxbKLTklIWeB2tq&#10;O5FGrqQ6zt9HhUJu83jrVPVkjRjJh96xgnyZgSBunO65VXA8vD+tQYSIrNE4JgVXClBvHmYVltpd&#10;eEfjPrYihXAoUUEX41BKGZqOLIalG4gT9+28xZigb6X2eEnh1shVlhXSYs+pocOB3jpqzvtfq4B+&#10;RvM5+YUvzMlth/g1cvMqlZo/Ti/PICJN8S7+d3/oNL9Y5/D3TTpB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9fjwgAAAN0AAAAPAAAAAAAAAAAAAAAAAJgCAABkcnMvZG93&#10;bnJldi54bWxQSwUGAAAAAAQABAD1AAAAhwMAAAAA&#10;" path="m706,l582,30,429,152r-95,l271,504,166,682,61,721,,1181r31,537l271,2046r470,118l1151,1915r134,-420l1195,1344,1016,1181r,-805l958,213,889,188,762,145,706,e" stroked="f">
                    <v:path arrowok="t" o:connecttype="custom" o:connectlocs="706,4553;582,4583;429,4705;334,4705;271,5057;166,5235;61,5274;0,5734;31,6271;271,6599;741,6717;1151,6468;1285,6048;1195,5897;1016,5734;1016,4929;958,4766;889,4741;762,4698;706,4553" o:connectangles="0,0,0,0,0,0,0,0,0,0,0,0,0,0,0,0,0,0,0,0"/>
                  </v:shape>
                </v:group>
                <v:group id="Group 1661" o:spid="_x0000_s1118" style="position:absolute;left:4942;top:5734;width:1285;height:983" coordorigin="4942,5734" coordsize="1285,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<v:shape id="Freeform 1662" o:spid="_x0000_s1119" style="position:absolute;left:4942;top:5734;width:1285;height:983;visibility:visible;mso-wrap-style:square;v-text-anchor:top" coordsize="1285,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A1cQA&#10;AADdAAAADwAAAGRycy9kb3ducmV2LnhtbERPS2vCQBC+C/6HZYReRDdqCRJdRYQWb9LU13HMjkkw&#10;OxuzW03/vSsUepuP7znzZWsqcafGlZYVjIYRCOLM6pJzBbvvj8EUhPPIGivLpOCXHCwX3c4cE20f&#10;/EX31OcihLBLUEHhfZ1I6bKCDLqhrYkDd7GNQR9gk0vd4COEm0qOoyiWBksODQXWtC4ou6Y/RsHn&#10;IY5G5/5xsk5v29Oez6f38Xaj1FuvXc1AeGr9v/jPvdFhfjydwOubcIJ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gwNXEAAAA3QAAAA8AAAAAAAAAAAAAAAAAmAIAAGRycy9k&#10;b3ducmV2LnhtbFBLBQYAAAAABAAEAPUAAACJAwAAAAA=&#10;" path="m1285,l,341r2,53l9,445r24,99l72,636r52,84l189,795r74,64l348,912r92,39l539,975r104,8l696,981,797,965r96,-32l981,887r80,-58l1131,759r58,-80l1235,591r32,-96l1283,394r2,-53l1285,e" stroked="f">
                    <v:path arrowok="t" o:connecttype="custom" o:connectlocs="1285,5734;0,6075;2,6128;9,6179;33,6278;72,6370;124,6454;189,6529;263,6593;348,6646;440,6685;539,6709;643,6717;696,6715;797,6699;893,6667;981,6621;1061,6563;1131,6493;1189,6413;1235,6325;1267,6229;1283,6128;1285,6075;1285,5734" o:connectangles="0,0,0,0,0,0,0,0,0,0,0,0,0,0,0,0,0,0,0,0,0,0,0,0,0"/>
                  </v:shape>
                </v:group>
                <v:group id="Group 1659" o:spid="_x0000_s1120" style="position:absolute;left:4942;top:5734;width:1285;height:983" coordorigin="4942,5734" coordsize="1285,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  <v:shape id="Freeform 1660" o:spid="_x0000_s1121" style="position:absolute;left:4942;top:5734;width:1285;height:983;visibility:visible;mso-wrap-style:square;v-text-anchor:top" coordsize="1285,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Qg8UA&#10;AADdAAAADwAAAGRycy9kb3ducmV2LnhtbERP3WrCMBS+H/gO4Qi7GTOdsirVKDIUNkRF5wMcmmNT&#10;bU5Kk9Xu7ZeB4N35+H7PbNHZSrTU+NKxgrdBAoI4d7rkQsHpe/06AeEDssbKMSn4JQ+Lee9phpl2&#10;Nz5QewyFiCHsM1RgQqgzKX1uyKIfuJo4cmfXWAwRNoXUDd5iuK3kMElSabHk2GCwpg9D+fX4YxXs&#10;Vulo+1Xtx9tT+zI6X9abjXFjpZ773XIKIlAXHuK7+1PH+enkHf6/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JCDxQAAAN0AAAAPAAAAAAAAAAAAAAAAAJgCAABkcnMv&#10;ZG93bnJldi54bWxQSwUGAAAAAAQABAD1AAAAigMAAAAA&#10;" path="m,341l9,445r24,99l72,636r52,84l189,795r74,64l348,912r92,39l539,975r104,8l696,981,797,965r96,-32l981,887r80,-58l1131,759r58,-80l1235,591r32,-96l1283,394r2,-53l1285,e" filled="f" strokecolor="#f58020" strokeweight="2.44228mm">
                    <v:path arrowok="t" o:connecttype="custom" o:connectlocs="0,6075;9,6179;33,6278;72,6370;124,6454;189,6529;263,6593;348,6646;440,6685;539,6709;643,6717;696,6715;797,6699;893,6667;981,6621;1061,6563;1131,6493;1189,6413;1235,6325;1267,6229;1283,6128;1285,6075;1285,5734" o:connectangles="0,0,0,0,0,0,0,0,0,0,0,0,0,0,0,0,0,0,0,0,0,0,0"/>
                  </v:shape>
                </v:group>
                <v:group id="Group 1656" o:spid="_x0000_s1122" style="position:absolute;left:4942;top:5235;width:254;height:887" coordorigin="4942,5235" coordsize="254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eVLs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k1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5UuwwAAAN0AAAAP&#10;AAAAAAAAAAAAAAAAAKoCAABkcnMvZG93bnJldi54bWxQSwUGAAAAAAQABAD6AAAAmgMAAAAA&#10;">
                  <v:shape id="Freeform 1658" o:spid="_x0000_s1123" style="position:absolute;left:4942;top:5235;width:254;height:887;visibility:visible;mso-wrap-style:square;v-text-anchor:top" coordsize="254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HGMAA&#10;AADdAAAADwAAAGRycy9kb3ducmV2LnhtbERPTYvCMBC9L/gfwgh7W1NFulKNIoLg0bqyex2bsSk2&#10;k5JE7f57Iwje5vE+Z7HqbStu5EPjWMF4lIEgrpxuuFZw/Nl+zUCEiKyxdUwK/inAajn4WGCh3Z1L&#10;uh1iLVIIhwIVmBi7QspQGbIYRq4jTtzZeYsxQV9L7fGewm0rJ1mWS4sNpwaDHW0MVZfD1Sq4bKnM&#10;j7tyGsd/ZEy+//Xnk1Xqc9iv5yAi9fEtfrl3Os3PZ9/w/Ca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HGMAAAADdAAAADwAAAAAAAAAAAAAAAACYAgAAZHJzL2Rvd25y&#10;ZXYueG1sUEsFBgAAAAAEAAQA9QAAAIUDAAAAAA==&#10;" path="m138,l68,11,19,53,,117,,887,254,108,251,88,218,32,160,2,138,e" stroked="f">
                    <v:path arrowok="t" o:connecttype="custom" o:connectlocs="138,5235;68,5246;19,5288;0,5352;0,6122;254,5343;251,5323;218,5267;160,5237;138,5235" o:connectangles="0,0,0,0,0,0,0,0,0,0"/>
                  </v:shape>
                  <v:shape id="Freeform 1657" o:spid="_x0000_s1124" style="position:absolute;left:4942;top:5235;width:254;height:887;visibility:visible;mso-wrap-style:square;v-text-anchor:top" coordsize="254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TasMA&#10;AADdAAAADwAAAGRycy9kb3ducmV2LnhtbESPQWvDMAyF74P9B6PBbqvTMkLJ6oYxKPTYdGW9qrEa&#10;h8RysL02+/fTYbCbxHt679Omnv2obhRTH9jAclGAIm6D7bkzcPrcvaxBpYxscQxMBn4oQb19fNhg&#10;ZcOdG7odc6ckhFOFBlzOU6V1ah15TIswEYt2DdFjljV22ka8S7gf9aooSu2xZ2lwONGHo3Y4fnsD&#10;w46a8rRvXvPyTM6Vh694vXhjnp/m9zdQmeb8b/673lvBL9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TasMAAADdAAAADwAAAAAAAAAAAAAAAACYAgAAZHJzL2Rv&#10;d25yZXYueG1sUEsFBgAAAAAEAAQA9QAAAIgDAAAAAA==&#10;" path="m254,106r,2l254,111r,-5e" stroked="f">
                    <v:path arrowok="t" o:connecttype="custom" o:connectlocs="254,5341;254,5343;254,5346;254,5341" o:connectangles="0,0,0,0"/>
                  </v:shape>
                </v:group>
                <v:group id="Group 1654" o:spid="_x0000_s1125" style="position:absolute;left:4942;top:5235;width:254;height:887" coordorigin="4942,5235" coordsize="254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gBX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9eb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4AVzFAAAA3QAA&#10;AA8AAAAAAAAAAAAAAAAAqgIAAGRycy9kb3ducmV2LnhtbFBLBQYAAAAABAAEAPoAAACcAwAAAAA=&#10;">
                  <v:shape id="Freeform 1655" o:spid="_x0000_s1126" style="position:absolute;left:4942;top:5235;width:254;height:887;visibility:visible;mso-wrap-style:square;v-text-anchor:top" coordsize="254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7LccYA&#10;AADdAAAADwAAAGRycy9kb3ducmV2LnhtbESPT2vCQBDF74LfYZmCN91YRTR1FbGKOfqnYI9DdpqE&#10;ZmdDdtX47Z1DobcZ3pv3frNcd65Wd2pD5dnAeJSAIs69rbgw8HXZD+egQkS2WHsmA08KsF71e0tM&#10;rX/wie7nWCgJ4ZCigTLGJtU65CU5DCPfEIv241uHUda20LbFh4S7Wr8nyUw7rFgaSmxoW1L+e745&#10;A2FzmhdHPNwu4901u34vss/JcWrM4K3bfICK1MV/8991ZgV/thB++UZG0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7LccYAAADdAAAADwAAAAAAAAAAAAAAAACYAgAAZHJz&#10;L2Rvd25yZXYueG1sUEsFBgAAAAAEAAQA9QAAAIsDAAAAAA==&#10;" path="m,887l,117,3,94,33,36,89,4,138,r22,2l218,32r33,56l254,111r,-5e" filled="f" strokecolor="#f58020" strokeweight="2.44228mm">
                    <v:path arrowok="t" o:connecttype="custom" o:connectlocs="0,6122;0,5352;3,5329;33,5271;89,5239;138,5235;160,5237;218,5267;251,5323;254,5346;254,5341" o:connectangles="0,0,0,0,0,0,0,0,0,0,0"/>
                  </v:shape>
                </v:group>
                <v:group id="Group 1652" o:spid="_x0000_s1127" style="position:absolute;left:5196;top:4698;width:254;height:956" coordorigin="5196,4698" coordsize="254,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ebh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V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l5uHwwAAAN0AAAAP&#10;AAAAAAAAAAAAAAAAAKoCAABkcnMvZG93bnJldi54bWxQSwUGAAAAAAQABAD6AAAAmgMAAAAA&#10;">
                  <v:shape id="Freeform 1653" o:spid="_x0000_s1128" style="position:absolute;left:5196;top:4698;width:254;height:956;visibility:visible;mso-wrap-style:square;v-text-anchor:top" coordsize="254,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vDcQA&#10;AADdAAAADwAAAGRycy9kb3ducmV2LnhtbERPTWsCMRC9C/6HMII3TVQQXY3SFsRSi1Ateh03093F&#10;zWTZRF3765uC4G0e73Pmy8aW4kq1LxxrGPQVCOLUmYIzDd/7VW8Cwgdkg6Vj0nAnD8tFuzXHxLgb&#10;f9F1FzIRQ9gnqCEPoUqk9GlOFn3fVcSR+3G1xRBhnUlT4y2G21IOlRpLiwXHhhwresspPe8uVsNm&#10;uj9ko/AxeT1V6rhVn7xqftdadzvNywxEoCY8xQ/3u4nzx9Mh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Zrw3EAAAA3QAAAA8AAAAAAAAAAAAAAAAAmAIAAGRycy9k&#10;b3ducmV2LnhtbFBLBQYAAAAABAAEAPUAAACJAwAAAAA=&#10;" path="m138,l68,11,20,54,1,117,,956,254,893r,-781l233,50,182,9,138,e" stroked="f">
                    <v:path arrowok="t" o:connecttype="custom" o:connectlocs="138,4698;68,4709;20,4752;1,4815;0,5654;254,5591;254,4810;233,4748;182,4707;138,4698" o:connectangles="0,0,0,0,0,0,0,0,0,0"/>
                  </v:shape>
                </v:group>
                <v:group id="Group 1650" o:spid="_x0000_s1129" style="position:absolute;left:5196;top:4698;width:254;height:956" coordorigin="5196,4698" coordsize="254,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  <v:shape id="Freeform 1651" o:spid="_x0000_s1130" style="position:absolute;left:5196;top:4698;width:254;height:956;visibility:visible;mso-wrap-style:square;v-text-anchor:top" coordsize="254,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+0sMA&#10;AADdAAAADwAAAGRycy9kb3ducmV2LnhtbERPS0vDQBC+C/6HZQRvdqNoaWO3pQhCTlr7pLcxO26i&#10;2dmQ2bbpv3cLgrf5+J4zmfW+UUfqpA5s4H6QgSIug63ZGVivXu9GoCQiW2wCk4EzCcym11cTzG04&#10;8Qcdl9GpFMKSo4EqxjbXWsqKPMogtMSJ+wqdx5hg57Tt8JTCfaMfsmyoPdacGips6aWi8md58AYO&#10;VH4Xi+3T7v3TbfbSz+XNFWLM7U0/fwYVqY//4j93YdP84fgRLt+kE/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7+0sMAAADdAAAADwAAAAAAAAAAAAAAAACYAgAAZHJzL2Rv&#10;d25yZXYueG1sUEsFBgAAAAAEAAQA9QAAAIgDAAAAAA==&#10;" path="m,956l1,117,20,54,68,11,138,r23,3l218,33r33,56l254,112r,781e" filled="f" strokecolor="#f58020" strokeweight="2.44228mm">
                    <v:path arrowok="t" o:connecttype="custom" o:connectlocs="0,5654;1,4815;20,4752;68,4709;138,4698;161,4701;218,4731;251,4787;254,4810;254,5591" o:connectangles="0,0,0,0,0,0,0,0,0,0"/>
                  </v:shape>
                </v:group>
                <v:group id="Group 1648" o:spid="_x0000_s1131" style="position:absolute;left:5450;top:4513;width:254;height:777" coordorigin="5450,4513" coordsize="254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ydhM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X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snYTFAAAA3QAA&#10;AA8AAAAAAAAAAAAAAAAAqgIAAGRycy9kb3ducmV2LnhtbFBLBQYAAAAABAAEAPoAAACcAwAAAAA=&#10;">
                  <v:shape id="Freeform 1649" o:spid="_x0000_s1132" style="position:absolute;left:5450;top:4513;width:254;height:777;visibility:visible;mso-wrap-style:square;v-text-anchor:top" coordsize="254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A6MMA&#10;AADdAAAADwAAAGRycy9kb3ducmV2LnhtbERP22oCMRB9L/QfwhT6VhMtXepqFLEUWhGslw8YNuNm&#10;dTNZNum6/r0RCn2bw7nOdN67WnTUhsqzhuFAgSAuvKm41HDYf768gwgR2WDtmTRcKcB89vgwxdz4&#10;C2+p28VSpBAOOWqwMTa5lKGw5DAMfEOcuKNvHcYE21KaFi8p3NVypFQmHVacGiw2tLRUnHe/ToPq&#10;5I/frl4/7GY9cld1+q65etP6+alfTEBE6uO/+M/9ZdL8bJzB/Zt0gp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5A6MMAAADdAAAADwAAAAAAAAAAAAAAAACYAgAAZHJzL2Rv&#10;d25yZXYueG1sUEsFBgAAAAAEAAQA9QAAAIgDAAAAAA==&#10;" path="m138,l68,11,20,53,1,117,,778,254,366r,-254l232,49,182,9,138,e" stroked="f">
                    <v:path arrowok="t" o:connecttype="custom" o:connectlocs="138,4513;68,4524;20,4566;1,4630;0,5291;254,4879;254,4625;232,4562;182,4522;138,4513" o:connectangles="0,0,0,0,0,0,0,0,0,0"/>
                  </v:shape>
                </v:group>
                <v:group id="Group 1646" o:spid="_x0000_s1133" style="position:absolute;left:5450;top:4513;width:254;height:777" coordorigin="5450,4513" coordsize="254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KmaM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z5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jKmaMQAAADdAAAA&#10;DwAAAAAAAAAAAAAAAACqAgAAZHJzL2Rvd25yZXYueG1sUEsFBgAAAAAEAAQA+gAAAJsDAAAAAA==&#10;">
                  <v:shape id="Freeform 1647" o:spid="_x0000_s1134" style="position:absolute;left:5450;top:4513;width:254;height:777;visibility:visible;mso-wrap-style:square;v-text-anchor:top" coordsize="254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xwasgA&#10;AADdAAAADwAAAGRycy9kb3ducmV2LnhtbESPQUsDMRCF70L/Q5iCF7HZihZdm5YiKPYitFbR27AZ&#10;N9tuJksS262/3jkUepvhvXnvm+m8963aU0xNYAPjUQGKuAq24drA5v35+h5UysgW28Bk4EgJ5rPB&#10;xRRLGw68ov0610pCOJVowOXclVqnypHHNAodsWg/IXrMssZa24gHCfetvimKifbYsDQ47OjJUbVb&#10;/3oDf0e6i9+3+vPrY7l1L7h8w026MuZy2C8eQWXq89l8un61gj95EFz5RkbQs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bHBqyAAAAN0AAAAPAAAAAAAAAAAAAAAAAJgCAABk&#10;cnMvZG93bnJldi54bWxQSwUGAAAAAAQABAD1AAAAjQMAAAAA&#10;" path="m,778l1,117,20,53,68,11,138,r23,2l218,33r33,56l254,112r,254e" filled="f" strokecolor="#f58020" strokeweight="2.44228mm">
                    <v:path arrowok="t" o:connecttype="custom" o:connectlocs="0,5291;1,4630;20,4566;68,4524;138,4513;161,4515;218,4546;251,4602;254,4625;254,4879" o:connectangles="0,0,0,0,0,0,0,0,0,0"/>
                  </v:shape>
                </v:group>
                <v:group id="Group 1644" o:spid="_x0000_s1135" style="position:absolute;left:5704;top:4698;width:254;height:1096" coordorigin="5704,4698" coordsize="254,1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GXgcMAAADd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yWwGz2/C&#10;CXL5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4ZeBwwAAAN0AAAAP&#10;AAAAAAAAAAAAAAAAAKoCAABkcnMvZG93bnJldi54bWxQSwUGAAAAAAQABAD6AAAAmgMAAAAA&#10;">
                  <v:shape id="Freeform 1645" o:spid="_x0000_s1136" style="position:absolute;left:5704;top:4698;width:254;height:1096;visibility:visible;mso-wrap-style:square;v-text-anchor:top" coordsize="254,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7d8gA&#10;AADdAAAADwAAAGRycy9kb3ducmV2LnhtbESPT0vDQBDF74LfYRnBm920Bi2x21L6B4qCYO2hx2l2&#10;mgSzs2F3m0Y/vXMQvM3w3rz3m9licK3qKcTGs4HxKANFXHrbcGXg8Ll9mIKKCdli65kMfFOExfz2&#10;ZoaF9Vf+oH6fKiUhHAs0UKfUFVrHsiaHceQ7YtHOPjhMsoZK24BXCXetnmTZk3bYsDTU2NGqpvJr&#10;f3EGJj+b/PyIx3XYnMbbt/411+/L3Jj7u2H5AirRkP7Nf9c7K/jPmfDLNzKC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lrt3yAAAAN0AAAAPAAAAAAAAAAAAAAAAAJgCAABk&#10;cnMvZG93bnJldi54bWxQSwUGAAAAAAQABAD1AAAAjQMAAAAA&#10;" path="m138,l67,12,19,54,,118,,838r254,258l254,112,232,50,182,9,138,e" stroked="f">
                    <v:path arrowok="t" o:connecttype="custom" o:connectlocs="138,4698;67,4710;19,4752;0,4816;0,5536;254,5794;254,4810;232,4748;182,4707;138,4698" o:connectangles="0,0,0,0,0,0,0,0,0,0"/>
                  </v:shape>
                </v:group>
                <v:group id="Group 1642" o:spid="_x0000_s1137" style="position:absolute;left:5704;top:4698;width:254;height:1096" coordorigin="5704,4698" coordsize="254,1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wBn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wBncQAAADdAAAA&#10;DwAAAAAAAAAAAAAAAACqAgAAZHJzL2Rvd25yZXYueG1sUEsFBgAAAAAEAAQA+gAAAJsDAAAAAA==&#10;">
                  <v:shape id="Freeform 1643" o:spid="_x0000_s1138" style="position:absolute;left:5704;top:4698;width:254;height:1096;visibility:visible;mso-wrap-style:square;v-text-anchor:top" coordsize="254,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EbMQA&#10;AADdAAAADwAAAGRycy9kb3ducmV2LnhtbERPTWvCQBC9F/oflil4aza1EEt0DaWgFT1pQ2lvQ3ZM&#10;QrOzMbuJ8d+7gtDbPN7nLLLRNGKgztWWFbxEMQjiwuqaSwX51+r5DYTzyBoby6TgQg6y5ePDAlNt&#10;z7yn4eBLEULYpaig8r5NpXRFRQZdZFviwB1tZ9AH2JVSd3gO4aaR0zhOpMGaQ0OFLX1UVPwdeqOg&#10;z9fb1afVu6T/3Xwn5en1Z5+zUpOn8X0OwtPo/8V390aH+bN4Crdvwgl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whGzEAAAA3QAAAA8AAAAAAAAAAAAAAAAAmAIAAGRycy9k&#10;b3ducmV2LnhtbFBLBQYAAAAABAAEAPUAAACJAwAAAAA=&#10;" path="m,838l,118,2,95,32,37,88,4,138,r23,3l218,33r33,56l254,112r,984e" filled="f" strokecolor="#f58020" strokeweight="2.44228mm">
                    <v:path arrowok="t" o:connecttype="custom" o:connectlocs="0,5536;0,4816;2,4793;32,4735;88,4702;138,4698;161,4701;218,4731;251,4787;254,4810;254,5794" o:connectangles="0,0,0,0,0,0,0,0,0,0,0"/>
                  </v:shape>
                </v:group>
                <v:group id="Group 1640" o:spid="_x0000_s1139" style="position:absolute;left:3560;top:7250;width:1325;height:1110" coordorigin="3560,7250" coordsize="132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I6c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4jpxwwAAAN0AAAAP&#10;AAAAAAAAAAAAAAAAAKoCAABkcnMvZG93bnJldi54bWxQSwUGAAAAAAQABAD6AAAAmgMAAAAA&#10;">
                  <v:shape id="Freeform 1641" o:spid="_x0000_s1140" style="position:absolute;left:3560;top:7250;width:1325;height:1110;visibility:visible;mso-wrap-style:square;v-text-anchor:top" coordsize="132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HY7sEA&#10;AADdAAAADwAAAGRycy9kb3ducmV2LnhtbERP24rCMBB9F/yHMIJvmiqLlmqUVVhYUEFdYX0cmumF&#10;bSalydr690YQfJvDuc5y3ZlK3KhxpWUFk3EEgji1uuRcweXnaxSDcB5ZY2WZFNzJwXrV7y0x0bbl&#10;E93OPhchhF2CCgrv60RKlxZk0I1tTRy4zDYGfYBNLnWDbQg3lZxG0UwaLDk0FFjTtqD07/xvFDjC&#10;HbYH93vJ4jze7zZZdbxKpYaD7nMBwlPn3+KX+1uH+fPoA57fh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B2O7BAAAA3QAAAA8AAAAAAAAAAAAAAAAAmAIAAGRycy9kb3du&#10;cmV2LnhtbFBLBQYAAAAABAAEAPUAAACGAwAAAAA=&#10;" path="m1325,l,150r925,960l1325,xe" filled="f" strokecolor="#47c1bb" strokeweight="2.44228mm">
                    <v:path arrowok="t" o:connecttype="custom" o:connectlocs="1325,7250;0,7400;925,8360;1325,7250" o:connectangles="0,0,0,0"/>
                  </v:shape>
                </v:group>
                <v:group id="Group 1638" o:spid="_x0000_s1141" style="position:absolute;left:1914;top:7079;width:1523;height:1382" coordorigin="1914,7079" coordsize="1523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cHn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RweewwAAAN0AAAAP&#10;AAAAAAAAAAAAAAAAAKoCAABkcnMvZG93bnJldi54bWxQSwUGAAAAAAQABAD6AAAAmgMAAAAA&#10;">
                  <v:shape id="Freeform 1639" o:spid="_x0000_s1142" style="position:absolute;left:1914;top:7079;width:1523;height:1382;visibility:visible;mso-wrap-style:square;v-text-anchor:top" coordsize="1523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71cQA&#10;AADdAAAADwAAAGRycy9kb3ducmV2LnhtbERPTWvCQBC9C/6HZYRexOw2Bw1pViliaU6laqEep9kx&#10;Cc3OhuxW03/fLQje5vE+p9iMthMXGnzrWMNjokAQV860XGv4OL4sMhA+IBvsHJOGX/KwWU8nBebG&#10;XXlPl0OoRQxhn6OGJoQ+l9JXDVn0ieuJI3d2g8UQ4VBLM+A1httOpkotpcWWY0ODPW0bqr4PP1bD&#10;W//1OTf2NT1j2XY7M3eZej9p/TAbn59ABBrDXXxzlybOX6kl/H8TT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3e9XEAAAA3QAAAA8AAAAAAAAAAAAAAAAAmAIAAGRycy9k&#10;b3ducmV2LnhtbFBLBQYAAAAABAAEAPUAAACJAwAAAAA=&#10;" path="m403,1383l1523,855,1120,,,527r403,856xe" filled="f" strokecolor="#f58020" strokeweight="2.44228mm">
                    <v:path arrowok="t" o:connecttype="custom" o:connectlocs="403,8462;1523,7934;1120,7079;0,7606;403,8462" o:connectangles="0,0,0,0,0"/>
                  </v:shape>
                </v:group>
                <v:group id="Group 1636" o:spid="_x0000_s1143" style="position:absolute;left:3279;top:6958;width:260;height:287" coordorigin="3279,6958" coordsize="260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8c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2TxywwAAAN0AAAAP&#10;AAAAAAAAAAAAAAAAAKoCAABkcnMvZG93bnJldi54bWxQSwUGAAAAAAQABAD6AAAAmgMAAAAA&#10;">
                  <v:shape id="Freeform 1637" o:spid="_x0000_s1144" style="position:absolute;left:3279;top:6958;width:260;height:287;visibility:visible;mso-wrap-style:square;v-text-anchor:top" coordsize="260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wnMcA&#10;AADdAAAADwAAAGRycy9kb3ducmV2LnhtbESPT2vCQBDF74V+h2UKXkQ3iqikrlIKgtCTf0C9Ddkx&#10;SZudTbOrSfPpO4dCbzO8N+/9ZrXpXKUe1ITSs4HJOAFFnHlbcm7gdNyOlqBCRLZYeSYDPxRgs35+&#10;WmFqfct7ehxiriSEQ4oGihjrVOuQFeQwjH1NLNrNNw6jrE2ubYOthLtKT5Nkrh2WLA0F1vReUPZ1&#10;uDsDkf2576/D46T63LbUz26X7w9tzOCle3sFFamL/+a/650V/EUiu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dMJzHAAAA3QAAAA8AAAAAAAAAAAAAAAAAmAIAAGRy&#10;cy9kb3ducmV2LnhtbFBLBQYAAAAABAAEAPUAAACMAwAAAAA=&#10;" path="m248,225l260,82,142,,12,61,,204r118,82l248,225xe" filled="f" strokecolor="#47c1bb" strokeweight="2.44228mm">
                    <v:path arrowok="t" o:connecttype="custom" o:connectlocs="248,7183;260,7040;142,6958;12,7019;0,7162;118,7244;248,7183" o:connectangles="0,0,0,0,0,0,0"/>
                  </v:shape>
                </v:group>
                <v:group id="Group 1634" o:spid="_x0000_s1145" style="position:absolute;left:3190;top:6172;width:459;height:613" coordorigin="3190,6172" coordsize="459,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oNm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N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oNm8QAAADdAAAA&#10;DwAAAAAAAAAAAAAAAACqAgAAZHJzL2Rvd25yZXYueG1sUEsFBgAAAAAEAAQA+gAAAJsDAAAAAA==&#10;">
                  <v:shape id="Freeform 1635" o:spid="_x0000_s1146" style="position:absolute;left:3190;top:6172;width:459;height:613;visibility:visible;mso-wrap-style:square;v-text-anchor:top" coordsize="459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jI8QA&#10;AADdAAAADwAAAGRycy9kb3ducmV2LnhtbESPTWsCMRCG70L/Q5hCb5rdHqpsjdJahJ7EasF6GzZj&#10;dulmsiSprv/eORS8zTDvxzPz5eA7daaY2sAGykkBirgOtmVn4Hu/Hs9ApYxssQtMBq6UYLl4GM2x&#10;suHCX3TeZackhFOFBpqc+0rrVDfkMU1CTyy3U4ges6zRaRvxIuG+089F8aI9tiwNDfa0aqj+3f15&#10;6V0fNoefrYsffHSrdHx35SlsjXl6HN5eQWUa8l387/60gj8thV++kR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YyPEAAAA3QAAAA8AAAAAAAAAAAAAAAAAmAIAAGRycy9k&#10;b3ducmV2LnhtbFBLBQYAAAAABAAEAPUAAACJAwAAAAA=&#10;" path="m184,l118,41,66,95,28,159,5,229,,279r,25l12,379r30,72l88,513r58,48l212,593r72,17l309,612r25,l359,610r25,-4l409,600r25,-8l458,582e" filled="f" strokecolor="#f58020" strokeweight="2.44228mm">
                    <v:path arrowok="t" o:connecttype="custom" o:connectlocs="184,6172;118,6213;66,6267;28,6331;5,6401;0,6451;0,6476;12,6551;42,6623;88,6685;146,6733;212,6765;284,6782;309,6784;334,6784;359,6782;384,6778;409,6772;434,6764;458,6754" o:connectangles="0,0,0,0,0,0,0,0,0,0,0,0,0,0,0,0,0,0,0,0"/>
                  </v:shape>
                </v:group>
                <v:group id="Group 1632" o:spid="_x0000_s1147" style="position:absolute;left:3374;top:6141;width:459;height:613" coordorigin="3374,6141" coordsize="459,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WXQ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/1M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WXQMQAAADdAAAA&#10;DwAAAAAAAAAAAAAAAACqAgAAZHJzL2Rvd25yZXYueG1sUEsFBgAAAAAEAAQA+gAAAJsDAAAAAA==&#10;">
                  <v:shape id="Freeform 1633" o:spid="_x0000_s1148" style="position:absolute;left:3374;top:6141;width:459;height:613;visibility:visible;mso-wrap-style:square;v-text-anchor:top" coordsize="459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Yz8UA&#10;AADdAAAADwAAAGRycy9kb3ducmV2LnhtbESPT2sCMRDF7wW/Qxiht5pdD7asRvEPgqdiVVBvw2bM&#10;Lm4mSxJ1/famUOhthvfm/d5MZp1txJ18qB0ryAcZCOLS6ZqNgsN+/fEFIkRkjY1jUvCkALNp722C&#10;hXYP/qH7LhqRQjgUqKCKsS2kDGVFFsPAtcRJuzhvMabVG6k9PlK4beQwy0bSYs2JUGFLy4rK6+5m&#10;E3d9/D6etsav+GyW4bww+cVtlXrvd/MxiEhd/Df/XW90qv+ZD+H3mzSC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VjPxQAAAN0AAAAPAAAAAAAAAAAAAAAAAJgCAABkcnMv&#10;ZG93bnJldi54bWxQSwUGAAAAAAQABAD1AAAAigMAAAAA&#10;" path="m274,613r66,-42l393,517r38,-63l453,383r6,-49l459,309,447,234,416,161,370,100,312,52,246,19,174,2,149,,124,,99,2,74,6,49,12,24,20,,31e" filled="f" strokecolor="#f58020" strokeweight="2.44228mm">
                    <v:path arrowok="t" o:connecttype="custom" o:connectlocs="274,6754;340,6712;393,6658;431,6595;453,6524;459,6475;459,6450;447,6375;416,6302;370,6241;312,6193;246,6160;174,6143;149,6141;124,6141;99,6143;74,6147;49,6153;24,6161;0,6172" o:connectangles="0,0,0,0,0,0,0,0,0,0,0,0,0,0,0,0,0,0,0,0"/>
                  </v:shape>
                </v:group>
                <v:group id="Group 1630" o:spid="_x0000_s1149" style="position:absolute;left:2665;top:5602;width:384;height:1325" coordorigin="2665,5602" coordsize="384,1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usr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O6yswwAAAN0AAAAP&#10;AAAAAAAAAAAAAAAAAKoCAABkcnMvZG93bnJldi54bWxQSwUGAAAAAAQABAD6AAAAmgMAAAAA&#10;">
                  <v:shape id="Freeform 1631" o:spid="_x0000_s1150" style="position:absolute;left:2665;top:5602;width:384;height:1325;visibility:visible;mso-wrap-style:square;v-text-anchor:top" coordsize="384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C+D8UA&#10;AADdAAAADwAAAGRycy9kb3ducmV2LnhtbERPTWvCQBC9C/0PyxS8FLNR1JToKqVY2ouFxorXSXZM&#10;otnZkN1q+u+7QsHbPN7nLNe9acSFOldbVjCOYhDEhdU1lwq+d2+jZxDOI2tsLJOCX3KwXj0Mlphq&#10;e+UvumS+FCGEXYoKKu/bVEpXVGTQRbYlDtzRdgZ9gF0pdYfXEG4aOYnjuTRYc2iosKXXiopz9mMU&#10;TA+7JD/NPpPjVu9LfM83s/3TRqnhY/+yAOGp93fxv/tDh/nJeAq3b8IJ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L4PxQAAAN0AAAAPAAAAAAAAAAAAAAAAAJgCAABkcnMv&#10;ZG93bnJldi54bWxQSwUGAAAAAAQABAD1AAAAigMAAAAA&#10;" path="m384,l,1325e" filled="f" strokecolor="#47c1bb" strokeweight="2.44228mm">
                    <v:path arrowok="t" o:connecttype="custom" o:connectlocs="384,5602;0,6927" o:connectangles="0,0"/>
                  </v:shape>
                </v:group>
                <v:group id="Group 1627" o:spid="_x0000_s1151" style="position:absolute;left:2067;top:5829;width:2200;height:2618" coordorigin="2067,5829" coordsize="2200,2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6RQ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6npFDwwAAAN0AAAAP&#10;AAAAAAAAAAAAAAAAAKoCAABkcnMvZG93bnJldi54bWxQSwUGAAAAAAQABAD6AAAAmgMAAAAA&#10;">
                  <v:shape id="Freeform 1629" o:spid="_x0000_s1152" style="position:absolute;left:2067;top:5829;width:2200;height:2618;visibility:visible;mso-wrap-style:square;v-text-anchor:top" coordsize="2200,2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VPsMA&#10;AADdAAAADwAAAGRycy9kb3ducmV2LnhtbERP22rCQBB9L/gPywh9qxsLXoiuogXBQhEa9X3ITrLB&#10;7GzIrkns13cLQt/mcK6z3g62Fh21vnKsYDpJQBDnTldcKricD29LED4ga6wdk4IHedhuRi9rTLXr&#10;+Zu6LJQihrBPUYEJoUml9Lkhi37iGuLIFa61GCJsS6lb7GO4reV7ksylxYpjg8GGPgzlt+xuFdy6&#10;/Y9+2MW1LL76vDiZWRj6T6Vex8NuBSLQEP7FT/dRx/mL6Rz+vo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3VPsMAAADdAAAADwAAAAAAAAAAAAAAAACYAgAAZHJzL2Rv&#10;d25yZXYueG1sUEsFBgAAAAAEAAQA9QAAAIgDAAAAAA==&#10;" path="m1199,l81,509,23,559,,630r1,19l881,2538r50,58l1002,2619r19,-1l1040,2615r19,-6l2107,2116r-1232,l220,725,1211,258r192,l1320,81,1270,23,1218,3,1199,e" stroked="f">
                    <v:path arrowok="t" o:connecttype="custom" o:connectlocs="1199,5829;81,6338;23,6388;0,6459;1,6478;881,8367;931,8425;1002,8448;1021,8447;1040,8444;1059,8438;2107,7945;875,7945;220,6554;1211,6087;1403,6087;1320,5910;1270,5852;1218,5832;1199,5829" o:connectangles="0,0,0,0,0,0,0,0,0,0,0,0,0,0,0,0,0,0,0,0"/>
                  </v:shape>
                  <v:shape id="Freeform 1628" o:spid="_x0000_s1153" style="position:absolute;left:2067;top:5829;width:2200;height:2618;visibility:visible;mso-wrap-style:square;v-text-anchor:top" coordsize="2200,2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wpcMA&#10;AADdAAAADwAAAGRycy9kb3ducmV2LnhtbERP32vCMBB+F/wfwgm+aargOqqxuMFgAxnMbe9Hc21K&#10;m0tpYlv315vBYG/38f28Qz7ZVgzU+9qxgs06AUFcOF1zpeDr82X1CMIHZI2tY1JwIw/5cT47YKbd&#10;yB80XEIlYgj7DBWYELpMSl8YsujXriOOXOl6iyHCvpK6xzGG21Zuk+RBWqw5Nhjs6NlQ0VyuVkEz&#10;PP3om02/q/I8FuW72YVpfFNquZhOexCBpvAv/nO/6jg/3aTw+008QR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FwpcMAAADdAAAADwAAAAAAAAAAAAAAAACYAgAAZHJzL2Rv&#10;d25yZXYueG1sUEsFBgAAAAAEAAQA9QAAAIgDAAAAAA==&#10;" path="m1403,258r-192,l1866,1650,875,2116r1232,l2120,2110r58,-50l2200,1989r,-19l2197,1951r-6,-19l1403,258e" stroked="f">
                    <v:path arrowok="t" o:connecttype="custom" o:connectlocs="1403,6087;1211,6087;1866,7479;875,7945;2107,7945;2120,7939;2178,7889;2200,7818;2200,7799;2197,7780;2191,7761;1403,6087" o:connectangles="0,0,0,0,0,0,0,0,0,0,0,0"/>
                  </v:shape>
                </v:group>
                <v:group id="Group 1625" o:spid="_x0000_s1154" style="position:absolute;left:2067;top:5829;width:2200;height:2618" coordorigin="2067,5829" coordsize="2200,2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8+3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8+3ccAAADd&#10;AAAADwAAAAAAAAAAAAAAAACqAgAAZHJzL2Rvd25yZXYueG1sUEsFBgAAAAAEAAQA+gAAAJ4DAAAA&#10;AA==&#10;">
                  <v:shape id="Freeform 1626" o:spid="_x0000_s1155" style="position:absolute;left:2067;top:5829;width:2200;height:2618;visibility:visible;mso-wrap-style:square;v-text-anchor:top" coordsize="2200,2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Sh8UA&#10;AADdAAAADwAAAGRycy9kb3ducmV2LnhtbERPS2sCMRC+F/wPYQpeSs1qodWtUXxQqB4sVaHXYTNN&#10;VjeTZRN16683hUJv8/E9ZzxtXSXO1ITSs4J+LwNBXHhdslGw3709DkGEiKyx8kwKfijAdNK5G2Ou&#10;/YU/6byNRqQQDjkqsDHWuZShsOQw9HxNnLhv3ziMCTZG6gYvKdxVcpBlz9JhyanBYk0LS8Vxe3IK&#10;ntarUaEPCzP4Wl7nH+shbYx9UKp7385eQURq47/4z/2u0/yX/gh+v0kn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2pKHxQAAAN0AAAAPAAAAAAAAAAAAAAAAAJgCAABkcnMv&#10;ZG93bnJldi54bWxQSwUGAAAAAAQABAD1AAAAigMAAAAA&#10;" path="m881,2538r50,58l1002,2619r19,-1l2120,2110r58,-50l2200,1989r,-19l1320,81,1270,23,1199,r-19,1l81,509,23,559,,630r1,19l4,668r6,19l881,2538xe" filled="f" strokecolor="#444" strokeweight="2.44228mm">
                    <v:path arrowok="t" o:connecttype="custom" o:connectlocs="881,8367;931,8425;1002,8448;1021,8447;2120,7939;2178,7889;2200,7818;2200,7799;1320,5910;1270,5852;1199,5829;1180,5830;81,6338;23,6388;0,6459;1,6478;4,6497;10,6516;881,8367" o:connectangles="0,0,0,0,0,0,0,0,0,0,0,0,0,0,0,0,0,0,0"/>
                  </v:shape>
                </v:group>
                <v:group id="Group 1623" o:spid="_x0000_s1156" style="position:absolute;left:2287;top:6087;width:1646;height:1858" coordorigin="2287,6087" coordsize="1646,1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X4Zs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IX4ZscAAADd&#10;AAAADwAAAAAAAAAAAAAAAACqAgAAZHJzL2Rvd25yZXYueG1sUEsFBgAAAAAEAAQA+gAAAJ4DAAAA&#10;AA==&#10;">
                  <v:shape id="Freeform 1624" o:spid="_x0000_s1157" style="position:absolute;left:2287;top:6087;width:1646;height:1858;visibility:visible;mso-wrap-style:square;v-text-anchor:top" coordsize="1646,1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yMsEA&#10;AADdAAAADwAAAGRycy9kb3ducmV2LnhtbERPS27CMBDdV+IO1iCxKw4sKAoYxEdA1V2BAwzxEAfi&#10;cRQbcG5fV6rU3Ty978yX0dbiSa2vHCsYDTMQxIXTFZcKzqfd+xSED8gaa8ekoCMPy0XvbY65di/+&#10;pucxlCKFsM9RgQmhyaX0hSGLfuga4sRdXWsxJNiWUrf4SuG2luMsm0iLFacGgw1tDBX348MqsN0j&#10;xlVHl+1hv7+t6ymtvwwpNejH1QxEoBj+xX/uT53mf4xH8PtNOkE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oMjLBAAAA3QAAAA8AAAAAAAAAAAAAAAAAmAIAAGRycy9kb3du&#10;cmV2LnhtbFBLBQYAAAAABAAEAPUAAACGAwAAAAA=&#10;" path="m655,1858r991,-466l991,,,467,655,1858xe" filled="f" strokecolor="#444" strokeweight="2.44228mm">
                    <v:path arrowok="t" o:connecttype="custom" o:connectlocs="655,7945;1646,7479;991,6087;0,6554;655,7945" o:connectangles="0,0,0,0,0"/>
                  </v:shape>
                </v:group>
                <v:group id="Group 1621" o:spid="_x0000_s1158" style="position:absolute;left:1988;top:8068;width:3864;height:1544" coordorigin="1988,8068" coordsize="3864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vDi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P00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xvDisQAAADdAAAA&#10;DwAAAAAAAAAAAAAAAACqAgAAZHJzL2Rvd25yZXYueG1sUEsFBgAAAAAEAAQA+gAAAJsDAAAAAA==&#10;">
                  <v:shape id="Freeform 1622" o:spid="_x0000_s1159" style="position:absolute;left:1988;top:8068;width:3864;height:1544;visibility:visible;mso-wrap-style:square;v-text-anchor:top" coordsize="3864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ae8UA&#10;AADdAAAADwAAAGRycy9kb3ducmV2LnhtbERPS2sCMRC+F/ofwhR6q9mu0MfWKEWwCLIHtVa8DZvp&#10;ZnEzWTZxTfvrG0HobT6+50xm0bZioN43jhU8jjIQxJXTDdcKPreLhxcQPiBrbB2Tgh/yMJve3kyw&#10;0O7Maxo2oRYphH2BCkwIXSGlrwxZ9CPXESfu2/UWQ4J9LXWP5xRuW5ln2ZO02HBqMNjR3FB13Jys&#10;guFjb3ZlHpfHwy/S69e43MVVqdT9XXx/AxEohn/x1b3Uaf5zPobLN+k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Bp7xQAAAN0AAAAPAAAAAAAAAAAAAAAAAJgCAABkcnMv&#10;ZG93bnJldi54bWxQSwUGAAAAAAQABAD1AAAAigMAAAAA&#10;" path="m,l,578r3864,966l3864,966,,e" stroked="f">
                    <v:path arrowok="t" o:connecttype="custom" o:connectlocs="0,8068;0,8646;3864,9612;3864,9034;0,8068" o:connectangles="0,0,0,0,0"/>
                  </v:shape>
                </v:group>
                <v:group id="Group 1618" o:spid="_x0000_s1160" style="position:absolute;left:1988;top:14227;width:7728;height:2611" coordorigin="1988,14227" coordsize="7728,2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77+Zc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F+M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77+ZcQAAADdAAAA&#10;DwAAAAAAAAAAAAAAAACqAgAAZHJzL2Rvd25yZXYueG1sUEsFBgAAAAAEAAQA+gAAAJsDAAAAAA==&#10;">
                  <v:shape id="Freeform 1620" o:spid="_x0000_s1161" style="position:absolute;left:1988;top:14227;width:7728;height:2611;visibility:visible;mso-wrap-style:square;v-text-anchor:top" coordsize="7728,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+KJMMA&#10;AADdAAAADwAAAGRycy9kb3ducmV2LnhtbERPTWuDQBC9F/oflgnkVlcDaYN1lRAoFJIcmgTMcXCn&#10;KnFnxd1G/ffZQqG3ebzPyYrJdOJOg2stK0iiGARxZXXLtYLL+eNlA8J5ZI2dZVIwk4Mif37KMNV2&#10;5C+6n3wtQgi7FBU03veplK5qyKCLbE8cuG87GPQBDrXUA44h3HRyFcev0mDLoaHBnnYNVbfTj1Fg&#10;TDlu5uPVbhN7mKncuXHfOqWWi2n7DsLT5P/Ff+5PHea/rdbw+004Qe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+KJMMAAADdAAAADwAAAAAAAAAAAAAAAACYAgAAZHJzL2Rv&#10;d25yZXYueG1sUEsFBgAAAAAEAAQA9QAAAIgDAAAAAA==&#10;" path="m,l,2611r7728,l7728,966r-3864,l,e" fillcolor="#f47920" stroked="f">
                    <v:path arrowok="t" o:connecttype="custom" o:connectlocs="0,14227;0,16838;7728,16838;7728,15193;3864,15193;0,14227" o:connectangles="0,0,0,0,0,0"/>
                  </v:shape>
                  <v:shape id="Freeform 1619" o:spid="_x0000_s1162" style="position:absolute;left:1988;top:14227;width:7728;height:2611;visibility:visible;mso-wrap-style:square;v-text-anchor:top" coordsize="7728,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UU78A&#10;AADdAAAADwAAAGRycy9kb3ducmV2LnhtbERPSwrCMBDdC94hjOBOU12oVKOIIAjqwg/ocmjGtthM&#10;ShNte3sjCO7m8b6zWDWmEG+qXG5ZwWgYgSBOrM45VXC9bAczEM4jaywsk4KWHKyW3c4CY21rPtH7&#10;7FMRQtjFqCDzvoyldElGBt3QlsSBe9jKoA+wSqWusA7hppDjKJpIgzmHhgxL2mSUPM8vo8CYWz1r&#10;j3e7HtlDS7eNq/e5U6rfa9ZzEJ4a/xf/3Dsd5k/HE/h+E06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LRRTvwAAAN0AAAAPAAAAAAAAAAAAAAAAAJgCAABkcnMvZG93bnJl&#10;di54bWxQSwUGAAAAAAQABAD1AAAAhAMAAAAA&#10;" path="m7728,l3864,966r3864,l7728,e" fillcolor="#f47920" stroked="f">
                    <v:path arrowok="t" o:connecttype="custom" o:connectlocs="7728,14227;3864,15193;7728,15193;7728,14227" o:connectangles="0,0,0,0"/>
                  </v:shape>
                </v:group>
                <v:group id="Group 1615" o:spid="_x0000_s1163" style="position:absolute;left:1988;top:8277;width:7728;height:6696" coordorigin="1988,8277" coordsize="7728,6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2xgEs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sYBLFAAAA3QAA&#10;AA8AAAAAAAAAAAAAAAAAqgIAAGRycy9kb3ducmV2LnhtbFBLBQYAAAAABAAEAPoAAACcAwAAAAA=&#10;">
                  <v:shape id="Freeform 1617" o:spid="_x0000_s1164" style="position:absolute;left:1988;top:8277;width:7728;height:6696;visibility:visible;mso-wrap-style:square;v-text-anchor:top" coordsize="7728,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nSMcA&#10;AADdAAAADwAAAGRycy9kb3ducmV2LnhtbESPS28CMQyE75X6HyJX6q1k2UoFLQQElar2wKE8LtzM&#10;xvsQG2dJAmz/fX2o1JutGc98ni8H16kbhdh6NjAeZaCIS29brg0c9h8vU1AxIVvsPJOBH4qwXDw+&#10;zLGw/s5buu1SrSSEY4EGmpT6QutYNuQwjnxPLFrlg8Mka6i1DXiXcNfpPMvetMOWpaHBnt4bKs+7&#10;qzOwGj777+268lV6nZzCcbO5XPOpMc9Pw2oGKtGQ/s1/119W8Ce54Mo3MoJ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WZ0jHAAAA3QAAAA8AAAAAAAAAAAAAAAAAmAIAAGRy&#10;cy9kb3ducmV2LnhtbFBLBQYAAAAABAAEAPUAAACMAwAAAAA=&#10;" path="m,l,5729r3864,966l7728,5729r,-4763l3864,966,,e" fillcolor="#47c1bb" stroked="f">
                    <v:path arrowok="t" o:connecttype="custom" o:connectlocs="0,8277;0,14006;3864,14972;7728,14006;7728,9243;3864,9243;0,8277" o:connectangles="0,0,0,0,0,0,0"/>
                  </v:shape>
                  <v:shape id="Freeform 1616" o:spid="_x0000_s1165" style="position:absolute;left:1988;top:8277;width:7728;height:6696;visibility:visible;mso-wrap-style:square;v-text-anchor:top" coordsize="7728,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C08QA&#10;AADdAAAADwAAAGRycy9kb3ducmV2LnhtbERPS2sCMRC+F/ofwgjeatYVqq5GsQWxBw9qvXgbN7MP&#10;3Ey2SdTtv28Eobf5+J4zX3amETdyvrasYDhIQBDnVtdcKjh+r98mIHxA1thYJgW/5GG5eH2ZY6bt&#10;nfd0O4RSxBD2GSqoQmgzKX1ekUE/sC1x5ArrDIYIXSm1w3sMN41Mk+RdGqw5NlTY0mdF+eVwNQpW&#10;3abd7T8KW4TR+OxO2+3PNZ0o1e91qxmIQF34Fz/dXzrOH6dTeHw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awtPEAAAA3QAAAA8AAAAAAAAAAAAAAAAAmAIAAGRycy9k&#10;b3ducmV2LnhtbFBLBQYAAAAABAAEAPUAAACJAwAAAAA=&#10;" path="m7728,l3864,966r3864,l7728,e" fillcolor="#47c1bb" stroked="f">
                    <v:path arrowok="t" o:connecttype="custom" o:connectlocs="7728,8277;3864,9243;7728,9243;7728,8277" o:connectangles="0,0,0,0"/>
                  </v:shape>
                </v:group>
                <v:group id="Group 1613" o:spid="_x0000_s1166" style="position:absolute;left:750;top:7097;width:5102;height:1935" coordorigin="750,7097" coordsize="5102,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xuu8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LO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Vxuu8cAAADd&#10;AAAADwAAAAAAAAAAAAAAAACqAgAAZHJzL2Rvd25yZXYueG1sUEsFBgAAAAAEAAQA+gAAAJ4DAAAA&#10;AA==&#10;">
                  <v:shape id="Freeform 1614" o:spid="_x0000_s1167" style="position:absolute;left:750;top:7097;width:5102;height:1935;visibility:visible;mso-wrap-style:square;v-text-anchor:top" coordsize="5102,1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3rAMQA&#10;AADdAAAADwAAAGRycy9kb3ducmV2LnhtbERPTWsCMRC9F/ofwhR6KZrVYpXVKKUg7qUFbUWPw2aa&#10;LN1MliTq+u+bgtDbPN7nLFa9a8WZQmw8KxgNCxDEtdcNGwVfn+vBDERMyBpbz6TgShFWy/u7BZba&#10;X3hL510yIodwLFGBTakrpYy1JYdx6DvizH374DBlGIzUAS853LVyXBQv0mHDucFiR2+W6p/dySlo&#10;2snTtdoe3o/7U7f5CNXGWHNQ6vGhf52DSNSnf/HNXek8f/o8gr9v8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96wDEAAAA3QAAAA8AAAAAAAAAAAAAAAAAmAIAAGRycy9k&#10;b3ducmV2LnhtbFBLBQYAAAAABAAEAPUAAACJAwAAAAA=&#10;" path="m,l1238,970r3864,966l3864,966,,e" fillcolor="#47c1bb" stroked="f">
                    <v:path arrowok="t" o:connecttype="custom" o:connectlocs="0,7097;1238,8067;5102,9033;3864,8063;0,7097" o:connectangles="0,0,0,0,0"/>
                  </v:shape>
                </v:group>
                <v:group id="Group 1610" o:spid="_x0000_s1168" style="position:absolute;left:4943;top:11670;width:3047;height:2796" coordorigin="4943,11670" coordsize="3047,2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JVV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r+m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CVVfFAAAA3QAA&#10;AA8AAAAAAAAAAAAAAAAAqgIAAGRycy9kb3ducmV2LnhtbFBLBQYAAAAABAAEAPoAAACcAwAAAAA=&#10;">
                  <v:shape id="Freeform 1612" o:spid="_x0000_s1169" style="position:absolute;left:4943;top:11670;width:3047;height:2796;visibility:visible;mso-wrap-style:square;v-text-anchor:top" coordsize="3047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+xMQA&#10;AADdAAAADwAAAGRycy9kb3ducmV2LnhtbERPTWvCQBC9C/0PyxR6MxsVYkhdRdRSTwVjD+ltyE6T&#10;tNnZkN0m8d93CwVv83ifs9lNphUD9a6xrGARxSCIS6sbrhS8X1/mKQjnkTW2lknBjRzstg+zDWba&#10;jnyhIfeVCCHsMlRQe99lUrqyJoMush1x4D5tb9AH2FdS9ziGcNPKZRwn0mDDoaHGjg41ld/5j1Fw&#10;GJMTFsVeTjJ5O6ZHzx9fi1elnh6n/TMIT5O/i//dZx3mr1cr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fsTEAAAA3QAAAA8AAAAAAAAAAAAAAAAAmAIAAGRycy9k&#10;b3ducmV2LnhtbFBLBQYAAAAABAAEAPUAAACJAwAAAAA=&#10;" path="m,305l,2565r909,232l3048,2260r,-1723l909,537,,305e" stroked="f">
                    <v:path arrowok="t" o:connecttype="custom" o:connectlocs="0,11975;0,14235;909,14467;3048,13930;3048,12207;909,12207;0,11975" o:connectangles="0,0,0,0,0,0,0"/>
                  </v:shape>
                  <v:shape id="Freeform 1611" o:spid="_x0000_s1170" style="position:absolute;left:4943;top:11670;width:3047;height:2796;visibility:visible;mso-wrap-style:square;v-text-anchor:top" coordsize="3047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msMMA&#10;AADdAAAADwAAAGRycy9kb3ducmV2LnhtbERPS4vCMBC+C/6HMMLeNPVBV6pRxAfuSVh3D3obmrGt&#10;NpPSZG399xtB8DYf33Pmy9aU4k61KywrGA4iEMSp1QVnCn5/dv0pCOeRNZaWScGDHCwX3c4cE20b&#10;/qb70WcihLBLUEHufZVI6dKcDLqBrYgDd7G1QR9gnUldYxPCTSlHURRLgwWHhhwrWueU3o5/RsG6&#10;ibd4Oq1kK+PDZrrxfL4O90p99NrVDISn1r/FL/eXDvM/xxN4fhN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jmsMMAAADdAAAADwAAAAAAAAAAAAAAAACYAgAAZHJzL2Rv&#10;d25yZXYueG1sUEsFBgAAAAAEAAQA9QAAAIgDAAAAAA==&#10;" path="m3048,l909,537r2139,l3048,e" stroked="f">
                    <v:path arrowok="t" o:connecttype="custom" o:connectlocs="3048,11670;909,12207;3048,12207;3048,11670" o:connectangles="0,0,0,0"/>
                  </v:shape>
                </v:group>
                <v:group id="Group 1608" o:spid="_x0000_s1171" style="position:absolute;left:6459;top:7763;width:164;height:163" coordorigin="6459,7763" coordsize="164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vNI8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rzSPFAAAA3QAA&#10;AA8AAAAAAAAAAAAAAAAAqgIAAGRycy9kb3ducmV2LnhtbFBLBQYAAAAABAAEAPoAAACcAwAAAAA=&#10;">
                  <v:shape id="Freeform 1609" o:spid="_x0000_s1172" style="position:absolute;left:6459;top:7763;width:164;height:163;visibility:visible;mso-wrap-style:square;v-text-anchor:top" coordsize="1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MBMIA&#10;AADdAAAADwAAAGRycy9kb3ducmV2LnhtbERPzYrCMBC+L/gOYQRva6ourlajiLqwN9H1AYZmbGqb&#10;SWliW9/eLCzsbT6+31lve1uJlhpfOFYwGScgiDOnC84VXH++3hcgfEDWWDkmBU/ysN0M3taYatfx&#10;mdpLyEUMYZ+iAhNCnUrpM0MW/djVxJG7ucZiiLDJpW6wi+G2ktMkmUuLBccGgzXtDWXl5WEVlNXB&#10;7NzpOO3O5cFdlx/tvZ+dlBoN+90KRKA+/Iv/3N86zv+czeH3m3i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mswEwgAAAN0AAAAPAAAAAAAAAAAAAAAAAJgCAABkcnMvZG93&#10;bnJldi54bWxQSwUGAAAAAAQABAD1AAAAhwMAAAAA&#10;" path="m74,l21,28,,95r6,19l50,155r51,8l121,155r18,-13l152,125r9,-20l164,82r,-2l138,23,74,e" fillcolor="#47c1bb" stroked="f">
                    <v:path arrowok="t" o:connecttype="custom" o:connectlocs="74,7763;21,7791;0,7858;6,7877;50,7918;101,7926;121,7918;139,7905;152,7888;161,7868;164,7845;164,7843;138,7786;74,7763" o:connectangles="0,0,0,0,0,0,0,0,0,0,0,0,0,0"/>
                  </v:shape>
                </v:group>
                <v:group id="Group 1606" o:spid="_x0000_s1173" style="position:absolute;left:2948;top:6764;width:164;height:163" coordorigin="2948,6764" coordsize="164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X2z8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J8u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19s/FAAAA3QAA&#10;AA8AAAAAAAAAAAAAAAAAqgIAAGRycy9kb3ducmV2LnhtbFBLBQYAAAAABAAEAPoAAACcAwAAAAA=&#10;">
                  <v:shape id="Freeform 1607" o:spid="_x0000_s1174" style="position:absolute;left:2948;top:6764;width:164;height:163;visibility:visible;mso-wrap-style:square;v-text-anchor:top" coordsize="1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Fw8UA&#10;AADdAAAADwAAAGRycy9kb3ducmV2LnhtbESPQW/CMAyF75P2HyJP4oIghYkNdQSEkEDsONg4m8Zr&#10;C41TJQHKv58Pk7jZes/vfZ4tOteoK4VYezYwGmagiAtvay4NfO/XgymomJAtNp7JwJ0iLObPTzPM&#10;rb/xF113qVQSwjFHA1VKba51LCpyGIe+JRbt1weHSdZQahvwJuGu0eMse9MOa5aGCltaVVScdxdn&#10;4Dg51RO3PX5y6P9My/1mvLz3D8b0XrrlB6hEXXqY/6+3VvDfXwVXvpER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YXDxQAAAN0AAAAPAAAAAAAAAAAAAAAAAJgCAABkcnMv&#10;ZG93bnJldi54bWxQSwUGAAAAAAQABAD1AAAAigMAAAAA&#10;" path="m75,l21,29,,95r6,19l50,155r51,8l122,155r17,-13l153,125r9,-20l165,83r,-3l139,23,75,e" fillcolor="#444" stroked="f">
                    <v:path arrowok="t" o:connecttype="custom" o:connectlocs="75,6764;21,6793;0,6859;6,6878;50,6919;101,6927;122,6919;139,6906;153,6889;162,6869;165,6847;165,6844;139,6787;75,6764" o:connectangles="0,0,0,0,0,0,0,0,0,0,0,0,0,0"/>
                  </v:shape>
                </v:group>
                <v:group id="Group 1604" o:spid="_x0000_s1175" style="position:absolute;left:7466;top:6452;width:172;height:172" coordorigin="7466,6452" coordsize="172,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bHJ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y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GbHJsQAAADdAAAA&#10;DwAAAAAAAAAAAAAAAACqAgAAZHJzL2Rvd25yZXYueG1sUEsFBgAAAAAEAAQA+gAAAJsDAAAAAA==&#10;">
                  <v:shape id="Freeform 1605" o:spid="_x0000_s1176" style="position:absolute;left:7466;top:6452;width:172;height:172;visibility:visible;mso-wrap-style:square;v-text-anchor:top" coordsize="17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KccA&#10;AADdAAAADwAAAGRycy9kb3ducmV2LnhtbESPT2vCQBDF74LfYZlCL0U3Wmkluopo/XPpoSp4HbLT&#10;JJidDdmtRj+9cyh4m8e835s303nrKnWhJpSeDQz6CSjizNuScwPHw7o3BhUissXKMxm4UYD5rNuZ&#10;Ymr9lX/oso+5khAOKRooYqxTrUNWkMPQ9zWx7H594zCKbHJtG7xKuKv0MEk+tMOS5UKBNS0Lys77&#10;Pyc13u6HW/L1Ptiev4+nFW3WS7epjHl9aRcTUJHa+DT/0zsr3OdI+ss3MoKe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zQynHAAAA3QAAAA8AAAAAAAAAAAAAAAAAmAIAAGRy&#10;cy9kb3ducmV2LnhtbFBLBQYAAAAABAAEAPUAAACMAwAAAAA=&#10;" path="m81,l23,27,,90r4,22l45,161r44,11l111,168r50,-40l172,86r,-7l144,22,81,e" fillcolor="#444" stroked="f">
                    <v:path arrowok="t" o:connecttype="custom" o:connectlocs="81,6452;23,6479;0,6542;4,6564;45,6613;89,6624;111,6620;161,6580;172,6538;172,6531;144,6474;81,6452" o:connectangles="0,0,0,0,0,0,0,0,0,0,0,0"/>
                  </v:shape>
                </v:group>
                <v:group id="Group 1602" o:spid="_x0000_s1177" style="position:absolute;left:9583;top:5808;width:873;height:916" coordorigin="9583,5808" coordsize="873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a4Xc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9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ha4XcQAAADdAAAA&#10;DwAAAAAAAAAAAAAAAACqAgAAZHJzL2Rvd25yZXYueG1sUEsFBgAAAAAEAAQA+gAAAJsDAAAAAA==&#10;">
                  <v:shape id="Freeform 1603" o:spid="_x0000_s1178" style="position:absolute;left:9583;top:5808;width:873;height:916;visibility:visible;mso-wrap-style:square;v-text-anchor:top" coordsize="873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jMUsUA&#10;AADdAAAADwAAAGRycy9kb3ducmV2LnhtbERPTWvCQBC9C/0PyxR6041BraSuYrUVT4VoofQ2ZKfZ&#10;tNnZmN3G+O9dodDbPN7nLFa9rUVHra8cKxiPEhDEhdMVlwrej6/DOQgfkDXWjknBhTyslneDBWba&#10;nTmn7hBKEUPYZ6jAhNBkUvrCkEU/cg1x5L5cazFE2JZSt3iO4baWaZLMpMWKY4PBhjaGip/Dr1WQ&#10;T3ffn6d991Kn8/Habj/M8e05V+rhvl8/gQjUh3/xn3uv4/zHSQq3b+IJ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MxSxQAAAN0AAAAPAAAAAAAAAAAAAAAAAJgCAABkcnMv&#10;ZG93bnJldi54bWxQSwUGAAAAAAQABAD1AAAAigMAAAAA&#10;" path="m387,916l873,311,485,,,605,387,916xe" filled="f" strokecolor="#f58020" strokeweight="2.44228mm">
                    <v:path arrowok="t" o:connecttype="custom" o:connectlocs="387,6724;873,6119;485,5808;0,6413;387,6724" o:connectangles="0,0,0,0,0"/>
                  </v:shape>
                </v:group>
                <v:group id="Group 1600" o:spid="_x0000_s1179" style="position:absolute;left:7238;top:5284;width:723;height:857" coordorigin="7238,5284" coordsize="723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iDs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8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iDscQAAADdAAAA&#10;DwAAAAAAAAAAAAAAAACqAgAAZHJzL2Rvd25yZXYueG1sUEsFBgAAAAAEAAQA+gAAAJsDAAAAAA==&#10;">
                  <v:shape id="Freeform 1601" o:spid="_x0000_s1180" style="position:absolute;left:7238;top:5284;width:723;height:857;visibility:visible;mso-wrap-style:square;v-text-anchor:top" coordsize="723,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1QMEA&#10;AADdAAAADwAAAGRycy9kb3ducmV2LnhtbERPTYvCMBC9C/sfwgh7EU0VcaUaZRFWxZuugsehGdtq&#10;MylJ1PrvjSB4m8f7nOm8MZW4kfOlZQX9XgKCOLO65FzB/v+vOwbhA7LGyjIpeJCH+eyrNcVU2ztv&#10;6bYLuYgh7FNUUIRQp1L6rCCDvmdr4sidrDMYInS51A7vMdxUcpAkI2mw5NhQYE2LgrLL7moUHOnQ&#10;P/Mpu4yWq44O18XAbaqlUt/t5ncCIlATPuK3e63j/J/hEF7fxB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tUDBAAAA3QAAAA8AAAAAAAAAAAAAAAAAmAIAAGRycy9kb3du&#10;cmV2LnhtbFBLBQYAAAAABAAEAPUAAACGAwAAAAA=&#10;" path="m,l108,857,723,250,,xe" filled="f" strokecolor="#444" strokeweight="2.44228mm">
                    <v:path arrowok="t" o:connecttype="custom" o:connectlocs="0,5284;108,6141;723,5534;0,5284" o:connectangles="0,0,0,0"/>
                  </v:shape>
                </v:group>
                <v:group id="Group 1598" o:spid="_x0000_s1181" style="position:absolute;left:8900;top:5348;width:307;height:512" coordorigin="8900,5348" coordsize="307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2+Xs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2+XsQAAADdAAAA&#10;DwAAAAAAAAAAAAAAAACqAgAAZHJzL2Rvd25yZXYueG1sUEsFBgAAAAAEAAQA+gAAAJsDAAAAAA==&#10;">
                  <v:shape id="Freeform 1599" o:spid="_x0000_s1182" style="position:absolute;left:8900;top:5348;width:307;height:512;visibility:visible;mso-wrap-style:square;v-text-anchor:top" coordsize="307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G0MEA&#10;AADdAAAADwAAAGRycy9kb3ducmV2LnhtbERPS27CMBDdV+odrKnUXXFaaEABg1BEEdsGDjDEQ5wQ&#10;j6PYQHr7GgmJ3Ty97yxWg23FlXpfO1bwOUpAEJdO11wpOOx/PmYgfEDW2DomBX/kYbV8fVlgpt2N&#10;f+lahErEEPYZKjAhdJmUvjRk0Y9cRxy5k+sthgj7SuoebzHctvIrSVJpsebYYLCj3FB5Li5WgWub&#10;9SU3TZIextvQ0FF+b/KTUu9vw3oOItAQnuKHe6fj/Okkhfs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GhtDBAAAA3QAAAA8AAAAAAAAAAAAAAAAAmAIAAGRycy9kb3du&#10;cmV2LnhtbFBLBQYAAAAABAAEAPUAAACGAwAAAAA=&#10;" path="m71,513l29,452,6,383,,334,,309,12,236,41,168,85,109,141,68,213,36,251,22r19,-7l289,8,307,e" filled="f" strokecolor="#f58020" strokeweight="2.44228mm">
                    <v:path arrowok="t" o:connecttype="custom" o:connectlocs="71,5861;29,5800;6,5731;0,5682;0,5657;12,5584;41,5516;85,5457;141,5416;213,5384;251,5370;270,5363;289,5356;307,5348" o:connectangles="0,0,0,0,0,0,0,0,0,0,0,0,0,0"/>
                  </v:shape>
                </v:group>
                <v:group id="Group 1596" o:spid="_x0000_s1183" style="position:absolute;left:6779;top:6832;width:78;height:645" coordorigin="6779,6832" coordsize="78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OFssUAAADd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6cfU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azhbLFAAAA3QAA&#10;AA8AAAAAAAAAAAAAAAAAqgIAAGRycy9kb3ducmV2LnhtbFBLBQYAAAAABAAEAPoAAACcAwAAAAA=&#10;">
                  <v:shape id="Freeform 1597" o:spid="_x0000_s1184" style="position:absolute;left:6779;top:6832;width:78;height:645;visibility:visible;mso-wrap-style:square;v-text-anchor:top" coordsize="78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hT8YA&#10;AADdAAAADwAAAGRycy9kb3ducmV2LnhtbESPQUsDMRCF74L/IYzQi9ikRa2sTUsRBenNKtjjuJnu&#10;rm4mSxJ3t/++cyj0NsN78943y/XoW9VTTE1gC7OpAUVcBtdwZeHr8+3uCVTKyA7bwGThSAnWq+ur&#10;JRYuDPxB/S5XSkI4FWihzrkrtE5lTR7TNHTEoh1C9JhljZV2EQcJ962eG/OoPTYsDTV29FJT+bf7&#10;9xYe+tvF98+rOfSRze9Q8r7atntrJzfj5hlUpjFfzOfrdyf4i3vBlW9kBL0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hT8YAAADdAAAADwAAAAAAAAAAAAAAAACYAgAAZHJz&#10;L2Rvd25yZXYueG1sUEsFBgAAAAAEAAQA9QAAAIsDAAAAAA==&#10;" path="m79,644l63,519,,e" filled="f" strokecolor="#f58020" strokeweight="2.44228mm">
                    <v:path arrowok="t" o:connecttype="custom" o:connectlocs="79,7476;63,7351;0,6832" o:connectangles="0,0,0"/>
                  </v:shape>
                </v:group>
                <v:group id="Group 1592" o:spid="_x0000_s1185" style="position:absolute;left:4939;top:11667;width:3040;height:2790" coordorigin="4939,11667" coordsize="3040,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C0W8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r/M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gtFvFAAAA3QAA&#10;AA8AAAAAAAAAAAAAAAAAqgIAAGRycy9kb3ducmV2LnhtbFBLBQYAAAAABAAEAPoAAACcAwAAAAA=&#10;">
                  <v:shape id="Freeform 1595" o:spid="_x0000_s1186" style="position:absolute;left:4939;top:11667;width:3040;height:2790;visibility:visible;mso-wrap-style:square;v-text-anchor:top" coordsize="3040,2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f2MYA&#10;AADdAAAADwAAAGRycy9kb3ducmV2LnhtbESPQUvDQBCF74L/YRnBi7SbFtQSuy2lkKB40Sp4HbJj&#10;EszMht1tm/575yB4m+G9ee+b9XbiwZwopj6Ig8W8AEPSBN9L6+Dzo5qtwKSM4nEIQg4ulGC7ub5a&#10;Y+nDWd7pdMit0RBJJTroch5La1PTEWOah5FEte8QGbOusbU+4lnDebDLoniwjL1oQ4cj7Ttqfg5H&#10;dnAX65fwxkduuLq8fu2qerGvl87d3ky7JzCZpvxv/rt+9or/eK/8+o2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8f2MYAAADdAAAADwAAAAAAAAAAAAAAAACYAgAAZHJz&#10;L2Rvd25yZXYueG1sUEsFBgAAAAAEAAQA9QAAAIsDAAAAAA==&#10;" path="m,304l,2558r907,232l3040,2254r,-1718l907,536,,304e" stroked="f">
                    <v:path arrowok="t" o:connecttype="custom" o:connectlocs="0,11971;0,14225;907,14457;3040,13921;3040,12203;907,12203;0,11971" o:connectangles="0,0,0,0,0,0,0"/>
                  </v:shape>
                  <v:shape id="Freeform 1594" o:spid="_x0000_s1187" style="position:absolute;left:4939;top:11667;width:3040;height:2790;visibility:visible;mso-wrap-style:square;v-text-anchor:top" coordsize="3040,2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6Q8QA&#10;AADdAAAADwAAAGRycy9kb3ducmV2LnhtbERPTWvCQBC9F/oflin0UnQTobWkriJCQouXqgWvQ3aa&#10;hGZmw+6q8d93hUJv83ifs1iN3Ksz+dA5MZBPM1AktbOdNAa+DuXkFVSIKBZ7J2TgSgFWy/u7BRbW&#10;XWRH531sVAqRUKCBNsah0DrULTGGqRtIEvftPGNM0DfaerykcO71LMteNGMnqaHFgTYt1T/7Ext4&#10;8tWH++QT11xet8d1WeWbambM48O4fgMVaYz/4j/3u03z58853L5JJ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ukPEAAAA3QAAAA8AAAAAAAAAAAAAAAAAmAIAAGRycy9k&#10;b3ducmV2LnhtbFBLBQYAAAAABAAEAPUAAACJAwAAAAA=&#10;" path="m3040,l907,536r2133,l3040,e" stroked="f">
                    <v:path arrowok="t" o:connecttype="custom" o:connectlocs="3040,11667;907,12203;3040,12203;3040,11667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93" o:spid="_x0000_s1188" type="#_x0000_t75" style="position:absolute;left:6136;top:12188;width:1591;height:2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PqS7CAAAA3QAAAA8AAABkcnMvZG93bnJldi54bWxET99rwjAQfh/4P4QT9jbTFZyjGmUMhOnL&#10;sFN8PZozLTaX0MTa/fdGEHy7j+/nLVaDbUVPXWgcK3ifZCCIK6cbNgr2f+u3TxAhImtsHZOCfwqw&#10;Wo5eFlhod+Ud9WU0IoVwKFBBHaMvpAxVTRbDxHnixJ1cZzEm2BmpO7ymcNvKPMs+pMWGU0ONnr5r&#10;qs7lxSqo8u3h6DZ+szemL9fHnb/I36lSr+Phaw4i0hCf4of7R6f5s2kO92/SC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j6kuwgAAAN0AAAAPAAAAAAAAAAAAAAAAAJ8C&#10;AABkcnMvZG93bnJldi54bWxQSwUGAAAAAAQABAD3AAAAjgMAAAAA&#10;">
                    <v:imagedata r:id="rId8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4" behindDoc="1" locked="0" layoutInCell="1" allowOverlap="1">
                <wp:simplePos x="0" y="0"/>
                <wp:positionH relativeFrom="page">
                  <wp:posOffset>5678805</wp:posOffset>
                </wp:positionH>
                <wp:positionV relativeFrom="page">
                  <wp:posOffset>2795905</wp:posOffset>
                </wp:positionV>
                <wp:extent cx="238125" cy="262255"/>
                <wp:effectExtent l="97155" t="100330" r="93345" b="94615"/>
                <wp:wrapNone/>
                <wp:docPr id="1588" name="Group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262255"/>
                          <a:chOff x="8943" y="4403"/>
                          <a:chExt cx="375" cy="413"/>
                        </a:xfrm>
                      </wpg:grpSpPr>
                      <wps:wsp>
                        <wps:cNvPr id="1589" name="Freeform 1590"/>
                        <wps:cNvSpPr>
                          <a:spLocks/>
                        </wps:cNvSpPr>
                        <wps:spPr bwMode="auto">
                          <a:xfrm>
                            <a:off x="8943" y="4403"/>
                            <a:ext cx="375" cy="413"/>
                          </a:xfrm>
                          <a:custGeom>
                            <a:avLst/>
                            <a:gdLst>
                              <a:gd name="T0" fmla="+- 0 9300 8943"/>
                              <a:gd name="T1" fmla="*/ T0 w 375"/>
                              <a:gd name="T2" fmla="+- 0 4728 4403"/>
                              <a:gd name="T3" fmla="*/ 4728 h 413"/>
                              <a:gd name="T4" fmla="+- 0 9318 8943"/>
                              <a:gd name="T5" fmla="*/ T4 w 375"/>
                              <a:gd name="T6" fmla="+- 0 4522 4403"/>
                              <a:gd name="T7" fmla="*/ 4522 h 413"/>
                              <a:gd name="T8" fmla="+- 0 9147 8943"/>
                              <a:gd name="T9" fmla="*/ T8 w 375"/>
                              <a:gd name="T10" fmla="+- 0 4403 4403"/>
                              <a:gd name="T11" fmla="*/ 4403 h 413"/>
                              <a:gd name="T12" fmla="+- 0 8960 8943"/>
                              <a:gd name="T13" fmla="*/ T12 w 375"/>
                              <a:gd name="T14" fmla="+- 0 4492 4403"/>
                              <a:gd name="T15" fmla="*/ 4492 h 413"/>
                              <a:gd name="T16" fmla="+- 0 8943 8943"/>
                              <a:gd name="T17" fmla="*/ T16 w 375"/>
                              <a:gd name="T18" fmla="+- 0 4698 4403"/>
                              <a:gd name="T19" fmla="*/ 4698 h 413"/>
                              <a:gd name="T20" fmla="+- 0 9113 8943"/>
                              <a:gd name="T21" fmla="*/ T20 w 375"/>
                              <a:gd name="T22" fmla="+- 0 4816 4403"/>
                              <a:gd name="T23" fmla="*/ 4816 h 413"/>
                              <a:gd name="T24" fmla="+- 0 9300 8943"/>
                              <a:gd name="T25" fmla="*/ T24 w 375"/>
                              <a:gd name="T26" fmla="+- 0 4728 4403"/>
                              <a:gd name="T27" fmla="*/ 4728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5" h="413">
                                <a:moveTo>
                                  <a:pt x="357" y="325"/>
                                </a:moveTo>
                                <a:lnTo>
                                  <a:pt x="375" y="119"/>
                                </a:lnTo>
                                <a:lnTo>
                                  <a:pt x="204" y="0"/>
                                </a:lnTo>
                                <a:lnTo>
                                  <a:pt x="17" y="89"/>
                                </a:lnTo>
                                <a:lnTo>
                                  <a:pt x="0" y="295"/>
                                </a:lnTo>
                                <a:lnTo>
                                  <a:pt x="170" y="413"/>
                                </a:lnTo>
                                <a:lnTo>
                                  <a:pt x="357" y="3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922">
                            <a:solidFill>
                              <a:srgbClr val="47C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9" o:spid="_x0000_s1026" style="position:absolute;margin-left:447.15pt;margin-top:220.15pt;width:18.75pt;height:20.65pt;z-index:-1916;mso-position-horizontal-relative:page;mso-position-vertical-relative:page" coordorigin="8943,4403" coordsize="375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">
                <v:shape id="Freeform 1590" o:spid="_x0000_s1027" style="position:absolute;left:8943;top:4403;width:375;height:413;visibility:visible;mso-wrap-style:square;v-text-anchor:top" coordsize="375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jnsUA&#10;AADdAAAADwAAAGRycy9kb3ducmV2LnhtbERPzWrCQBC+F3yHZQq9SLPRUtHoKqKU9iJVmwcYsmM2&#10;NDsbs6vGPr0rCL3Nx/c7s0Vna3Gm1leOFQySFARx4XTFpYL85+N1DMIHZI21Y1JwJQ+Lee9phpl2&#10;F97ReR9KEUPYZ6jAhNBkUvrCkEWfuIY4cgfXWgwRtqXULV5iuK3lME1H0mLFscFgQytDxe/+ZBVs&#10;R/1i3R3/QtP/PGzevo/51ZxSpV6eu+UURKAu/Isf7i8d57+PJ3D/Jp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GOexQAAAN0AAAAPAAAAAAAAAAAAAAAAAJgCAABkcnMv&#10;ZG93bnJldi54bWxQSwUGAAAAAAQABAD1AAAAigMAAAAA&#10;" path="m357,325l375,119,204,,17,89,,295,170,413,357,325xe" filled="f" strokecolor="#47c1bb" strokeweight="2.44228mm">
                  <v:path arrowok="t" o:connecttype="custom" o:connectlocs="357,4728;375,4522;204,4403;17,4492;0,4698;170,4816;357,4728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5" behindDoc="1" locked="0" layoutInCell="1" allowOverlap="1">
                <wp:simplePos x="0" y="0"/>
                <wp:positionH relativeFrom="page">
                  <wp:posOffset>2384425</wp:posOffset>
                </wp:positionH>
                <wp:positionV relativeFrom="page">
                  <wp:posOffset>2446655</wp:posOffset>
                </wp:positionV>
                <wp:extent cx="463550" cy="798195"/>
                <wp:effectExtent l="98425" t="55880" r="47625" b="50800"/>
                <wp:wrapNone/>
                <wp:docPr id="1586" name="Group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798195"/>
                          <a:chOff x="3755" y="3853"/>
                          <a:chExt cx="730" cy="1257"/>
                        </a:xfrm>
                      </wpg:grpSpPr>
                      <wps:wsp>
                        <wps:cNvPr id="1587" name="Freeform 1588"/>
                        <wps:cNvSpPr>
                          <a:spLocks/>
                        </wps:cNvSpPr>
                        <wps:spPr bwMode="auto">
                          <a:xfrm>
                            <a:off x="3755" y="3853"/>
                            <a:ext cx="730" cy="1257"/>
                          </a:xfrm>
                          <a:custGeom>
                            <a:avLst/>
                            <a:gdLst>
                              <a:gd name="T0" fmla="+- 0 4481 3755"/>
                              <a:gd name="T1" fmla="*/ T0 w 730"/>
                              <a:gd name="T2" fmla="+- 0 3853 3853"/>
                              <a:gd name="T3" fmla="*/ 3853 h 1257"/>
                              <a:gd name="T4" fmla="+- 0 4484 3755"/>
                              <a:gd name="T5" fmla="*/ T4 w 730"/>
                              <a:gd name="T6" fmla="+- 0 3881 3853"/>
                              <a:gd name="T7" fmla="*/ 3881 h 1257"/>
                              <a:gd name="T8" fmla="+- 0 4485 3755"/>
                              <a:gd name="T9" fmla="*/ T8 w 730"/>
                              <a:gd name="T10" fmla="+- 0 3908 3853"/>
                              <a:gd name="T11" fmla="*/ 3908 h 1257"/>
                              <a:gd name="T12" fmla="+- 0 4485 3755"/>
                              <a:gd name="T13" fmla="*/ T12 w 730"/>
                              <a:gd name="T14" fmla="+- 0 3935 3853"/>
                              <a:gd name="T15" fmla="*/ 3935 h 1257"/>
                              <a:gd name="T16" fmla="+- 0 4475 3755"/>
                              <a:gd name="T17" fmla="*/ T16 w 730"/>
                              <a:gd name="T18" fmla="+- 0 4014 3853"/>
                              <a:gd name="T19" fmla="*/ 4014 h 1257"/>
                              <a:gd name="T20" fmla="+- 0 4454 3755"/>
                              <a:gd name="T21" fmla="*/ T20 w 730"/>
                              <a:gd name="T22" fmla="+- 0 4091 3853"/>
                              <a:gd name="T23" fmla="*/ 4091 h 1257"/>
                              <a:gd name="T24" fmla="+- 0 4423 3755"/>
                              <a:gd name="T25" fmla="*/ T24 w 730"/>
                              <a:gd name="T26" fmla="+- 0 4164 3853"/>
                              <a:gd name="T27" fmla="*/ 4164 h 1257"/>
                              <a:gd name="T28" fmla="+- 0 4383 3755"/>
                              <a:gd name="T29" fmla="*/ T28 w 730"/>
                              <a:gd name="T30" fmla="+- 0 4235 3853"/>
                              <a:gd name="T31" fmla="*/ 4235 h 1257"/>
                              <a:gd name="T32" fmla="+- 0 4337 3755"/>
                              <a:gd name="T33" fmla="*/ T32 w 730"/>
                              <a:gd name="T34" fmla="+- 0 4302 3853"/>
                              <a:gd name="T35" fmla="*/ 4302 h 1257"/>
                              <a:gd name="T36" fmla="+- 0 4289 3755"/>
                              <a:gd name="T37" fmla="*/ T36 w 730"/>
                              <a:gd name="T38" fmla="+- 0 4362 3853"/>
                              <a:gd name="T39" fmla="*/ 4362 h 1257"/>
                              <a:gd name="T40" fmla="+- 0 4241 3755"/>
                              <a:gd name="T41" fmla="*/ T40 w 730"/>
                              <a:gd name="T42" fmla="+- 0 4411 3853"/>
                              <a:gd name="T43" fmla="*/ 4411 h 1257"/>
                              <a:gd name="T44" fmla="+- 0 4192 3755"/>
                              <a:gd name="T45" fmla="*/ T44 w 730"/>
                              <a:gd name="T46" fmla="+- 0 4456 3853"/>
                              <a:gd name="T47" fmla="*/ 4456 h 1257"/>
                              <a:gd name="T48" fmla="+- 0 4140 3755"/>
                              <a:gd name="T49" fmla="*/ T48 w 730"/>
                              <a:gd name="T50" fmla="+- 0 4497 3853"/>
                              <a:gd name="T51" fmla="*/ 4497 h 1257"/>
                              <a:gd name="T52" fmla="+- 0 4087 3755"/>
                              <a:gd name="T53" fmla="*/ T52 w 730"/>
                              <a:gd name="T54" fmla="+- 0 4537 3853"/>
                              <a:gd name="T55" fmla="*/ 4537 h 1257"/>
                              <a:gd name="T56" fmla="+- 0 4069 3755"/>
                              <a:gd name="T57" fmla="*/ T56 w 730"/>
                              <a:gd name="T58" fmla="+- 0 4550 3853"/>
                              <a:gd name="T59" fmla="*/ 4550 h 1257"/>
                              <a:gd name="T60" fmla="+- 0 4052 3755"/>
                              <a:gd name="T61" fmla="*/ T60 w 730"/>
                              <a:gd name="T62" fmla="+- 0 4563 3853"/>
                              <a:gd name="T63" fmla="*/ 4563 h 1257"/>
                              <a:gd name="T64" fmla="+- 0 3999 3755"/>
                              <a:gd name="T65" fmla="*/ T64 w 730"/>
                              <a:gd name="T66" fmla="+- 0 4604 3853"/>
                              <a:gd name="T67" fmla="*/ 4604 h 1257"/>
                              <a:gd name="T68" fmla="+- 0 3939 3755"/>
                              <a:gd name="T69" fmla="*/ T68 w 730"/>
                              <a:gd name="T70" fmla="+- 0 4655 3853"/>
                              <a:gd name="T71" fmla="*/ 4655 h 1257"/>
                              <a:gd name="T72" fmla="+- 0 3894 3755"/>
                              <a:gd name="T73" fmla="*/ T72 w 730"/>
                              <a:gd name="T74" fmla="+- 0 4700 3853"/>
                              <a:gd name="T75" fmla="*/ 4700 h 1257"/>
                              <a:gd name="T76" fmla="+- 0 3840 3755"/>
                              <a:gd name="T77" fmla="*/ T76 w 730"/>
                              <a:gd name="T78" fmla="+- 0 4768 3853"/>
                              <a:gd name="T79" fmla="*/ 4768 h 1257"/>
                              <a:gd name="T80" fmla="+- 0 3801 3755"/>
                              <a:gd name="T81" fmla="*/ T80 w 730"/>
                              <a:gd name="T82" fmla="+- 0 4837 3853"/>
                              <a:gd name="T83" fmla="*/ 4837 h 1257"/>
                              <a:gd name="T84" fmla="+- 0 3775 3755"/>
                              <a:gd name="T85" fmla="*/ T84 w 730"/>
                              <a:gd name="T86" fmla="+- 0 4907 3853"/>
                              <a:gd name="T87" fmla="*/ 4907 h 1257"/>
                              <a:gd name="T88" fmla="+- 0 3760 3755"/>
                              <a:gd name="T89" fmla="*/ T88 w 730"/>
                              <a:gd name="T90" fmla="+- 0 4981 3853"/>
                              <a:gd name="T91" fmla="*/ 4981 h 1257"/>
                              <a:gd name="T92" fmla="+- 0 3755 3755"/>
                              <a:gd name="T93" fmla="*/ T92 w 730"/>
                              <a:gd name="T94" fmla="+- 0 5057 3853"/>
                              <a:gd name="T95" fmla="*/ 5057 h 1257"/>
                              <a:gd name="T96" fmla="+- 0 3756 3755"/>
                              <a:gd name="T97" fmla="*/ T96 w 730"/>
                              <a:gd name="T98" fmla="+- 0 5084 3853"/>
                              <a:gd name="T99" fmla="*/ 5084 h 1257"/>
                              <a:gd name="T100" fmla="+- 0 3757 3755"/>
                              <a:gd name="T101" fmla="*/ T100 w 730"/>
                              <a:gd name="T102" fmla="+- 0 5111 3853"/>
                              <a:gd name="T103" fmla="*/ 5111 h 1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30" h="1257">
                                <a:moveTo>
                                  <a:pt x="726" y="0"/>
                                </a:moveTo>
                                <a:lnTo>
                                  <a:pt x="729" y="28"/>
                                </a:lnTo>
                                <a:lnTo>
                                  <a:pt x="730" y="55"/>
                                </a:lnTo>
                                <a:lnTo>
                                  <a:pt x="730" y="82"/>
                                </a:lnTo>
                                <a:lnTo>
                                  <a:pt x="720" y="161"/>
                                </a:lnTo>
                                <a:lnTo>
                                  <a:pt x="699" y="238"/>
                                </a:lnTo>
                                <a:lnTo>
                                  <a:pt x="668" y="311"/>
                                </a:lnTo>
                                <a:lnTo>
                                  <a:pt x="628" y="382"/>
                                </a:lnTo>
                                <a:lnTo>
                                  <a:pt x="582" y="449"/>
                                </a:lnTo>
                                <a:lnTo>
                                  <a:pt x="534" y="509"/>
                                </a:lnTo>
                                <a:lnTo>
                                  <a:pt x="486" y="558"/>
                                </a:lnTo>
                                <a:lnTo>
                                  <a:pt x="437" y="603"/>
                                </a:lnTo>
                                <a:lnTo>
                                  <a:pt x="385" y="644"/>
                                </a:lnTo>
                                <a:lnTo>
                                  <a:pt x="332" y="684"/>
                                </a:lnTo>
                                <a:lnTo>
                                  <a:pt x="314" y="697"/>
                                </a:lnTo>
                                <a:lnTo>
                                  <a:pt x="297" y="710"/>
                                </a:lnTo>
                                <a:lnTo>
                                  <a:pt x="244" y="751"/>
                                </a:lnTo>
                                <a:lnTo>
                                  <a:pt x="184" y="802"/>
                                </a:lnTo>
                                <a:lnTo>
                                  <a:pt x="139" y="847"/>
                                </a:lnTo>
                                <a:lnTo>
                                  <a:pt x="85" y="915"/>
                                </a:lnTo>
                                <a:lnTo>
                                  <a:pt x="46" y="984"/>
                                </a:lnTo>
                                <a:lnTo>
                                  <a:pt x="20" y="1054"/>
                                </a:lnTo>
                                <a:lnTo>
                                  <a:pt x="5" y="1128"/>
                                </a:lnTo>
                                <a:lnTo>
                                  <a:pt x="0" y="1204"/>
                                </a:lnTo>
                                <a:lnTo>
                                  <a:pt x="1" y="1231"/>
                                </a:lnTo>
                                <a:lnTo>
                                  <a:pt x="2" y="1258"/>
                                </a:lnTo>
                              </a:path>
                            </a:pathLst>
                          </a:custGeom>
                          <a:noFill/>
                          <a:ln w="94691">
                            <a:solidFill>
                              <a:srgbClr val="F58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7" o:spid="_x0000_s1026" style="position:absolute;margin-left:187.75pt;margin-top:192.65pt;width:36.5pt;height:62.85pt;z-index:-1915;mso-position-horizontal-relative:page;mso-position-vertical-relative:page" coordorigin="3755,3853" coordsize="730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">
                <v:shape id="Freeform 1588" o:spid="_x0000_s1027" style="position:absolute;left:3755;top:3853;width:730;height:1257;visibility:visible;mso-wrap-style:square;v-text-anchor:top" coordsize="730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ULsUA&#10;AADdAAAADwAAAGRycy9kb3ducmV2LnhtbERPS2vCQBC+F/wPywje6kahPqKrtFJB2oP4OHgcsmMS&#10;kp0N2dWs/vpuodDbfHzPWa6DqcWdWldaVjAaJiCIM6tLzhWcT9vXGQjnkTXWlknBgxysV72XJaba&#10;dnyg+9HnIoawS1FB4X2TSumyggy6oW2II3e1rUEfYZtL3WIXw00tx0kykQZLjg0FNrQpKKuON6Pg&#10;a3p77m312Xxf549Rd9mFjyoLSg364X0BwlPw/+I/907H+W+zKfx+E0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5QuxQAAAN0AAAAPAAAAAAAAAAAAAAAAAJgCAABkcnMv&#10;ZG93bnJldi54bWxQSwUGAAAAAAQABAD1AAAAigMAAAAA&#10;" path="m726,r3,28l730,55r,27l720,161r-21,77l668,311r-40,71l582,449r-48,60l486,558r-49,45l385,644r-53,40l314,697r-17,13l244,751r-60,51l139,847,85,915,46,984r-26,70l5,1128,,1204r1,27l2,1258e" filled="f" strokecolor="#f58020" strokeweight="2.63031mm">
                  <v:path arrowok="t" o:connecttype="custom" o:connectlocs="726,3853;729,3881;730,3908;730,3935;720,4014;699,4091;668,4164;628,4235;582,4302;534,4362;486,4411;437,4456;385,4497;332,4537;314,4550;297,4563;244,4604;184,4655;139,4700;85,4768;46,4837;20,4907;5,4981;0,5057;1,5084;2,5111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6" behindDoc="1" locked="0" layoutInCell="1" allowOverlap="1">
                <wp:simplePos x="0" y="0"/>
                <wp:positionH relativeFrom="page">
                  <wp:posOffset>2369185</wp:posOffset>
                </wp:positionH>
                <wp:positionV relativeFrom="page">
                  <wp:posOffset>3415665</wp:posOffset>
                </wp:positionV>
                <wp:extent cx="104140" cy="103505"/>
                <wp:effectExtent l="6985" t="5715" r="3175" b="5080"/>
                <wp:wrapNone/>
                <wp:docPr id="1584" name="Group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103505"/>
                          <a:chOff x="3731" y="5379"/>
                          <a:chExt cx="164" cy="163"/>
                        </a:xfrm>
                      </wpg:grpSpPr>
                      <wps:wsp>
                        <wps:cNvPr id="1585" name="Freeform 1586"/>
                        <wps:cNvSpPr>
                          <a:spLocks/>
                        </wps:cNvSpPr>
                        <wps:spPr bwMode="auto">
                          <a:xfrm>
                            <a:off x="3731" y="5379"/>
                            <a:ext cx="164" cy="163"/>
                          </a:xfrm>
                          <a:custGeom>
                            <a:avLst/>
                            <a:gdLst>
                              <a:gd name="T0" fmla="+- 0 3805 3731"/>
                              <a:gd name="T1" fmla="*/ T0 w 164"/>
                              <a:gd name="T2" fmla="+- 0 5379 5379"/>
                              <a:gd name="T3" fmla="*/ 5379 h 163"/>
                              <a:gd name="T4" fmla="+- 0 3752 3731"/>
                              <a:gd name="T5" fmla="*/ T4 w 164"/>
                              <a:gd name="T6" fmla="+- 0 5407 5379"/>
                              <a:gd name="T7" fmla="*/ 5407 h 163"/>
                              <a:gd name="T8" fmla="+- 0 3731 3731"/>
                              <a:gd name="T9" fmla="*/ T8 w 164"/>
                              <a:gd name="T10" fmla="+- 0 5474 5379"/>
                              <a:gd name="T11" fmla="*/ 5474 h 163"/>
                              <a:gd name="T12" fmla="+- 0 3736 3731"/>
                              <a:gd name="T13" fmla="*/ T12 w 164"/>
                              <a:gd name="T14" fmla="+- 0 5493 5379"/>
                              <a:gd name="T15" fmla="*/ 5493 h 163"/>
                              <a:gd name="T16" fmla="+- 0 3781 3731"/>
                              <a:gd name="T17" fmla="*/ T16 w 164"/>
                              <a:gd name="T18" fmla="+- 0 5534 5379"/>
                              <a:gd name="T19" fmla="*/ 5534 h 163"/>
                              <a:gd name="T20" fmla="+- 0 3832 3731"/>
                              <a:gd name="T21" fmla="*/ T20 w 164"/>
                              <a:gd name="T22" fmla="+- 0 5542 5379"/>
                              <a:gd name="T23" fmla="*/ 5542 h 163"/>
                              <a:gd name="T24" fmla="+- 0 3852 3731"/>
                              <a:gd name="T25" fmla="*/ T24 w 164"/>
                              <a:gd name="T26" fmla="+- 0 5534 5379"/>
                              <a:gd name="T27" fmla="*/ 5534 h 163"/>
                              <a:gd name="T28" fmla="+- 0 3870 3731"/>
                              <a:gd name="T29" fmla="*/ T28 w 164"/>
                              <a:gd name="T30" fmla="+- 0 5521 5379"/>
                              <a:gd name="T31" fmla="*/ 5521 h 163"/>
                              <a:gd name="T32" fmla="+- 0 3883 3731"/>
                              <a:gd name="T33" fmla="*/ T32 w 164"/>
                              <a:gd name="T34" fmla="+- 0 5504 5379"/>
                              <a:gd name="T35" fmla="*/ 5504 h 163"/>
                              <a:gd name="T36" fmla="+- 0 3892 3731"/>
                              <a:gd name="T37" fmla="*/ T36 w 164"/>
                              <a:gd name="T38" fmla="+- 0 5484 5379"/>
                              <a:gd name="T39" fmla="*/ 5484 h 163"/>
                              <a:gd name="T40" fmla="+- 0 3895 3731"/>
                              <a:gd name="T41" fmla="*/ T40 w 164"/>
                              <a:gd name="T42" fmla="+- 0 5461 5379"/>
                              <a:gd name="T43" fmla="*/ 5461 h 163"/>
                              <a:gd name="T44" fmla="+- 0 3895 3731"/>
                              <a:gd name="T45" fmla="*/ T44 w 164"/>
                              <a:gd name="T46" fmla="+- 0 5459 5379"/>
                              <a:gd name="T47" fmla="*/ 5459 h 163"/>
                              <a:gd name="T48" fmla="+- 0 3869 3731"/>
                              <a:gd name="T49" fmla="*/ T48 w 164"/>
                              <a:gd name="T50" fmla="+- 0 5402 5379"/>
                              <a:gd name="T51" fmla="*/ 5402 h 163"/>
                              <a:gd name="T52" fmla="+- 0 3805 3731"/>
                              <a:gd name="T53" fmla="*/ T52 w 164"/>
                              <a:gd name="T54" fmla="+- 0 5379 5379"/>
                              <a:gd name="T55" fmla="*/ 537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74" y="0"/>
                                </a:moveTo>
                                <a:lnTo>
                                  <a:pt x="21" y="28"/>
                                </a:lnTo>
                                <a:lnTo>
                                  <a:pt x="0" y="95"/>
                                </a:lnTo>
                                <a:lnTo>
                                  <a:pt x="5" y="114"/>
                                </a:lnTo>
                                <a:lnTo>
                                  <a:pt x="50" y="155"/>
                                </a:lnTo>
                                <a:lnTo>
                                  <a:pt x="101" y="163"/>
                                </a:lnTo>
                                <a:lnTo>
                                  <a:pt x="121" y="155"/>
                                </a:lnTo>
                                <a:lnTo>
                                  <a:pt x="139" y="142"/>
                                </a:lnTo>
                                <a:lnTo>
                                  <a:pt x="152" y="125"/>
                                </a:lnTo>
                                <a:lnTo>
                                  <a:pt x="161" y="105"/>
                                </a:lnTo>
                                <a:lnTo>
                                  <a:pt x="164" y="82"/>
                                </a:lnTo>
                                <a:lnTo>
                                  <a:pt x="164" y="80"/>
                                </a:lnTo>
                                <a:lnTo>
                                  <a:pt x="138" y="23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5" o:spid="_x0000_s1026" style="position:absolute;margin-left:186.55pt;margin-top:268.95pt;width:8.2pt;height:8.15pt;z-index:-1914;mso-position-horizontal-relative:page;mso-position-vertical-relative:page" coordorigin="3731,5379" coordsize="164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">
                <v:shape id="Freeform 1586" o:spid="_x0000_s1027" style="position:absolute;left:3731;top:5379;width:164;height:163;visibility:visible;mso-wrap-style:square;v-text-anchor:top" coordsize="1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NW8EA&#10;AADdAAAADwAAAGRycy9kb3ducmV2LnhtbERPS4vCMBC+C/sfwix4kTVVqJRqFFlY0aOvPY/N2Ha3&#10;mZQkav33RhC8zcf3nNmiM424kvO1ZQWjYQKCuLC65lLBYf/zlYHwAVljY5kU3MnDYv7Rm2Gu7Y23&#10;dN2FUsQQ9jkqqEJocyl9UZFBP7QtceTO1hkMEbpSaoe3GG4aOU6SiTRYc2yosKXvior/3cUoOKV/&#10;dWrWpw27wTEr96vx8j74Var/2S2nIAJ14S1+udc6zk+zFJ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vjVvBAAAA3QAAAA8AAAAAAAAAAAAAAAAAmAIAAGRycy9kb3du&#10;cmV2LnhtbFBLBQYAAAAABAAEAPUAAACGAwAAAAA=&#10;" path="m74,l21,28,,95r5,19l50,155r51,8l121,155r18,-13l152,125r9,-20l164,82r,-2l138,23,74,e" fillcolor="#444" stroked="f">
                  <v:path arrowok="t" o:connecttype="custom" o:connectlocs="74,5379;21,5407;0,5474;5,5493;50,5534;101,5542;121,5534;139,5521;152,5504;161,5484;164,5461;164,5459;138,5402;74,5379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7" behindDoc="1" locked="0" layoutInCell="1" allowOverlap="1">
                <wp:simplePos x="0" y="0"/>
                <wp:positionH relativeFrom="page">
                  <wp:posOffset>5133975</wp:posOffset>
                </wp:positionH>
                <wp:positionV relativeFrom="page">
                  <wp:posOffset>3084830</wp:posOffset>
                </wp:positionV>
                <wp:extent cx="109220" cy="109220"/>
                <wp:effectExtent l="0" t="8255" r="5080" b="6350"/>
                <wp:wrapNone/>
                <wp:docPr id="1582" name="Group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8085" y="4858"/>
                          <a:chExt cx="172" cy="172"/>
                        </a:xfrm>
                      </wpg:grpSpPr>
                      <wps:wsp>
                        <wps:cNvPr id="1583" name="Freeform 1584"/>
                        <wps:cNvSpPr>
                          <a:spLocks/>
                        </wps:cNvSpPr>
                        <wps:spPr bwMode="auto">
                          <a:xfrm>
                            <a:off x="8085" y="4858"/>
                            <a:ext cx="172" cy="172"/>
                          </a:xfrm>
                          <a:custGeom>
                            <a:avLst/>
                            <a:gdLst>
                              <a:gd name="T0" fmla="+- 0 8166 8085"/>
                              <a:gd name="T1" fmla="*/ T0 w 172"/>
                              <a:gd name="T2" fmla="+- 0 4858 4858"/>
                              <a:gd name="T3" fmla="*/ 4858 h 172"/>
                              <a:gd name="T4" fmla="+- 0 8100 8085"/>
                              <a:gd name="T5" fmla="*/ T4 w 172"/>
                              <a:gd name="T6" fmla="+- 0 4894 4858"/>
                              <a:gd name="T7" fmla="*/ 4894 h 172"/>
                              <a:gd name="T8" fmla="+- 0 8085 8085"/>
                              <a:gd name="T9" fmla="*/ T8 w 172"/>
                              <a:gd name="T10" fmla="+- 0 4947 4858"/>
                              <a:gd name="T11" fmla="*/ 4947 h 172"/>
                              <a:gd name="T12" fmla="+- 0 8088 8085"/>
                              <a:gd name="T13" fmla="*/ T12 w 172"/>
                              <a:gd name="T14" fmla="+- 0 4966 4858"/>
                              <a:gd name="T15" fmla="*/ 4966 h 172"/>
                              <a:gd name="T16" fmla="+- 0 8138 8085"/>
                              <a:gd name="T17" fmla="*/ T16 w 172"/>
                              <a:gd name="T18" fmla="+- 0 5023 4858"/>
                              <a:gd name="T19" fmla="*/ 5023 h 172"/>
                              <a:gd name="T20" fmla="+- 0 8174 8085"/>
                              <a:gd name="T21" fmla="*/ T20 w 172"/>
                              <a:gd name="T22" fmla="+- 0 5029 4858"/>
                              <a:gd name="T23" fmla="*/ 5029 h 172"/>
                              <a:gd name="T24" fmla="+- 0 8193 8085"/>
                              <a:gd name="T25" fmla="*/ T24 w 172"/>
                              <a:gd name="T26" fmla="+- 0 5026 4858"/>
                              <a:gd name="T27" fmla="*/ 5026 h 172"/>
                              <a:gd name="T28" fmla="+- 0 8250 8085"/>
                              <a:gd name="T29" fmla="*/ T28 w 172"/>
                              <a:gd name="T30" fmla="+- 0 4977 4858"/>
                              <a:gd name="T31" fmla="*/ 4977 h 172"/>
                              <a:gd name="T32" fmla="+- 0 8257 8085"/>
                              <a:gd name="T33" fmla="*/ T32 w 172"/>
                              <a:gd name="T34" fmla="+- 0 4940 4858"/>
                              <a:gd name="T35" fmla="*/ 4940 h 172"/>
                              <a:gd name="T36" fmla="+- 0 8254 8085"/>
                              <a:gd name="T37" fmla="*/ T36 w 172"/>
                              <a:gd name="T38" fmla="+- 0 4922 4858"/>
                              <a:gd name="T39" fmla="*/ 4922 h 172"/>
                              <a:gd name="T40" fmla="+- 0 8219 8085"/>
                              <a:gd name="T41" fmla="*/ T40 w 172"/>
                              <a:gd name="T42" fmla="+- 0 4872 4858"/>
                              <a:gd name="T43" fmla="*/ 4872 h 172"/>
                              <a:gd name="T44" fmla="+- 0 8166 8085"/>
                              <a:gd name="T45" fmla="*/ T44 w 172"/>
                              <a:gd name="T46" fmla="+- 0 4858 4858"/>
                              <a:gd name="T47" fmla="*/ 4858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2" h="172">
                                <a:moveTo>
                                  <a:pt x="81" y="0"/>
                                </a:moveTo>
                                <a:lnTo>
                                  <a:pt x="15" y="36"/>
                                </a:lnTo>
                                <a:lnTo>
                                  <a:pt x="0" y="89"/>
                                </a:lnTo>
                                <a:lnTo>
                                  <a:pt x="3" y="108"/>
                                </a:lnTo>
                                <a:lnTo>
                                  <a:pt x="53" y="165"/>
                                </a:lnTo>
                                <a:lnTo>
                                  <a:pt x="89" y="171"/>
                                </a:lnTo>
                                <a:lnTo>
                                  <a:pt x="108" y="168"/>
                                </a:lnTo>
                                <a:lnTo>
                                  <a:pt x="165" y="119"/>
                                </a:lnTo>
                                <a:lnTo>
                                  <a:pt x="172" y="82"/>
                                </a:lnTo>
                                <a:lnTo>
                                  <a:pt x="169" y="64"/>
                                </a:lnTo>
                                <a:lnTo>
                                  <a:pt x="134" y="14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solidFill>
                            <a:srgbClr val="F58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3" o:spid="_x0000_s1026" style="position:absolute;margin-left:404.25pt;margin-top:242.9pt;width:8.6pt;height:8.6pt;z-index:-1913;mso-position-horizontal-relative:page;mso-position-vertical-relative:page" coordorigin="8085,4858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">
                <v:shape id="Freeform 1584" o:spid="_x0000_s1027" style="position:absolute;left:8085;top:4858;width:172;height:172;visibility:visible;mso-wrap-style:square;v-text-anchor:top" coordsize="17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qp8YA&#10;AADdAAAADwAAAGRycy9kb3ducmV2LnhtbERPTWvCQBC9F/wPywheSrNpRZE0q1ihIEgPWot4G7PT&#10;JJidjdmNif76bqHQ2zze56SL3lTiSo0rLSt4jmIQxJnVJecK9p/vTzMQziNrrCyTghs5WMwHDykm&#10;2na8pevO5yKEsEtQQeF9nUjpsoIMusjWxIH7to1BH2CTS91gF8JNJV/ieCoNlhwaCqxpVVB23rVG&#10;wXHzsW7b4wFP98ev+P526Ta3PldqNOyXryA89f5f/Ode6zB/MhvD7zfhBD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Bqp8YAAADdAAAADwAAAAAAAAAAAAAAAACYAgAAZHJz&#10;L2Rvd25yZXYueG1sUEsFBgAAAAAEAAQA9QAAAIsDAAAAAA==&#10;" path="m81,l15,36,,89r3,19l53,165r36,6l108,168r57,-49l172,82,169,64,134,14,81,e" fillcolor="#f58020" stroked="f">
                  <v:path arrowok="t" o:connecttype="custom" o:connectlocs="81,4858;15,4894;0,4947;3,4966;53,5023;89,5029;108,5026;165,4977;172,4940;169,4922;134,4872;81,4858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8" behindDoc="1" locked="0" layoutInCell="1" allowOverlap="1">
                <wp:simplePos x="0" y="0"/>
                <wp:positionH relativeFrom="page">
                  <wp:posOffset>7050405</wp:posOffset>
                </wp:positionH>
                <wp:positionV relativeFrom="page">
                  <wp:posOffset>2622550</wp:posOffset>
                </wp:positionV>
                <wp:extent cx="109220" cy="109220"/>
                <wp:effectExtent l="1905" t="3175" r="3175" b="1905"/>
                <wp:wrapNone/>
                <wp:docPr id="1580" name="Group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11103" y="4130"/>
                          <a:chExt cx="172" cy="172"/>
                        </a:xfrm>
                      </wpg:grpSpPr>
                      <wps:wsp>
                        <wps:cNvPr id="1581" name="Freeform 1582"/>
                        <wps:cNvSpPr>
                          <a:spLocks/>
                        </wps:cNvSpPr>
                        <wps:spPr bwMode="auto">
                          <a:xfrm>
                            <a:off x="11103" y="4130"/>
                            <a:ext cx="172" cy="172"/>
                          </a:xfrm>
                          <a:custGeom>
                            <a:avLst/>
                            <a:gdLst>
                              <a:gd name="T0" fmla="+- 0 11184 11103"/>
                              <a:gd name="T1" fmla="*/ T0 w 172"/>
                              <a:gd name="T2" fmla="+- 0 4130 4130"/>
                              <a:gd name="T3" fmla="*/ 4130 h 172"/>
                              <a:gd name="T4" fmla="+- 0 11118 11103"/>
                              <a:gd name="T5" fmla="*/ T4 w 172"/>
                              <a:gd name="T6" fmla="+- 0 4167 4130"/>
                              <a:gd name="T7" fmla="*/ 4167 h 172"/>
                              <a:gd name="T8" fmla="+- 0 11103 11103"/>
                              <a:gd name="T9" fmla="*/ T8 w 172"/>
                              <a:gd name="T10" fmla="+- 0 4220 4130"/>
                              <a:gd name="T11" fmla="*/ 4220 h 172"/>
                              <a:gd name="T12" fmla="+- 0 11106 11103"/>
                              <a:gd name="T13" fmla="*/ T12 w 172"/>
                              <a:gd name="T14" fmla="+- 0 4239 4130"/>
                              <a:gd name="T15" fmla="*/ 4239 h 172"/>
                              <a:gd name="T16" fmla="+- 0 11156 11103"/>
                              <a:gd name="T17" fmla="*/ T16 w 172"/>
                              <a:gd name="T18" fmla="+- 0 4296 4130"/>
                              <a:gd name="T19" fmla="*/ 4296 h 172"/>
                              <a:gd name="T20" fmla="+- 0 11192 11103"/>
                              <a:gd name="T21" fmla="*/ T20 w 172"/>
                              <a:gd name="T22" fmla="+- 0 4302 4130"/>
                              <a:gd name="T23" fmla="*/ 4302 h 172"/>
                              <a:gd name="T24" fmla="+- 0 11211 11103"/>
                              <a:gd name="T25" fmla="*/ T24 w 172"/>
                              <a:gd name="T26" fmla="+- 0 4299 4130"/>
                              <a:gd name="T27" fmla="*/ 4299 h 172"/>
                              <a:gd name="T28" fmla="+- 0 11268 11103"/>
                              <a:gd name="T29" fmla="*/ T28 w 172"/>
                              <a:gd name="T30" fmla="+- 0 4250 4130"/>
                              <a:gd name="T31" fmla="*/ 4250 h 172"/>
                              <a:gd name="T32" fmla="+- 0 11275 11103"/>
                              <a:gd name="T33" fmla="*/ T32 w 172"/>
                              <a:gd name="T34" fmla="+- 0 4213 4130"/>
                              <a:gd name="T35" fmla="*/ 4213 h 172"/>
                              <a:gd name="T36" fmla="+- 0 11272 11103"/>
                              <a:gd name="T37" fmla="*/ T36 w 172"/>
                              <a:gd name="T38" fmla="+- 0 4195 4130"/>
                              <a:gd name="T39" fmla="*/ 4195 h 172"/>
                              <a:gd name="T40" fmla="+- 0 11237 11103"/>
                              <a:gd name="T41" fmla="*/ T40 w 172"/>
                              <a:gd name="T42" fmla="+- 0 4145 4130"/>
                              <a:gd name="T43" fmla="*/ 4145 h 172"/>
                              <a:gd name="T44" fmla="+- 0 11184 11103"/>
                              <a:gd name="T45" fmla="*/ T44 w 172"/>
                              <a:gd name="T46" fmla="+- 0 4130 4130"/>
                              <a:gd name="T47" fmla="*/ 4130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2" h="172">
                                <a:moveTo>
                                  <a:pt x="81" y="0"/>
                                </a:moveTo>
                                <a:lnTo>
                                  <a:pt x="15" y="37"/>
                                </a:lnTo>
                                <a:lnTo>
                                  <a:pt x="0" y="90"/>
                                </a:lnTo>
                                <a:lnTo>
                                  <a:pt x="3" y="109"/>
                                </a:lnTo>
                                <a:lnTo>
                                  <a:pt x="53" y="166"/>
                                </a:lnTo>
                                <a:lnTo>
                                  <a:pt x="89" y="172"/>
                                </a:lnTo>
                                <a:lnTo>
                                  <a:pt x="108" y="169"/>
                                </a:lnTo>
                                <a:lnTo>
                                  <a:pt x="165" y="120"/>
                                </a:lnTo>
                                <a:lnTo>
                                  <a:pt x="172" y="83"/>
                                </a:lnTo>
                                <a:lnTo>
                                  <a:pt x="169" y="65"/>
                                </a:lnTo>
                                <a:lnTo>
                                  <a:pt x="134" y="15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solidFill>
                            <a:srgbClr val="F58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1" o:spid="_x0000_s1026" style="position:absolute;margin-left:555.15pt;margin-top:206.5pt;width:8.6pt;height:8.6pt;z-index:-1912;mso-position-horizontal-relative:page;mso-position-vertical-relative:page" coordorigin="11103,4130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">
                <v:shape id="Freeform 1582" o:spid="_x0000_s1027" style="position:absolute;left:11103;top:4130;width:172;height:172;visibility:visible;mso-wrap-style:square;v-text-anchor:top" coordsize="17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RS8YA&#10;AADdAAAADwAAAGRycy9kb3ducmV2LnhtbERPS2vCQBC+F/wPywi9lLqx0CLRTdBCQZAe6oOS25id&#10;JqHZ2TS7MdFf7woFb/PxPWeRDqYWJ2pdZVnBdBKBIM6trrhQsN99PM9AOI+ssbZMCs7kIE1GDwuM&#10;te35i05bX4gQwi5GBaX3TSyly0sy6Ca2IQ7cj20N+gDbQuoW+xBuavkSRW/SYMWhocSG3kvKf7ed&#10;UZBtPtddl33j8fJ0iC6rv35zHgqlHsfDcg7C0+Dv4n/3Wof5r7Mp3L4JJ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5RS8YAAADdAAAADwAAAAAAAAAAAAAAAACYAgAAZHJz&#10;L2Rvd25yZXYueG1sUEsFBgAAAAAEAAQA9QAAAIsDAAAAAA==&#10;" path="m81,l15,37,,90r3,19l53,166r36,6l108,169r57,-49l172,83,169,65,134,15,81,e" fillcolor="#f58020" stroked="f">
                  <v:path arrowok="t" o:connecttype="custom" o:connectlocs="81,4130;15,4167;0,4220;3,4239;53,4296;89,4302;108,4299;165,4250;172,4213;169,4195;134,4145;81,4130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69" behindDoc="1" locked="0" layoutInCell="1" allowOverlap="1">
                <wp:simplePos x="0" y="0"/>
                <wp:positionH relativeFrom="page">
                  <wp:posOffset>6428740</wp:posOffset>
                </wp:positionH>
                <wp:positionV relativeFrom="page">
                  <wp:posOffset>2748915</wp:posOffset>
                </wp:positionV>
                <wp:extent cx="497840" cy="539115"/>
                <wp:effectExtent l="46990" t="53340" r="93345" b="45720"/>
                <wp:wrapNone/>
                <wp:docPr id="1578" name="Group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840" cy="539115"/>
                          <a:chOff x="10124" y="4329"/>
                          <a:chExt cx="784" cy="849"/>
                        </a:xfrm>
                      </wpg:grpSpPr>
                      <wps:wsp>
                        <wps:cNvPr id="1579" name="Freeform 1580"/>
                        <wps:cNvSpPr>
                          <a:spLocks/>
                        </wps:cNvSpPr>
                        <wps:spPr bwMode="auto">
                          <a:xfrm>
                            <a:off x="10124" y="4329"/>
                            <a:ext cx="784" cy="849"/>
                          </a:xfrm>
                          <a:custGeom>
                            <a:avLst/>
                            <a:gdLst>
                              <a:gd name="T0" fmla="+- 0 10818 10124"/>
                              <a:gd name="T1" fmla="*/ T0 w 784"/>
                              <a:gd name="T2" fmla="+- 0 4329 4329"/>
                              <a:gd name="T3" fmla="*/ 4329 h 849"/>
                              <a:gd name="T4" fmla="+- 0 10742 10124"/>
                              <a:gd name="T5" fmla="*/ T4 w 784"/>
                              <a:gd name="T6" fmla="+- 0 4383 4329"/>
                              <a:gd name="T7" fmla="*/ 4383 h 849"/>
                              <a:gd name="T8" fmla="+- 0 10688 10124"/>
                              <a:gd name="T9" fmla="*/ T8 w 784"/>
                              <a:gd name="T10" fmla="+- 0 4435 4329"/>
                              <a:gd name="T11" fmla="*/ 4435 h 849"/>
                              <a:gd name="T12" fmla="+- 0 10635 10124"/>
                              <a:gd name="T13" fmla="*/ T12 w 784"/>
                              <a:gd name="T14" fmla="+- 0 4498 4329"/>
                              <a:gd name="T15" fmla="*/ 4498 h 849"/>
                              <a:gd name="T16" fmla="+- 0 10588 10124"/>
                              <a:gd name="T17" fmla="*/ T16 w 784"/>
                              <a:gd name="T18" fmla="+- 0 4568 4329"/>
                              <a:gd name="T19" fmla="*/ 4568 h 849"/>
                              <a:gd name="T20" fmla="+- 0 10549 10124"/>
                              <a:gd name="T21" fmla="*/ T20 w 784"/>
                              <a:gd name="T22" fmla="+- 0 4643 4329"/>
                              <a:gd name="T23" fmla="*/ 4643 h 849"/>
                              <a:gd name="T24" fmla="+- 0 10522 10124"/>
                              <a:gd name="T25" fmla="*/ T24 w 784"/>
                              <a:gd name="T26" fmla="+- 0 4721 4329"/>
                              <a:gd name="T27" fmla="*/ 4721 h 849"/>
                              <a:gd name="T28" fmla="+- 0 10511 10124"/>
                              <a:gd name="T29" fmla="*/ T28 w 784"/>
                              <a:gd name="T30" fmla="+- 0 4798 4329"/>
                              <a:gd name="T31" fmla="*/ 4798 h 849"/>
                              <a:gd name="T32" fmla="+- 0 10519 10124"/>
                              <a:gd name="T33" fmla="*/ T32 w 784"/>
                              <a:gd name="T34" fmla="+- 0 4874 4329"/>
                              <a:gd name="T35" fmla="*/ 4874 h 849"/>
                              <a:gd name="T36" fmla="+- 0 10550 10124"/>
                              <a:gd name="T37" fmla="*/ T36 w 784"/>
                              <a:gd name="T38" fmla="+- 0 4944 4329"/>
                              <a:gd name="T39" fmla="*/ 4944 h 849"/>
                              <a:gd name="T40" fmla="+- 0 10606 10124"/>
                              <a:gd name="T41" fmla="*/ T40 w 784"/>
                              <a:gd name="T42" fmla="+- 0 5007 4329"/>
                              <a:gd name="T43" fmla="*/ 5007 h 849"/>
                              <a:gd name="T44" fmla="+- 0 10672 10124"/>
                              <a:gd name="T45" fmla="*/ T44 w 784"/>
                              <a:gd name="T46" fmla="+- 0 5046 4329"/>
                              <a:gd name="T47" fmla="*/ 5046 h 849"/>
                              <a:gd name="T48" fmla="+- 0 10737 10124"/>
                              <a:gd name="T49" fmla="*/ T48 w 784"/>
                              <a:gd name="T50" fmla="+- 0 5060 4329"/>
                              <a:gd name="T51" fmla="*/ 5060 h 849"/>
                              <a:gd name="T52" fmla="+- 0 10797 10124"/>
                              <a:gd name="T53" fmla="*/ T52 w 784"/>
                              <a:gd name="T54" fmla="+- 0 5052 4329"/>
                              <a:gd name="T55" fmla="*/ 5052 h 849"/>
                              <a:gd name="T56" fmla="+- 0 10869 10124"/>
                              <a:gd name="T57" fmla="*/ T56 w 784"/>
                              <a:gd name="T58" fmla="+- 0 5009 4329"/>
                              <a:gd name="T59" fmla="*/ 5009 h 849"/>
                              <a:gd name="T60" fmla="+- 0 10906 10124"/>
                              <a:gd name="T61" fmla="*/ T60 w 784"/>
                              <a:gd name="T62" fmla="+- 0 4943 4329"/>
                              <a:gd name="T63" fmla="*/ 4943 h 849"/>
                              <a:gd name="T64" fmla="+- 0 10908 10124"/>
                              <a:gd name="T65" fmla="*/ T64 w 784"/>
                              <a:gd name="T66" fmla="+- 0 4918 4329"/>
                              <a:gd name="T67" fmla="*/ 4918 h 849"/>
                              <a:gd name="T68" fmla="+- 0 10904 10124"/>
                              <a:gd name="T69" fmla="*/ T68 w 784"/>
                              <a:gd name="T70" fmla="+- 0 4893 4329"/>
                              <a:gd name="T71" fmla="*/ 4893 h 849"/>
                              <a:gd name="T72" fmla="+- 0 10851 10124"/>
                              <a:gd name="T73" fmla="*/ T72 w 784"/>
                              <a:gd name="T74" fmla="+- 0 4821 4329"/>
                              <a:gd name="T75" fmla="*/ 4821 h 849"/>
                              <a:gd name="T76" fmla="+- 0 10776 10124"/>
                              <a:gd name="T77" fmla="*/ T76 w 784"/>
                              <a:gd name="T78" fmla="+- 0 4780 4329"/>
                              <a:gd name="T79" fmla="*/ 4780 h 849"/>
                              <a:gd name="T80" fmla="+- 0 10694 10124"/>
                              <a:gd name="T81" fmla="*/ T80 w 784"/>
                              <a:gd name="T82" fmla="+- 0 4761 4329"/>
                              <a:gd name="T83" fmla="*/ 4761 h 849"/>
                              <a:gd name="T84" fmla="+- 0 10613 10124"/>
                              <a:gd name="T85" fmla="*/ T84 w 784"/>
                              <a:gd name="T86" fmla="+- 0 4763 4329"/>
                              <a:gd name="T87" fmla="*/ 4763 h 849"/>
                              <a:gd name="T88" fmla="+- 0 10536 10124"/>
                              <a:gd name="T89" fmla="*/ T88 w 784"/>
                              <a:gd name="T90" fmla="+- 0 4785 4329"/>
                              <a:gd name="T91" fmla="*/ 4785 h 849"/>
                              <a:gd name="T92" fmla="+- 0 10461 10124"/>
                              <a:gd name="T93" fmla="*/ T92 w 784"/>
                              <a:gd name="T94" fmla="+- 0 4822 4329"/>
                              <a:gd name="T95" fmla="*/ 4822 h 849"/>
                              <a:gd name="T96" fmla="+- 0 10391 10124"/>
                              <a:gd name="T97" fmla="*/ T96 w 784"/>
                              <a:gd name="T98" fmla="+- 0 4871 4329"/>
                              <a:gd name="T99" fmla="*/ 4871 h 849"/>
                              <a:gd name="T100" fmla="+- 0 10326 10124"/>
                              <a:gd name="T101" fmla="*/ T100 w 784"/>
                              <a:gd name="T102" fmla="+- 0 4928 4329"/>
                              <a:gd name="T103" fmla="*/ 4928 h 849"/>
                              <a:gd name="T104" fmla="+- 0 10266 10124"/>
                              <a:gd name="T105" fmla="*/ T104 w 784"/>
                              <a:gd name="T106" fmla="+- 0 4991 4329"/>
                              <a:gd name="T107" fmla="*/ 4991 h 849"/>
                              <a:gd name="T108" fmla="+- 0 10212 10124"/>
                              <a:gd name="T109" fmla="*/ T108 w 784"/>
                              <a:gd name="T110" fmla="+- 0 5056 4329"/>
                              <a:gd name="T111" fmla="*/ 5056 h 849"/>
                              <a:gd name="T112" fmla="+- 0 10164 10124"/>
                              <a:gd name="T113" fmla="*/ T112 w 784"/>
                              <a:gd name="T114" fmla="+- 0 5119 4329"/>
                              <a:gd name="T115" fmla="*/ 5119 h 849"/>
                              <a:gd name="T116" fmla="+- 0 10143 10124"/>
                              <a:gd name="T117" fmla="*/ T116 w 784"/>
                              <a:gd name="T118" fmla="+- 0 5149 4329"/>
                              <a:gd name="T119" fmla="*/ 5149 h 849"/>
                              <a:gd name="T120" fmla="+- 0 10124 10124"/>
                              <a:gd name="T121" fmla="*/ T120 w 784"/>
                              <a:gd name="T122" fmla="+- 0 5178 4329"/>
                              <a:gd name="T123" fmla="*/ 5178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84" h="849">
                                <a:moveTo>
                                  <a:pt x="694" y="0"/>
                                </a:moveTo>
                                <a:lnTo>
                                  <a:pt x="618" y="54"/>
                                </a:lnTo>
                                <a:lnTo>
                                  <a:pt x="564" y="106"/>
                                </a:lnTo>
                                <a:lnTo>
                                  <a:pt x="511" y="169"/>
                                </a:lnTo>
                                <a:lnTo>
                                  <a:pt x="464" y="239"/>
                                </a:lnTo>
                                <a:lnTo>
                                  <a:pt x="425" y="314"/>
                                </a:lnTo>
                                <a:lnTo>
                                  <a:pt x="398" y="392"/>
                                </a:lnTo>
                                <a:lnTo>
                                  <a:pt x="387" y="469"/>
                                </a:lnTo>
                                <a:lnTo>
                                  <a:pt x="395" y="545"/>
                                </a:lnTo>
                                <a:lnTo>
                                  <a:pt x="426" y="615"/>
                                </a:lnTo>
                                <a:lnTo>
                                  <a:pt x="482" y="678"/>
                                </a:lnTo>
                                <a:lnTo>
                                  <a:pt x="548" y="717"/>
                                </a:lnTo>
                                <a:lnTo>
                                  <a:pt x="613" y="731"/>
                                </a:lnTo>
                                <a:lnTo>
                                  <a:pt x="673" y="723"/>
                                </a:lnTo>
                                <a:lnTo>
                                  <a:pt x="745" y="680"/>
                                </a:lnTo>
                                <a:lnTo>
                                  <a:pt x="782" y="614"/>
                                </a:lnTo>
                                <a:lnTo>
                                  <a:pt x="784" y="589"/>
                                </a:lnTo>
                                <a:lnTo>
                                  <a:pt x="780" y="564"/>
                                </a:lnTo>
                                <a:lnTo>
                                  <a:pt x="727" y="492"/>
                                </a:lnTo>
                                <a:lnTo>
                                  <a:pt x="652" y="451"/>
                                </a:lnTo>
                                <a:lnTo>
                                  <a:pt x="570" y="432"/>
                                </a:lnTo>
                                <a:lnTo>
                                  <a:pt x="489" y="434"/>
                                </a:lnTo>
                                <a:lnTo>
                                  <a:pt x="412" y="456"/>
                                </a:lnTo>
                                <a:lnTo>
                                  <a:pt x="337" y="493"/>
                                </a:lnTo>
                                <a:lnTo>
                                  <a:pt x="267" y="542"/>
                                </a:lnTo>
                                <a:lnTo>
                                  <a:pt x="202" y="599"/>
                                </a:lnTo>
                                <a:lnTo>
                                  <a:pt x="142" y="662"/>
                                </a:lnTo>
                                <a:lnTo>
                                  <a:pt x="88" y="727"/>
                                </a:lnTo>
                                <a:lnTo>
                                  <a:pt x="40" y="790"/>
                                </a:lnTo>
                                <a:lnTo>
                                  <a:pt x="19" y="820"/>
                                </a:lnTo>
                                <a:lnTo>
                                  <a:pt x="0" y="849"/>
                                </a:lnTo>
                              </a:path>
                            </a:pathLst>
                          </a:custGeom>
                          <a:noFill/>
                          <a:ln w="87922">
                            <a:solidFill>
                              <a:srgbClr val="47C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9" o:spid="_x0000_s1026" style="position:absolute;margin-left:506.2pt;margin-top:216.45pt;width:39.2pt;height:42.45pt;z-index:-1911;mso-position-horizontal-relative:page;mso-position-vertical-relative:page" coordorigin="10124,4329" coordsize="784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">
                <v:shape id="Freeform 1580" o:spid="_x0000_s1027" style="position:absolute;left:10124;top:4329;width:784;height:849;visibility:visible;mso-wrap-style:square;v-text-anchor:top" coordsize="784,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Bc8QA&#10;AADdAAAADwAAAGRycy9kb3ducmV2LnhtbERPTWvCQBC9C/6HZYTedKPWtE1dRYRAexGS9pLbkB2T&#10;YHY2ZFeN/fVdQfA2j/c56+1gWnGh3jWWFcxnEQji0uqGKwW/P+n0HYTzyBpby6TgRg62m/FojYm2&#10;V87okvtKhBB2CSqove8SKV1Zk0E3sx1x4I62N+gD7Cupe7yGcNPKRRTF0mDDoaHGjvY1laf8bBSk&#10;x7hI05sbsnz+/Xr+y4rd8lAo9TIZdp8gPA3+KX64v3SYv3r7gPs34QS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QXPEAAAA3QAAAA8AAAAAAAAAAAAAAAAAmAIAAGRycy9k&#10;b3ducmV2LnhtbFBLBQYAAAAABAAEAPUAAACJAwAAAAA=&#10;" path="m694,l618,54r-54,52l511,169r-47,70l425,314r-27,78l387,469r8,76l426,615r56,63l548,717r65,14l673,723r72,-43l782,614r2,-25l780,564,727,492,652,451,570,432r-81,2l412,456r-75,37l267,542r-65,57l142,662,88,727,40,790,19,820,,849e" filled="f" strokecolor="#47c1bb" strokeweight="2.44228mm">
                  <v:path arrowok="t" o:connecttype="custom" o:connectlocs="694,4329;618,4383;564,4435;511,4498;464,4568;425,4643;398,4721;387,4798;395,4874;426,4944;482,5007;548,5046;613,5060;673,5052;745,5009;782,4943;784,4918;780,4893;727,4821;652,4780;570,4761;489,4763;412,4785;337,4822;267,4871;202,4928;142,4991;88,5056;40,5119;19,5149;0,5178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0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1940560</wp:posOffset>
                </wp:positionV>
                <wp:extent cx="725805" cy="955675"/>
                <wp:effectExtent l="45720" t="45085" r="95250" b="46990"/>
                <wp:wrapNone/>
                <wp:docPr id="1576" name="Group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955675"/>
                          <a:chOff x="7152" y="3056"/>
                          <a:chExt cx="1143" cy="1505"/>
                        </a:xfrm>
                      </wpg:grpSpPr>
                      <wps:wsp>
                        <wps:cNvPr id="1577" name="Freeform 1578"/>
                        <wps:cNvSpPr>
                          <a:spLocks/>
                        </wps:cNvSpPr>
                        <wps:spPr bwMode="auto">
                          <a:xfrm>
                            <a:off x="7152" y="3056"/>
                            <a:ext cx="1143" cy="1505"/>
                          </a:xfrm>
                          <a:custGeom>
                            <a:avLst/>
                            <a:gdLst>
                              <a:gd name="T0" fmla="+- 0 7152 7152"/>
                              <a:gd name="T1" fmla="*/ T0 w 1143"/>
                              <a:gd name="T2" fmla="+- 0 3056 3056"/>
                              <a:gd name="T3" fmla="*/ 3056 h 1505"/>
                              <a:gd name="T4" fmla="+- 0 7185 7152"/>
                              <a:gd name="T5" fmla="*/ T4 w 1143"/>
                              <a:gd name="T6" fmla="+- 0 3139 3056"/>
                              <a:gd name="T7" fmla="*/ 3139 h 1505"/>
                              <a:gd name="T8" fmla="+- 0 7219 7152"/>
                              <a:gd name="T9" fmla="*/ T8 w 1143"/>
                              <a:gd name="T10" fmla="+- 0 3211 3056"/>
                              <a:gd name="T11" fmla="*/ 3211 h 1505"/>
                              <a:gd name="T12" fmla="+- 0 7254 7152"/>
                              <a:gd name="T13" fmla="*/ T12 w 1143"/>
                              <a:gd name="T14" fmla="+- 0 3275 3056"/>
                              <a:gd name="T15" fmla="*/ 3275 h 1505"/>
                              <a:gd name="T16" fmla="+- 0 7291 7152"/>
                              <a:gd name="T17" fmla="*/ T16 w 1143"/>
                              <a:gd name="T18" fmla="+- 0 3331 3056"/>
                              <a:gd name="T19" fmla="*/ 3331 h 1505"/>
                              <a:gd name="T20" fmla="+- 0 7329 7152"/>
                              <a:gd name="T21" fmla="*/ T20 w 1143"/>
                              <a:gd name="T22" fmla="+- 0 3379 3056"/>
                              <a:gd name="T23" fmla="*/ 3379 h 1505"/>
                              <a:gd name="T24" fmla="+- 0 7407 7152"/>
                              <a:gd name="T25" fmla="*/ T24 w 1143"/>
                              <a:gd name="T26" fmla="+- 0 3458 3056"/>
                              <a:gd name="T27" fmla="*/ 3458 h 1505"/>
                              <a:gd name="T28" fmla="+- 0 7488 7152"/>
                              <a:gd name="T29" fmla="*/ T28 w 1143"/>
                              <a:gd name="T30" fmla="+- 0 3517 3056"/>
                              <a:gd name="T31" fmla="*/ 3517 h 1505"/>
                              <a:gd name="T32" fmla="+- 0 7573 7152"/>
                              <a:gd name="T33" fmla="*/ T32 w 1143"/>
                              <a:gd name="T34" fmla="+- 0 3564 3056"/>
                              <a:gd name="T35" fmla="*/ 3564 h 1505"/>
                              <a:gd name="T36" fmla="+- 0 7661 7152"/>
                              <a:gd name="T37" fmla="*/ T36 w 1143"/>
                              <a:gd name="T38" fmla="+- 0 3603 3056"/>
                              <a:gd name="T39" fmla="*/ 3603 h 1505"/>
                              <a:gd name="T40" fmla="+- 0 7705 7152"/>
                              <a:gd name="T41" fmla="*/ T40 w 1143"/>
                              <a:gd name="T42" fmla="+- 0 3623 3056"/>
                              <a:gd name="T43" fmla="*/ 3623 h 1505"/>
                              <a:gd name="T44" fmla="+- 0 7751 7152"/>
                              <a:gd name="T45" fmla="*/ T44 w 1143"/>
                              <a:gd name="T46" fmla="+- 0 3643 3056"/>
                              <a:gd name="T47" fmla="*/ 3643 h 1505"/>
                              <a:gd name="T48" fmla="+- 0 7842 7152"/>
                              <a:gd name="T49" fmla="*/ T48 w 1143"/>
                              <a:gd name="T50" fmla="+- 0 3690 3056"/>
                              <a:gd name="T51" fmla="*/ 3690 h 1505"/>
                              <a:gd name="T52" fmla="+- 0 7936 7152"/>
                              <a:gd name="T53" fmla="*/ T52 w 1143"/>
                              <a:gd name="T54" fmla="+- 0 3749 3056"/>
                              <a:gd name="T55" fmla="*/ 3749 h 1505"/>
                              <a:gd name="T56" fmla="+- 0 8020 7152"/>
                              <a:gd name="T57" fmla="*/ T56 w 1143"/>
                              <a:gd name="T58" fmla="+- 0 3818 3056"/>
                              <a:gd name="T59" fmla="*/ 3818 h 1505"/>
                              <a:gd name="T60" fmla="+- 0 8086 7152"/>
                              <a:gd name="T61" fmla="*/ T60 w 1143"/>
                              <a:gd name="T62" fmla="+- 0 3888 3056"/>
                              <a:gd name="T63" fmla="*/ 3888 h 1505"/>
                              <a:gd name="T64" fmla="+- 0 8144 7152"/>
                              <a:gd name="T65" fmla="*/ T64 w 1143"/>
                              <a:gd name="T66" fmla="+- 0 3963 3056"/>
                              <a:gd name="T67" fmla="*/ 3963 h 1505"/>
                              <a:gd name="T68" fmla="+- 0 8192 7152"/>
                              <a:gd name="T69" fmla="*/ T68 w 1143"/>
                              <a:gd name="T70" fmla="+- 0 4043 3056"/>
                              <a:gd name="T71" fmla="*/ 4043 h 1505"/>
                              <a:gd name="T72" fmla="+- 0 8231 7152"/>
                              <a:gd name="T73" fmla="*/ T72 w 1143"/>
                              <a:gd name="T74" fmla="+- 0 4125 3056"/>
                              <a:gd name="T75" fmla="*/ 4125 h 1505"/>
                              <a:gd name="T76" fmla="+- 0 8261 7152"/>
                              <a:gd name="T77" fmla="*/ T76 w 1143"/>
                              <a:gd name="T78" fmla="+- 0 4208 3056"/>
                              <a:gd name="T79" fmla="*/ 4208 h 1505"/>
                              <a:gd name="T80" fmla="+- 0 8281 7152"/>
                              <a:gd name="T81" fmla="*/ T80 w 1143"/>
                              <a:gd name="T82" fmla="+- 0 4291 3056"/>
                              <a:gd name="T83" fmla="*/ 4291 h 1505"/>
                              <a:gd name="T84" fmla="+- 0 8292 7152"/>
                              <a:gd name="T85" fmla="*/ T84 w 1143"/>
                              <a:gd name="T86" fmla="+- 0 4373 3056"/>
                              <a:gd name="T87" fmla="*/ 4373 h 1505"/>
                              <a:gd name="T88" fmla="+- 0 8295 7152"/>
                              <a:gd name="T89" fmla="*/ T88 w 1143"/>
                              <a:gd name="T90" fmla="+- 0 4413 3056"/>
                              <a:gd name="T91" fmla="*/ 4413 h 1505"/>
                              <a:gd name="T92" fmla="+- 0 8294 7152"/>
                              <a:gd name="T93" fmla="*/ T92 w 1143"/>
                              <a:gd name="T94" fmla="+- 0 4452 3056"/>
                              <a:gd name="T95" fmla="*/ 4452 h 1505"/>
                              <a:gd name="T96" fmla="+- 0 8292 7152"/>
                              <a:gd name="T97" fmla="*/ T96 w 1143"/>
                              <a:gd name="T98" fmla="+- 0 4490 3056"/>
                              <a:gd name="T99" fmla="*/ 4490 h 1505"/>
                              <a:gd name="T100" fmla="+- 0 8287 7152"/>
                              <a:gd name="T101" fmla="*/ T100 w 1143"/>
                              <a:gd name="T102" fmla="+- 0 4526 3056"/>
                              <a:gd name="T103" fmla="*/ 4526 h 1505"/>
                              <a:gd name="T104" fmla="+- 0 8279 7152"/>
                              <a:gd name="T105" fmla="*/ T104 w 1143"/>
                              <a:gd name="T106" fmla="+- 0 4562 3056"/>
                              <a:gd name="T107" fmla="*/ 4562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43" h="1505">
                                <a:moveTo>
                                  <a:pt x="0" y="0"/>
                                </a:moveTo>
                                <a:lnTo>
                                  <a:pt x="33" y="83"/>
                                </a:lnTo>
                                <a:lnTo>
                                  <a:pt x="67" y="155"/>
                                </a:lnTo>
                                <a:lnTo>
                                  <a:pt x="102" y="219"/>
                                </a:lnTo>
                                <a:lnTo>
                                  <a:pt x="139" y="275"/>
                                </a:lnTo>
                                <a:lnTo>
                                  <a:pt x="177" y="323"/>
                                </a:lnTo>
                                <a:lnTo>
                                  <a:pt x="255" y="402"/>
                                </a:lnTo>
                                <a:lnTo>
                                  <a:pt x="336" y="461"/>
                                </a:lnTo>
                                <a:lnTo>
                                  <a:pt x="421" y="508"/>
                                </a:lnTo>
                                <a:lnTo>
                                  <a:pt x="509" y="547"/>
                                </a:lnTo>
                                <a:lnTo>
                                  <a:pt x="553" y="567"/>
                                </a:lnTo>
                                <a:lnTo>
                                  <a:pt x="599" y="587"/>
                                </a:lnTo>
                                <a:lnTo>
                                  <a:pt x="690" y="634"/>
                                </a:lnTo>
                                <a:lnTo>
                                  <a:pt x="784" y="693"/>
                                </a:lnTo>
                                <a:lnTo>
                                  <a:pt x="868" y="762"/>
                                </a:lnTo>
                                <a:lnTo>
                                  <a:pt x="934" y="832"/>
                                </a:lnTo>
                                <a:lnTo>
                                  <a:pt x="992" y="907"/>
                                </a:lnTo>
                                <a:lnTo>
                                  <a:pt x="1040" y="987"/>
                                </a:lnTo>
                                <a:lnTo>
                                  <a:pt x="1079" y="1069"/>
                                </a:lnTo>
                                <a:lnTo>
                                  <a:pt x="1109" y="1152"/>
                                </a:lnTo>
                                <a:lnTo>
                                  <a:pt x="1129" y="1235"/>
                                </a:lnTo>
                                <a:lnTo>
                                  <a:pt x="1140" y="1317"/>
                                </a:lnTo>
                                <a:lnTo>
                                  <a:pt x="1143" y="1357"/>
                                </a:lnTo>
                                <a:lnTo>
                                  <a:pt x="1142" y="1396"/>
                                </a:lnTo>
                                <a:lnTo>
                                  <a:pt x="1140" y="1434"/>
                                </a:lnTo>
                                <a:lnTo>
                                  <a:pt x="1135" y="1470"/>
                                </a:lnTo>
                                <a:lnTo>
                                  <a:pt x="1127" y="1506"/>
                                </a:lnTo>
                              </a:path>
                            </a:pathLst>
                          </a:custGeom>
                          <a:noFill/>
                          <a:ln w="87922">
                            <a:solidFill>
                              <a:srgbClr val="47C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7" o:spid="_x0000_s1026" style="position:absolute;margin-left:357.6pt;margin-top:152.8pt;width:57.15pt;height:75.25pt;z-index:-1910;mso-position-horizontal-relative:page;mso-position-vertical-relative:page" coordorigin="7152,3056" coordsize="1143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">
                <v:shape id="Freeform 1578" o:spid="_x0000_s1027" style="position:absolute;left:7152;top:3056;width:1143;height:1505;visibility:visible;mso-wrap-style:square;v-text-anchor:top" coordsize="1143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9f8YA&#10;AADdAAAADwAAAGRycy9kb3ducmV2LnhtbESPQWvCQBCF74L/YRnBW900oJboKo0o6qmY9tLbkB2T&#10;tNnZkF1j9Ne7hYK3Gd6b971ZrntTi45aV1lW8DqJQBDnVldcKPj63L28gXAeWWNtmRTcyMF6NRws&#10;MdH2yifqMl+IEMIuQQWl900ipctLMugmtiEO2tm2Bn1Y20LqFq8h3NQyjqKZNFhxIJTY0Kak/De7&#10;mACJv3/uWbdN46O3aVxnH+l23yk1HvXvCxCeev80/18fdKg/nc/h75swgl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N9f8YAAADdAAAADwAAAAAAAAAAAAAAAACYAgAAZHJz&#10;L2Rvd25yZXYueG1sUEsFBgAAAAAEAAQA9QAAAIsDAAAAAA==&#10;" path="m,l33,83r34,72l102,219r37,56l177,323r78,79l336,461r85,47l509,547r44,20l599,587r91,47l784,693r84,69l934,832r58,75l1040,987r39,82l1109,1152r20,83l1140,1317r3,40l1142,1396r-2,38l1135,1470r-8,36e" filled="f" strokecolor="#47c1bb" strokeweight="2.44228mm">
                  <v:path arrowok="t" o:connecttype="custom" o:connectlocs="0,3056;33,3139;67,3211;102,3275;139,3331;177,3379;255,3458;336,3517;421,3564;509,3603;553,3623;599,3643;690,3690;784,3749;868,3818;934,3888;992,3963;1040,4043;1079,4125;1109,4208;1129,4291;1140,4373;1143,4413;1142,4452;1140,4490;1135,4526;1127,4562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1" behindDoc="1" locked="0" layoutInCell="1" allowOverlap="1">
                <wp:simplePos x="0" y="0"/>
                <wp:positionH relativeFrom="page">
                  <wp:posOffset>6362065</wp:posOffset>
                </wp:positionH>
                <wp:positionV relativeFrom="page">
                  <wp:posOffset>2165985</wp:posOffset>
                </wp:positionV>
                <wp:extent cx="354965" cy="354330"/>
                <wp:effectExtent l="94615" t="89535" r="93345" b="89535"/>
                <wp:wrapNone/>
                <wp:docPr id="1574" name="Group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354330"/>
                          <a:chOff x="10019" y="3411"/>
                          <a:chExt cx="559" cy="558"/>
                        </a:xfrm>
                      </wpg:grpSpPr>
                      <wps:wsp>
                        <wps:cNvPr id="1575" name="Freeform 1576"/>
                        <wps:cNvSpPr>
                          <a:spLocks/>
                        </wps:cNvSpPr>
                        <wps:spPr bwMode="auto">
                          <a:xfrm>
                            <a:off x="10019" y="3411"/>
                            <a:ext cx="559" cy="558"/>
                          </a:xfrm>
                          <a:custGeom>
                            <a:avLst/>
                            <a:gdLst>
                              <a:gd name="T0" fmla="+- 0 10578 10019"/>
                              <a:gd name="T1" fmla="*/ T0 w 559"/>
                              <a:gd name="T2" fmla="+- 0 3690 3411"/>
                              <a:gd name="T3" fmla="*/ 3690 h 558"/>
                              <a:gd name="T4" fmla="+- 0 10570 10019"/>
                              <a:gd name="T5" fmla="*/ T4 w 559"/>
                              <a:gd name="T6" fmla="+- 0 3758 3411"/>
                              <a:gd name="T7" fmla="*/ 3758 h 558"/>
                              <a:gd name="T8" fmla="+- 0 10546 10019"/>
                              <a:gd name="T9" fmla="*/ T8 w 559"/>
                              <a:gd name="T10" fmla="+- 0 3820 3411"/>
                              <a:gd name="T11" fmla="*/ 3820 h 558"/>
                              <a:gd name="T12" fmla="+- 0 10509 10019"/>
                              <a:gd name="T13" fmla="*/ T12 w 559"/>
                              <a:gd name="T14" fmla="+- 0 3873 3411"/>
                              <a:gd name="T15" fmla="*/ 3873 h 558"/>
                              <a:gd name="T16" fmla="+- 0 10461 10019"/>
                              <a:gd name="T17" fmla="*/ T16 w 559"/>
                              <a:gd name="T18" fmla="+- 0 3917 3411"/>
                              <a:gd name="T19" fmla="*/ 3917 h 558"/>
                              <a:gd name="T20" fmla="+- 0 10404 10019"/>
                              <a:gd name="T21" fmla="*/ T20 w 559"/>
                              <a:gd name="T22" fmla="+- 0 3949 3411"/>
                              <a:gd name="T23" fmla="*/ 3949 h 558"/>
                              <a:gd name="T24" fmla="+- 0 10339 10019"/>
                              <a:gd name="T25" fmla="*/ T24 w 559"/>
                              <a:gd name="T26" fmla="+- 0 3966 3411"/>
                              <a:gd name="T27" fmla="*/ 3966 h 558"/>
                              <a:gd name="T28" fmla="+- 0 10316 10019"/>
                              <a:gd name="T29" fmla="*/ T28 w 559"/>
                              <a:gd name="T30" fmla="+- 0 3969 3411"/>
                              <a:gd name="T31" fmla="*/ 3969 h 558"/>
                              <a:gd name="T32" fmla="+- 0 10291 10019"/>
                              <a:gd name="T33" fmla="*/ T32 w 559"/>
                              <a:gd name="T34" fmla="+- 0 3968 3411"/>
                              <a:gd name="T35" fmla="*/ 3968 h 558"/>
                              <a:gd name="T36" fmla="+- 0 10219 10019"/>
                              <a:gd name="T37" fmla="*/ T36 w 559"/>
                              <a:gd name="T38" fmla="+- 0 3955 3411"/>
                              <a:gd name="T39" fmla="*/ 3955 h 558"/>
                              <a:gd name="T40" fmla="+- 0 10156 10019"/>
                              <a:gd name="T41" fmla="*/ T40 w 559"/>
                              <a:gd name="T42" fmla="+- 0 3927 3411"/>
                              <a:gd name="T43" fmla="*/ 3927 h 558"/>
                              <a:gd name="T44" fmla="+- 0 10103 10019"/>
                              <a:gd name="T45" fmla="*/ T44 w 559"/>
                              <a:gd name="T46" fmla="+- 0 3887 3411"/>
                              <a:gd name="T47" fmla="*/ 3887 h 558"/>
                              <a:gd name="T48" fmla="+- 0 10062 10019"/>
                              <a:gd name="T49" fmla="*/ T48 w 559"/>
                              <a:gd name="T50" fmla="+- 0 3837 3411"/>
                              <a:gd name="T51" fmla="*/ 3837 h 558"/>
                              <a:gd name="T52" fmla="+- 0 10034 10019"/>
                              <a:gd name="T53" fmla="*/ T52 w 559"/>
                              <a:gd name="T54" fmla="+- 0 3778 3411"/>
                              <a:gd name="T55" fmla="*/ 3778 h 558"/>
                              <a:gd name="T56" fmla="+- 0 10020 10019"/>
                              <a:gd name="T57" fmla="*/ T56 w 559"/>
                              <a:gd name="T58" fmla="+- 0 3713 3411"/>
                              <a:gd name="T59" fmla="*/ 3713 h 558"/>
                              <a:gd name="T60" fmla="+- 0 10019 10019"/>
                              <a:gd name="T61" fmla="*/ T60 w 559"/>
                              <a:gd name="T62" fmla="+- 0 3690 3411"/>
                              <a:gd name="T63" fmla="*/ 3690 h 558"/>
                              <a:gd name="T64" fmla="+- 0 10020 10019"/>
                              <a:gd name="T65" fmla="*/ T64 w 559"/>
                              <a:gd name="T66" fmla="+- 0 3667 3411"/>
                              <a:gd name="T67" fmla="*/ 3667 h 558"/>
                              <a:gd name="T68" fmla="+- 0 10034 10019"/>
                              <a:gd name="T69" fmla="*/ T68 w 559"/>
                              <a:gd name="T70" fmla="+- 0 3600 3411"/>
                              <a:gd name="T71" fmla="*/ 3600 h 558"/>
                              <a:gd name="T72" fmla="+- 0 10062 10019"/>
                              <a:gd name="T73" fmla="*/ T72 w 559"/>
                              <a:gd name="T74" fmla="+- 0 3541 3411"/>
                              <a:gd name="T75" fmla="*/ 3541 h 558"/>
                              <a:gd name="T76" fmla="+- 0 10103 10019"/>
                              <a:gd name="T77" fmla="*/ T76 w 559"/>
                              <a:gd name="T78" fmla="+- 0 3490 3411"/>
                              <a:gd name="T79" fmla="*/ 3490 h 558"/>
                              <a:gd name="T80" fmla="+- 0 10154 10019"/>
                              <a:gd name="T81" fmla="*/ T80 w 559"/>
                              <a:gd name="T82" fmla="+- 0 3450 3411"/>
                              <a:gd name="T83" fmla="*/ 3450 h 558"/>
                              <a:gd name="T84" fmla="+- 0 10214 10019"/>
                              <a:gd name="T85" fmla="*/ T84 w 559"/>
                              <a:gd name="T86" fmla="+- 0 3423 3411"/>
                              <a:gd name="T87" fmla="*/ 3423 h 558"/>
                              <a:gd name="T88" fmla="+- 0 10281 10019"/>
                              <a:gd name="T89" fmla="*/ T88 w 559"/>
                              <a:gd name="T90" fmla="+- 0 3411 3411"/>
                              <a:gd name="T91" fmla="*/ 3411 h 558"/>
                              <a:gd name="T92" fmla="+- 0 10306 10019"/>
                              <a:gd name="T93" fmla="*/ T92 w 559"/>
                              <a:gd name="T94" fmla="+- 0 3412 3411"/>
                              <a:gd name="T95" fmla="*/ 3412 h 558"/>
                              <a:gd name="T96" fmla="+- 0 10378 10019"/>
                              <a:gd name="T97" fmla="*/ T96 w 559"/>
                              <a:gd name="T98" fmla="+- 0 3425 3411"/>
                              <a:gd name="T99" fmla="*/ 3425 h 558"/>
                              <a:gd name="T100" fmla="+- 0 10441 10019"/>
                              <a:gd name="T101" fmla="*/ T100 w 559"/>
                              <a:gd name="T102" fmla="+- 0 3452 3411"/>
                              <a:gd name="T103" fmla="*/ 3452 h 558"/>
                              <a:gd name="T104" fmla="+- 0 10494 10019"/>
                              <a:gd name="T105" fmla="*/ T104 w 559"/>
                              <a:gd name="T106" fmla="+- 0 3492 3411"/>
                              <a:gd name="T107" fmla="*/ 3492 h 558"/>
                              <a:gd name="T108" fmla="+- 0 10536 10019"/>
                              <a:gd name="T109" fmla="*/ T108 w 559"/>
                              <a:gd name="T110" fmla="+- 0 3543 3411"/>
                              <a:gd name="T111" fmla="*/ 3543 h 558"/>
                              <a:gd name="T112" fmla="+- 0 10564 10019"/>
                              <a:gd name="T113" fmla="*/ T112 w 559"/>
                              <a:gd name="T114" fmla="+- 0 3601 3411"/>
                              <a:gd name="T115" fmla="*/ 3601 h 558"/>
                              <a:gd name="T116" fmla="+- 0 10577 10019"/>
                              <a:gd name="T117" fmla="*/ T116 w 559"/>
                              <a:gd name="T118" fmla="+- 0 3667 3411"/>
                              <a:gd name="T119" fmla="*/ 3667 h 558"/>
                              <a:gd name="T120" fmla="+- 0 10578 10019"/>
                              <a:gd name="T121" fmla="*/ T120 w 559"/>
                              <a:gd name="T122" fmla="+- 0 3690 3411"/>
                              <a:gd name="T123" fmla="*/ 3690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9" h="558">
                                <a:moveTo>
                                  <a:pt x="559" y="279"/>
                                </a:moveTo>
                                <a:lnTo>
                                  <a:pt x="551" y="347"/>
                                </a:lnTo>
                                <a:lnTo>
                                  <a:pt x="527" y="409"/>
                                </a:lnTo>
                                <a:lnTo>
                                  <a:pt x="490" y="462"/>
                                </a:lnTo>
                                <a:lnTo>
                                  <a:pt x="442" y="506"/>
                                </a:lnTo>
                                <a:lnTo>
                                  <a:pt x="385" y="538"/>
                                </a:lnTo>
                                <a:lnTo>
                                  <a:pt x="320" y="555"/>
                                </a:lnTo>
                                <a:lnTo>
                                  <a:pt x="297" y="558"/>
                                </a:lnTo>
                                <a:lnTo>
                                  <a:pt x="272" y="557"/>
                                </a:lnTo>
                                <a:lnTo>
                                  <a:pt x="200" y="544"/>
                                </a:lnTo>
                                <a:lnTo>
                                  <a:pt x="137" y="516"/>
                                </a:lnTo>
                                <a:lnTo>
                                  <a:pt x="84" y="476"/>
                                </a:lnTo>
                                <a:lnTo>
                                  <a:pt x="43" y="426"/>
                                </a:lnTo>
                                <a:lnTo>
                                  <a:pt x="15" y="367"/>
                                </a:lnTo>
                                <a:lnTo>
                                  <a:pt x="1" y="302"/>
                                </a:lnTo>
                                <a:lnTo>
                                  <a:pt x="0" y="279"/>
                                </a:lnTo>
                                <a:lnTo>
                                  <a:pt x="1" y="256"/>
                                </a:lnTo>
                                <a:lnTo>
                                  <a:pt x="15" y="189"/>
                                </a:lnTo>
                                <a:lnTo>
                                  <a:pt x="43" y="130"/>
                                </a:lnTo>
                                <a:lnTo>
                                  <a:pt x="84" y="79"/>
                                </a:lnTo>
                                <a:lnTo>
                                  <a:pt x="135" y="39"/>
                                </a:lnTo>
                                <a:lnTo>
                                  <a:pt x="195" y="12"/>
                                </a:lnTo>
                                <a:lnTo>
                                  <a:pt x="262" y="0"/>
                                </a:lnTo>
                                <a:lnTo>
                                  <a:pt x="287" y="1"/>
                                </a:lnTo>
                                <a:lnTo>
                                  <a:pt x="359" y="14"/>
                                </a:lnTo>
                                <a:lnTo>
                                  <a:pt x="422" y="41"/>
                                </a:lnTo>
                                <a:lnTo>
                                  <a:pt x="475" y="81"/>
                                </a:lnTo>
                                <a:lnTo>
                                  <a:pt x="517" y="132"/>
                                </a:lnTo>
                                <a:lnTo>
                                  <a:pt x="545" y="190"/>
                                </a:lnTo>
                                <a:lnTo>
                                  <a:pt x="558" y="256"/>
                                </a:lnTo>
                                <a:lnTo>
                                  <a:pt x="559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922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5" o:spid="_x0000_s1026" style="position:absolute;margin-left:500.95pt;margin-top:170.55pt;width:27.95pt;height:27.9pt;z-index:-1909;mso-position-horizontal-relative:page;mso-position-vertical-relative:page" coordorigin="10019,3411" coordsize="55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">
                <v:shape id="Freeform 1576" o:spid="_x0000_s1027" style="position:absolute;left:10019;top:3411;width:559;height:558;visibility:visible;mso-wrap-style:square;v-text-anchor:top" coordsize="559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XLPsMA&#10;AADdAAAADwAAAGRycy9kb3ducmV2LnhtbERPTYvCMBC9C/6HMIIX0VQXV6lGEV1BQZCtsnsdmrEt&#10;NpPSZLX++40geJvH+5z5sjGluFHtCssKhoMIBHFqdcGZgvNp25+CcB5ZY2mZFDzIwXLRbs0x1vbO&#10;33RLfCZCCLsYFeTeV7GULs3JoBvYijhwF1sb9AHWmdQ13kO4KeUoij6lwYJDQ44VrXNKr8mfUfC1&#10;//lY9zabA41+k91je9S+PGmlup1mNQPhqfFv8cu902H+eDKG5zfh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XLPsMAAADdAAAADwAAAAAAAAAAAAAAAACYAgAAZHJzL2Rv&#10;d25yZXYueG1sUEsFBgAAAAAEAAQA9QAAAIgDAAAAAA==&#10;" path="m559,279r-8,68l527,409r-37,53l442,506r-57,32l320,555r-23,3l272,557,200,544,137,516,84,476,43,426,15,367,1,302,,279,1,256,15,189,43,130,84,79,135,39,195,12,262,r25,1l359,14r63,27l475,81r42,51l545,190r13,66l559,279xe" filled="f" strokecolor="#444" strokeweight="2.44228mm">
                  <v:path arrowok="t" o:connecttype="custom" o:connectlocs="559,3690;551,3758;527,3820;490,3873;442,3917;385,3949;320,3966;297,3969;272,3968;200,3955;137,3927;84,3887;43,3837;15,3778;1,3713;0,3690;1,3667;15,3600;43,3541;84,3490;135,3450;195,3423;262,3411;287,3412;359,3425;422,3452;475,3492;517,3543;545,3601;558,3667;559,3690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2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316230</wp:posOffset>
                </wp:positionV>
                <wp:extent cx="675640" cy="799465"/>
                <wp:effectExtent l="0" t="0" r="0" b="0"/>
                <wp:wrapNone/>
                <wp:docPr id="1569" name="Group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" cy="799465"/>
                          <a:chOff x="498" y="498"/>
                          <a:chExt cx="1064" cy="1259"/>
                        </a:xfrm>
                      </wpg:grpSpPr>
                      <wpg:grpSp>
                        <wpg:cNvPr id="1570" name="Group 1573"/>
                        <wpg:cNvGrpSpPr>
                          <a:grpSpLocks/>
                        </wpg:cNvGrpSpPr>
                        <wpg:grpSpPr bwMode="auto">
                          <a:xfrm>
                            <a:off x="567" y="567"/>
                            <a:ext cx="851" cy="1121"/>
                            <a:chOff x="567" y="567"/>
                            <a:chExt cx="851" cy="1121"/>
                          </a:xfrm>
                        </wpg:grpSpPr>
                        <wps:wsp>
                          <wps:cNvPr id="1571" name="Freeform 1574"/>
                          <wps:cNvSpPr>
                            <a:spLocks/>
                          </wps:cNvSpPr>
                          <wps:spPr bwMode="auto">
                            <a:xfrm>
                              <a:off x="567" y="567"/>
                              <a:ext cx="851" cy="1121"/>
                            </a:xfrm>
                            <a:custGeom>
                              <a:avLst/>
                              <a:gdLst>
                                <a:gd name="T0" fmla="+- 0 1015 567"/>
                                <a:gd name="T1" fmla="*/ T0 w 851"/>
                                <a:gd name="T2" fmla="+- 0 567 567"/>
                                <a:gd name="T3" fmla="*/ 567 h 1121"/>
                                <a:gd name="T4" fmla="+- 0 951 567"/>
                                <a:gd name="T5" fmla="*/ T4 w 851"/>
                                <a:gd name="T6" fmla="+- 0 572 567"/>
                                <a:gd name="T7" fmla="*/ 572 h 1121"/>
                                <a:gd name="T8" fmla="+- 0 892 567"/>
                                <a:gd name="T9" fmla="*/ T8 w 851"/>
                                <a:gd name="T10" fmla="+- 0 584 567"/>
                                <a:gd name="T11" fmla="*/ 584 h 1121"/>
                                <a:gd name="T12" fmla="+- 0 817 567"/>
                                <a:gd name="T13" fmla="*/ T12 w 851"/>
                                <a:gd name="T14" fmla="+- 0 612 567"/>
                                <a:gd name="T15" fmla="*/ 612 h 1121"/>
                                <a:gd name="T16" fmla="+- 0 765 567"/>
                                <a:gd name="T17" fmla="*/ T16 w 851"/>
                                <a:gd name="T18" fmla="+- 0 642 567"/>
                                <a:gd name="T19" fmla="*/ 642 h 1121"/>
                                <a:gd name="T20" fmla="+- 0 716 567"/>
                                <a:gd name="T21" fmla="*/ T20 w 851"/>
                                <a:gd name="T22" fmla="+- 0 680 567"/>
                                <a:gd name="T23" fmla="*/ 680 h 1121"/>
                                <a:gd name="T24" fmla="+- 0 671 567"/>
                                <a:gd name="T25" fmla="*/ T24 w 851"/>
                                <a:gd name="T26" fmla="+- 0 725 567"/>
                                <a:gd name="T27" fmla="*/ 725 h 1121"/>
                                <a:gd name="T28" fmla="+- 0 636 567"/>
                                <a:gd name="T29" fmla="*/ T28 w 851"/>
                                <a:gd name="T30" fmla="+- 0 773 567"/>
                                <a:gd name="T31" fmla="*/ 773 h 1121"/>
                                <a:gd name="T32" fmla="+- 0 600 567"/>
                                <a:gd name="T33" fmla="*/ T32 w 851"/>
                                <a:gd name="T34" fmla="+- 0 844 567"/>
                                <a:gd name="T35" fmla="*/ 844 h 1121"/>
                                <a:gd name="T36" fmla="+- 0 582 567"/>
                                <a:gd name="T37" fmla="*/ T36 w 851"/>
                                <a:gd name="T38" fmla="+- 0 902 567"/>
                                <a:gd name="T39" fmla="*/ 902 h 1121"/>
                                <a:gd name="T40" fmla="+- 0 571 567"/>
                                <a:gd name="T41" fmla="*/ T40 w 851"/>
                                <a:gd name="T42" fmla="+- 0 964 567"/>
                                <a:gd name="T43" fmla="*/ 964 h 1121"/>
                                <a:gd name="T44" fmla="+- 0 567 567"/>
                                <a:gd name="T45" fmla="*/ T44 w 851"/>
                                <a:gd name="T46" fmla="+- 0 1235 567"/>
                                <a:gd name="T47" fmla="*/ 1235 h 1121"/>
                                <a:gd name="T48" fmla="+- 0 568 567"/>
                                <a:gd name="T49" fmla="*/ T48 w 851"/>
                                <a:gd name="T50" fmla="+- 0 1256 567"/>
                                <a:gd name="T51" fmla="*/ 1256 h 1121"/>
                                <a:gd name="T52" fmla="+- 0 574 567"/>
                                <a:gd name="T53" fmla="*/ T52 w 851"/>
                                <a:gd name="T54" fmla="+- 0 1318 567"/>
                                <a:gd name="T55" fmla="*/ 1318 h 1121"/>
                                <a:gd name="T56" fmla="+- 0 588 567"/>
                                <a:gd name="T57" fmla="*/ T56 w 851"/>
                                <a:gd name="T58" fmla="+- 0 1377 567"/>
                                <a:gd name="T59" fmla="*/ 1377 h 1121"/>
                                <a:gd name="T60" fmla="+- 0 619 567"/>
                                <a:gd name="T61" fmla="*/ T60 w 851"/>
                                <a:gd name="T62" fmla="+- 0 1450 567"/>
                                <a:gd name="T63" fmla="*/ 1450 h 1121"/>
                                <a:gd name="T64" fmla="+- 0 650 567"/>
                                <a:gd name="T65" fmla="*/ T64 w 851"/>
                                <a:gd name="T66" fmla="+- 0 1502 567"/>
                                <a:gd name="T67" fmla="*/ 1502 h 1121"/>
                                <a:gd name="T68" fmla="+- 0 690 567"/>
                                <a:gd name="T69" fmla="*/ T68 w 851"/>
                                <a:gd name="T70" fmla="+- 0 1551 567"/>
                                <a:gd name="T71" fmla="*/ 1551 h 1121"/>
                                <a:gd name="T72" fmla="+- 0 734 567"/>
                                <a:gd name="T73" fmla="*/ T72 w 851"/>
                                <a:gd name="T74" fmla="+- 0 1592 567"/>
                                <a:gd name="T75" fmla="*/ 1592 h 1121"/>
                                <a:gd name="T76" fmla="+- 0 798 567"/>
                                <a:gd name="T77" fmla="*/ T76 w 851"/>
                                <a:gd name="T78" fmla="+- 0 1634 567"/>
                                <a:gd name="T79" fmla="*/ 1634 h 1121"/>
                                <a:gd name="T80" fmla="+- 0 871 567"/>
                                <a:gd name="T81" fmla="*/ T80 w 851"/>
                                <a:gd name="T82" fmla="+- 0 1664 567"/>
                                <a:gd name="T83" fmla="*/ 1664 h 1121"/>
                                <a:gd name="T84" fmla="+- 0 932 567"/>
                                <a:gd name="T85" fmla="*/ T84 w 851"/>
                                <a:gd name="T86" fmla="+- 0 1679 567"/>
                                <a:gd name="T87" fmla="*/ 1679 h 1121"/>
                                <a:gd name="T88" fmla="+- 0 998 567"/>
                                <a:gd name="T89" fmla="*/ T88 w 851"/>
                                <a:gd name="T90" fmla="+- 0 1687 567"/>
                                <a:gd name="T91" fmla="*/ 1687 h 1121"/>
                                <a:gd name="T92" fmla="+- 0 1046 567"/>
                                <a:gd name="T93" fmla="*/ T92 w 851"/>
                                <a:gd name="T94" fmla="+- 0 1688 567"/>
                                <a:gd name="T95" fmla="*/ 1688 h 1121"/>
                                <a:gd name="T96" fmla="+- 0 1067 567"/>
                                <a:gd name="T97" fmla="*/ T96 w 851"/>
                                <a:gd name="T98" fmla="+- 0 1687 567"/>
                                <a:gd name="T99" fmla="*/ 1687 h 1121"/>
                                <a:gd name="T100" fmla="+- 0 1129 567"/>
                                <a:gd name="T101" fmla="*/ T100 w 851"/>
                                <a:gd name="T102" fmla="+- 0 1680 567"/>
                                <a:gd name="T103" fmla="*/ 1680 h 1121"/>
                                <a:gd name="T104" fmla="+- 0 1188 567"/>
                                <a:gd name="T105" fmla="*/ T104 w 851"/>
                                <a:gd name="T106" fmla="+- 0 1666 567"/>
                                <a:gd name="T107" fmla="*/ 1666 h 1121"/>
                                <a:gd name="T108" fmla="+- 0 1261 567"/>
                                <a:gd name="T109" fmla="*/ T108 w 851"/>
                                <a:gd name="T110" fmla="+- 0 1634 567"/>
                                <a:gd name="T111" fmla="*/ 1634 h 1121"/>
                                <a:gd name="T112" fmla="+- 0 1312 567"/>
                                <a:gd name="T113" fmla="*/ T112 w 851"/>
                                <a:gd name="T114" fmla="+- 0 1602 567"/>
                                <a:gd name="T115" fmla="*/ 1602 h 1121"/>
                                <a:gd name="T116" fmla="+- 0 1361 567"/>
                                <a:gd name="T117" fmla="*/ T116 w 851"/>
                                <a:gd name="T118" fmla="+- 0 1561 567"/>
                                <a:gd name="T119" fmla="*/ 1561 h 1121"/>
                                <a:gd name="T120" fmla="+- 0 1402 567"/>
                                <a:gd name="T121" fmla="*/ T120 w 851"/>
                                <a:gd name="T122" fmla="+- 0 1515 567"/>
                                <a:gd name="T123" fmla="*/ 1515 h 1121"/>
                                <a:gd name="T124" fmla="+- 0 1418 567"/>
                                <a:gd name="T125" fmla="*/ T124 w 851"/>
                                <a:gd name="T126" fmla="+- 0 1493 567"/>
                                <a:gd name="T127" fmla="*/ 1493 h 1121"/>
                                <a:gd name="T128" fmla="+- 0 1014 567"/>
                                <a:gd name="T129" fmla="*/ T128 w 851"/>
                                <a:gd name="T130" fmla="+- 0 1493 567"/>
                                <a:gd name="T131" fmla="*/ 1493 h 1121"/>
                                <a:gd name="T132" fmla="+- 0 993 567"/>
                                <a:gd name="T133" fmla="*/ T132 w 851"/>
                                <a:gd name="T134" fmla="+- 0 1491 567"/>
                                <a:gd name="T135" fmla="*/ 1491 h 1121"/>
                                <a:gd name="T136" fmla="+- 0 934 567"/>
                                <a:gd name="T137" fmla="*/ T136 w 851"/>
                                <a:gd name="T138" fmla="+- 0 1471 567"/>
                                <a:gd name="T139" fmla="*/ 1471 h 1121"/>
                                <a:gd name="T140" fmla="+- 0 874 567"/>
                                <a:gd name="T141" fmla="*/ T140 w 851"/>
                                <a:gd name="T142" fmla="+- 0 1418 567"/>
                                <a:gd name="T143" fmla="*/ 1418 h 1121"/>
                                <a:gd name="T144" fmla="+- 0 839 567"/>
                                <a:gd name="T145" fmla="*/ T144 w 851"/>
                                <a:gd name="T146" fmla="+- 0 1352 567"/>
                                <a:gd name="T147" fmla="*/ 1352 h 1121"/>
                                <a:gd name="T148" fmla="+- 0 824 567"/>
                                <a:gd name="T149" fmla="*/ T148 w 851"/>
                                <a:gd name="T150" fmla="+- 0 1292 567"/>
                                <a:gd name="T151" fmla="*/ 1292 h 1121"/>
                                <a:gd name="T152" fmla="+- 0 819 567"/>
                                <a:gd name="T153" fmla="*/ T152 w 851"/>
                                <a:gd name="T154" fmla="+- 0 1021 567"/>
                                <a:gd name="T155" fmla="*/ 1021 h 1121"/>
                                <a:gd name="T156" fmla="+- 0 820 567"/>
                                <a:gd name="T157" fmla="*/ T156 w 851"/>
                                <a:gd name="T158" fmla="+- 0 1004 567"/>
                                <a:gd name="T159" fmla="*/ 1004 h 1121"/>
                                <a:gd name="T160" fmla="+- 0 828 567"/>
                                <a:gd name="T161" fmla="*/ T160 w 851"/>
                                <a:gd name="T162" fmla="+- 0 940 567"/>
                                <a:gd name="T163" fmla="*/ 940 h 1121"/>
                                <a:gd name="T164" fmla="+- 0 854 567"/>
                                <a:gd name="T165" fmla="*/ T164 w 851"/>
                                <a:gd name="T166" fmla="+- 0 867 567"/>
                                <a:gd name="T167" fmla="*/ 867 h 1121"/>
                                <a:gd name="T168" fmla="+- 0 901 567"/>
                                <a:gd name="T169" fmla="*/ T168 w 851"/>
                                <a:gd name="T170" fmla="+- 0 806 567"/>
                                <a:gd name="T171" fmla="*/ 806 h 1121"/>
                                <a:gd name="T172" fmla="+- 0 970 567"/>
                                <a:gd name="T173" fmla="*/ T172 w 851"/>
                                <a:gd name="T174" fmla="+- 0 770 567"/>
                                <a:gd name="T175" fmla="*/ 770 h 1121"/>
                                <a:gd name="T176" fmla="+- 0 1039 567"/>
                                <a:gd name="T177" fmla="*/ T176 w 851"/>
                                <a:gd name="T178" fmla="+- 0 762 567"/>
                                <a:gd name="T179" fmla="*/ 762 h 1121"/>
                                <a:gd name="T180" fmla="+- 0 1415 567"/>
                                <a:gd name="T181" fmla="*/ T180 w 851"/>
                                <a:gd name="T182" fmla="+- 0 762 567"/>
                                <a:gd name="T183" fmla="*/ 762 h 1121"/>
                                <a:gd name="T184" fmla="+- 0 1410 567"/>
                                <a:gd name="T185" fmla="*/ T184 w 851"/>
                                <a:gd name="T186" fmla="+- 0 754 567"/>
                                <a:gd name="T187" fmla="*/ 754 h 1121"/>
                                <a:gd name="T188" fmla="+- 0 1370 567"/>
                                <a:gd name="T189" fmla="*/ T188 w 851"/>
                                <a:gd name="T190" fmla="+- 0 705 567"/>
                                <a:gd name="T191" fmla="*/ 705 h 1121"/>
                                <a:gd name="T192" fmla="+- 0 1326 567"/>
                                <a:gd name="T193" fmla="*/ T192 w 851"/>
                                <a:gd name="T194" fmla="+- 0 663 567"/>
                                <a:gd name="T195" fmla="*/ 663 h 1121"/>
                                <a:gd name="T196" fmla="+- 0 1262 567"/>
                                <a:gd name="T197" fmla="*/ T196 w 851"/>
                                <a:gd name="T198" fmla="+- 0 621 567"/>
                                <a:gd name="T199" fmla="*/ 621 h 1121"/>
                                <a:gd name="T200" fmla="+- 0 1189 567"/>
                                <a:gd name="T201" fmla="*/ T200 w 851"/>
                                <a:gd name="T202" fmla="+- 0 591 567"/>
                                <a:gd name="T203" fmla="*/ 591 h 1121"/>
                                <a:gd name="T204" fmla="+- 0 1129 567"/>
                                <a:gd name="T205" fmla="*/ T204 w 851"/>
                                <a:gd name="T206" fmla="+- 0 576 567"/>
                                <a:gd name="T207" fmla="*/ 576 h 1121"/>
                                <a:gd name="T208" fmla="+- 0 1062 567"/>
                                <a:gd name="T209" fmla="*/ T208 w 851"/>
                                <a:gd name="T210" fmla="+- 0 569 567"/>
                                <a:gd name="T211" fmla="*/ 569 h 1121"/>
                                <a:gd name="T212" fmla="+- 0 1039 567"/>
                                <a:gd name="T213" fmla="*/ T212 w 851"/>
                                <a:gd name="T214" fmla="+- 0 567 567"/>
                                <a:gd name="T215" fmla="*/ 567 h 1121"/>
                                <a:gd name="T216" fmla="+- 0 1015 567"/>
                                <a:gd name="T217" fmla="*/ T216 w 851"/>
                                <a:gd name="T218" fmla="+- 0 567 567"/>
                                <a:gd name="T219" fmla="*/ 567 h 1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851" h="1121">
                                  <a:moveTo>
                                    <a:pt x="448" y="0"/>
                                  </a:moveTo>
                                  <a:lnTo>
                                    <a:pt x="384" y="5"/>
                                  </a:lnTo>
                                  <a:lnTo>
                                    <a:pt x="325" y="17"/>
                                  </a:lnTo>
                                  <a:lnTo>
                                    <a:pt x="250" y="45"/>
                                  </a:lnTo>
                                  <a:lnTo>
                                    <a:pt x="198" y="75"/>
                                  </a:lnTo>
                                  <a:lnTo>
                                    <a:pt x="149" y="113"/>
                                  </a:lnTo>
                                  <a:lnTo>
                                    <a:pt x="104" y="158"/>
                                  </a:lnTo>
                                  <a:lnTo>
                                    <a:pt x="69" y="206"/>
                                  </a:lnTo>
                                  <a:lnTo>
                                    <a:pt x="33" y="277"/>
                                  </a:lnTo>
                                  <a:lnTo>
                                    <a:pt x="15" y="335"/>
                                  </a:lnTo>
                                  <a:lnTo>
                                    <a:pt x="4" y="397"/>
                                  </a:lnTo>
                                  <a:lnTo>
                                    <a:pt x="0" y="668"/>
                                  </a:lnTo>
                                  <a:lnTo>
                                    <a:pt x="1" y="689"/>
                                  </a:lnTo>
                                  <a:lnTo>
                                    <a:pt x="7" y="751"/>
                                  </a:lnTo>
                                  <a:lnTo>
                                    <a:pt x="21" y="810"/>
                                  </a:lnTo>
                                  <a:lnTo>
                                    <a:pt x="52" y="883"/>
                                  </a:lnTo>
                                  <a:lnTo>
                                    <a:pt x="83" y="935"/>
                                  </a:lnTo>
                                  <a:lnTo>
                                    <a:pt x="123" y="984"/>
                                  </a:lnTo>
                                  <a:lnTo>
                                    <a:pt x="167" y="1025"/>
                                  </a:lnTo>
                                  <a:lnTo>
                                    <a:pt x="231" y="1067"/>
                                  </a:lnTo>
                                  <a:lnTo>
                                    <a:pt x="304" y="1097"/>
                                  </a:lnTo>
                                  <a:lnTo>
                                    <a:pt x="365" y="1112"/>
                                  </a:lnTo>
                                  <a:lnTo>
                                    <a:pt x="431" y="1120"/>
                                  </a:lnTo>
                                  <a:lnTo>
                                    <a:pt x="479" y="1121"/>
                                  </a:lnTo>
                                  <a:lnTo>
                                    <a:pt x="500" y="1120"/>
                                  </a:lnTo>
                                  <a:lnTo>
                                    <a:pt x="562" y="1113"/>
                                  </a:lnTo>
                                  <a:lnTo>
                                    <a:pt x="621" y="1099"/>
                                  </a:lnTo>
                                  <a:lnTo>
                                    <a:pt x="694" y="1067"/>
                                  </a:lnTo>
                                  <a:lnTo>
                                    <a:pt x="745" y="1035"/>
                                  </a:lnTo>
                                  <a:lnTo>
                                    <a:pt x="794" y="994"/>
                                  </a:lnTo>
                                  <a:lnTo>
                                    <a:pt x="835" y="948"/>
                                  </a:lnTo>
                                  <a:lnTo>
                                    <a:pt x="851" y="926"/>
                                  </a:lnTo>
                                  <a:lnTo>
                                    <a:pt x="447" y="926"/>
                                  </a:lnTo>
                                  <a:lnTo>
                                    <a:pt x="426" y="924"/>
                                  </a:lnTo>
                                  <a:lnTo>
                                    <a:pt x="367" y="904"/>
                                  </a:lnTo>
                                  <a:lnTo>
                                    <a:pt x="307" y="851"/>
                                  </a:lnTo>
                                  <a:lnTo>
                                    <a:pt x="272" y="785"/>
                                  </a:lnTo>
                                  <a:lnTo>
                                    <a:pt x="257" y="725"/>
                                  </a:lnTo>
                                  <a:lnTo>
                                    <a:pt x="252" y="454"/>
                                  </a:lnTo>
                                  <a:lnTo>
                                    <a:pt x="253" y="437"/>
                                  </a:lnTo>
                                  <a:lnTo>
                                    <a:pt x="261" y="373"/>
                                  </a:lnTo>
                                  <a:lnTo>
                                    <a:pt x="287" y="300"/>
                                  </a:lnTo>
                                  <a:lnTo>
                                    <a:pt x="334" y="239"/>
                                  </a:lnTo>
                                  <a:lnTo>
                                    <a:pt x="403" y="203"/>
                                  </a:lnTo>
                                  <a:lnTo>
                                    <a:pt x="472" y="195"/>
                                  </a:lnTo>
                                  <a:lnTo>
                                    <a:pt x="848" y="195"/>
                                  </a:lnTo>
                                  <a:lnTo>
                                    <a:pt x="843" y="187"/>
                                  </a:lnTo>
                                  <a:lnTo>
                                    <a:pt x="803" y="138"/>
                                  </a:lnTo>
                                  <a:lnTo>
                                    <a:pt x="759" y="96"/>
                                  </a:lnTo>
                                  <a:lnTo>
                                    <a:pt x="695" y="54"/>
                                  </a:lnTo>
                                  <a:lnTo>
                                    <a:pt x="622" y="24"/>
                                  </a:lnTo>
                                  <a:lnTo>
                                    <a:pt x="562" y="9"/>
                                  </a:lnTo>
                                  <a:lnTo>
                                    <a:pt x="495" y="2"/>
                                  </a:lnTo>
                                  <a:lnTo>
                                    <a:pt x="472" y="0"/>
                                  </a:ln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2" name="Group 1571"/>
                        <wpg:cNvGrpSpPr>
                          <a:grpSpLocks/>
                        </wpg:cNvGrpSpPr>
                        <wpg:grpSpPr bwMode="auto">
                          <a:xfrm>
                            <a:off x="1014" y="762"/>
                            <a:ext cx="478" cy="731"/>
                            <a:chOff x="1014" y="762"/>
                            <a:chExt cx="478" cy="731"/>
                          </a:xfrm>
                        </wpg:grpSpPr>
                        <wps:wsp>
                          <wps:cNvPr id="1573" name="Freeform 1572"/>
                          <wps:cNvSpPr>
                            <a:spLocks/>
                          </wps:cNvSpPr>
                          <wps:spPr bwMode="auto">
                            <a:xfrm>
                              <a:off x="1014" y="762"/>
                              <a:ext cx="478" cy="731"/>
                            </a:xfrm>
                            <a:custGeom>
                              <a:avLst/>
                              <a:gdLst>
                                <a:gd name="T0" fmla="+- 0 1415 1014"/>
                                <a:gd name="T1" fmla="*/ T0 w 478"/>
                                <a:gd name="T2" fmla="+- 0 762 762"/>
                                <a:gd name="T3" fmla="*/ 762 h 731"/>
                                <a:gd name="T4" fmla="+- 0 1039 1014"/>
                                <a:gd name="T5" fmla="*/ T4 w 478"/>
                                <a:gd name="T6" fmla="+- 0 762 762"/>
                                <a:gd name="T7" fmla="*/ 762 h 731"/>
                                <a:gd name="T8" fmla="+- 0 1059 1014"/>
                                <a:gd name="T9" fmla="*/ T8 w 478"/>
                                <a:gd name="T10" fmla="+- 0 763 762"/>
                                <a:gd name="T11" fmla="*/ 763 h 731"/>
                                <a:gd name="T12" fmla="+- 0 1079 1014"/>
                                <a:gd name="T13" fmla="*/ T12 w 478"/>
                                <a:gd name="T14" fmla="+- 0 767 762"/>
                                <a:gd name="T15" fmla="*/ 767 h 731"/>
                                <a:gd name="T16" fmla="+- 0 1149 1014"/>
                                <a:gd name="T17" fmla="*/ T16 w 478"/>
                                <a:gd name="T18" fmla="+- 0 801 762"/>
                                <a:gd name="T19" fmla="*/ 801 h 731"/>
                                <a:gd name="T20" fmla="+- 0 1196 1014"/>
                                <a:gd name="T21" fmla="*/ T20 w 478"/>
                                <a:gd name="T22" fmla="+- 0 851 762"/>
                                <a:gd name="T23" fmla="*/ 851 h 731"/>
                                <a:gd name="T24" fmla="+- 0 1227 1014"/>
                                <a:gd name="T25" fmla="*/ T24 w 478"/>
                                <a:gd name="T26" fmla="+- 0 921 762"/>
                                <a:gd name="T27" fmla="*/ 921 h 731"/>
                                <a:gd name="T28" fmla="+- 0 1238 1014"/>
                                <a:gd name="T29" fmla="*/ T28 w 478"/>
                                <a:gd name="T30" fmla="+- 0 983 762"/>
                                <a:gd name="T31" fmla="*/ 983 h 731"/>
                                <a:gd name="T32" fmla="+- 0 1241 1014"/>
                                <a:gd name="T33" fmla="*/ T32 w 478"/>
                                <a:gd name="T34" fmla="+- 0 1235 762"/>
                                <a:gd name="T35" fmla="*/ 1235 h 731"/>
                                <a:gd name="T36" fmla="+- 0 1240 1014"/>
                                <a:gd name="T37" fmla="*/ T36 w 478"/>
                                <a:gd name="T38" fmla="+- 0 1256 762"/>
                                <a:gd name="T39" fmla="*/ 1256 h 731"/>
                                <a:gd name="T40" fmla="+- 0 1231 1014"/>
                                <a:gd name="T41" fmla="*/ T40 w 478"/>
                                <a:gd name="T42" fmla="+- 0 1318 762"/>
                                <a:gd name="T43" fmla="*/ 1318 h 731"/>
                                <a:gd name="T44" fmla="+- 0 1203 1014"/>
                                <a:gd name="T45" fmla="*/ T44 w 478"/>
                                <a:gd name="T46" fmla="+- 0 1391 762"/>
                                <a:gd name="T47" fmla="*/ 1391 h 731"/>
                                <a:gd name="T48" fmla="+- 0 1155 1014"/>
                                <a:gd name="T49" fmla="*/ T48 w 478"/>
                                <a:gd name="T50" fmla="+- 0 1452 762"/>
                                <a:gd name="T51" fmla="*/ 1452 h 731"/>
                                <a:gd name="T52" fmla="+- 0 1085 1014"/>
                                <a:gd name="T53" fmla="*/ T52 w 478"/>
                                <a:gd name="T54" fmla="+- 0 1486 762"/>
                                <a:gd name="T55" fmla="*/ 1486 h 731"/>
                                <a:gd name="T56" fmla="+- 0 1014 1014"/>
                                <a:gd name="T57" fmla="*/ T56 w 478"/>
                                <a:gd name="T58" fmla="+- 0 1493 762"/>
                                <a:gd name="T59" fmla="*/ 1493 h 731"/>
                                <a:gd name="T60" fmla="+- 0 1418 1014"/>
                                <a:gd name="T61" fmla="*/ T60 w 478"/>
                                <a:gd name="T62" fmla="+- 0 1493 762"/>
                                <a:gd name="T63" fmla="*/ 1493 h 731"/>
                                <a:gd name="T64" fmla="+- 0 1453 1014"/>
                                <a:gd name="T65" fmla="*/ T64 w 478"/>
                                <a:gd name="T66" fmla="+- 0 1430 762"/>
                                <a:gd name="T67" fmla="*/ 1430 h 731"/>
                                <a:gd name="T68" fmla="+- 0 1473 1014"/>
                                <a:gd name="T69" fmla="*/ T68 w 478"/>
                                <a:gd name="T70" fmla="+- 0 1373 762"/>
                                <a:gd name="T71" fmla="*/ 1373 h 731"/>
                                <a:gd name="T72" fmla="+- 0 1486 1014"/>
                                <a:gd name="T73" fmla="*/ T72 w 478"/>
                                <a:gd name="T74" fmla="+- 0 1313 762"/>
                                <a:gd name="T75" fmla="*/ 1313 h 731"/>
                                <a:gd name="T76" fmla="+- 0 1492 1014"/>
                                <a:gd name="T77" fmla="*/ T76 w 478"/>
                                <a:gd name="T78" fmla="+- 0 1248 762"/>
                                <a:gd name="T79" fmla="*/ 1248 h 731"/>
                                <a:gd name="T80" fmla="+- 0 1493 1014"/>
                                <a:gd name="T81" fmla="*/ T80 w 478"/>
                                <a:gd name="T82" fmla="+- 0 1021 762"/>
                                <a:gd name="T83" fmla="*/ 1021 h 731"/>
                                <a:gd name="T84" fmla="+- 0 1492 1014"/>
                                <a:gd name="T85" fmla="*/ T84 w 478"/>
                                <a:gd name="T86" fmla="+- 0 1000 762"/>
                                <a:gd name="T87" fmla="*/ 1000 h 731"/>
                                <a:gd name="T88" fmla="+- 0 1485 1014"/>
                                <a:gd name="T89" fmla="*/ T88 w 478"/>
                                <a:gd name="T90" fmla="+- 0 938 762"/>
                                <a:gd name="T91" fmla="*/ 938 h 731"/>
                                <a:gd name="T92" fmla="+- 0 1472 1014"/>
                                <a:gd name="T93" fmla="*/ T92 w 478"/>
                                <a:gd name="T94" fmla="+- 0 879 762"/>
                                <a:gd name="T95" fmla="*/ 879 h 731"/>
                                <a:gd name="T96" fmla="+- 0 1441 1014"/>
                                <a:gd name="T97" fmla="*/ T96 w 478"/>
                                <a:gd name="T98" fmla="+- 0 806 762"/>
                                <a:gd name="T99" fmla="*/ 806 h 731"/>
                                <a:gd name="T100" fmla="+- 0 1421 1014"/>
                                <a:gd name="T101" fmla="*/ T100 w 478"/>
                                <a:gd name="T102" fmla="+- 0 771 762"/>
                                <a:gd name="T103" fmla="*/ 771 h 731"/>
                                <a:gd name="T104" fmla="+- 0 1415 1014"/>
                                <a:gd name="T105" fmla="*/ T104 w 478"/>
                                <a:gd name="T106" fmla="+- 0 762 762"/>
                                <a:gd name="T107" fmla="*/ 762 h 7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78" h="731">
                                  <a:moveTo>
                                    <a:pt x="401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65" y="5"/>
                                  </a:lnTo>
                                  <a:lnTo>
                                    <a:pt x="135" y="39"/>
                                  </a:lnTo>
                                  <a:lnTo>
                                    <a:pt x="182" y="89"/>
                                  </a:lnTo>
                                  <a:lnTo>
                                    <a:pt x="213" y="159"/>
                                  </a:lnTo>
                                  <a:lnTo>
                                    <a:pt x="224" y="221"/>
                                  </a:lnTo>
                                  <a:lnTo>
                                    <a:pt x="227" y="473"/>
                                  </a:lnTo>
                                  <a:lnTo>
                                    <a:pt x="226" y="494"/>
                                  </a:lnTo>
                                  <a:lnTo>
                                    <a:pt x="217" y="556"/>
                                  </a:lnTo>
                                  <a:lnTo>
                                    <a:pt x="189" y="629"/>
                                  </a:lnTo>
                                  <a:lnTo>
                                    <a:pt x="141" y="690"/>
                                  </a:lnTo>
                                  <a:lnTo>
                                    <a:pt x="71" y="724"/>
                                  </a:lnTo>
                                  <a:lnTo>
                                    <a:pt x="0" y="731"/>
                                  </a:lnTo>
                                  <a:lnTo>
                                    <a:pt x="404" y="731"/>
                                  </a:lnTo>
                                  <a:lnTo>
                                    <a:pt x="439" y="668"/>
                                  </a:lnTo>
                                  <a:lnTo>
                                    <a:pt x="459" y="611"/>
                                  </a:lnTo>
                                  <a:lnTo>
                                    <a:pt x="472" y="551"/>
                                  </a:lnTo>
                                  <a:lnTo>
                                    <a:pt x="478" y="486"/>
                                  </a:lnTo>
                                  <a:lnTo>
                                    <a:pt x="479" y="259"/>
                                  </a:lnTo>
                                  <a:lnTo>
                                    <a:pt x="478" y="238"/>
                                  </a:lnTo>
                                  <a:lnTo>
                                    <a:pt x="471" y="176"/>
                                  </a:lnTo>
                                  <a:lnTo>
                                    <a:pt x="458" y="117"/>
                                  </a:lnTo>
                                  <a:lnTo>
                                    <a:pt x="427" y="44"/>
                                  </a:lnTo>
                                  <a:lnTo>
                                    <a:pt x="407" y="9"/>
                                  </a:lnTo>
                                  <a:lnTo>
                                    <a:pt x="401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0" o:spid="_x0000_s1026" style="position:absolute;margin-left:24.9pt;margin-top:24.9pt;width:53.2pt;height:62.95pt;z-index:-1908;mso-position-horizontal-relative:page;mso-position-vertical-relative:page" coordorigin="498,498" coordsize="1064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">
                <v:group id="Group 1573" o:spid="_x0000_s1027" style="position:absolute;left:567;top:567;width:851;height:1121" coordorigin="567,567" coordsize="851,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  <v:shape id="Freeform 1574" o:spid="_x0000_s1028" style="position:absolute;left:567;top:567;width:851;height:1121;visibility:visible;mso-wrap-style:square;v-text-anchor:top" coordsize="851,1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8TO8EA&#10;AADdAAAADwAAAGRycy9kb3ducmV2LnhtbERPzYrCMBC+L/gOYYS9rWlFV6lGUaHgxYV19wGGZmyK&#10;zaQmUevbbwRhb/Px/c5y3dtW3MiHxrGCfJSBIK6cbrhW8PtTfsxBhIissXVMCh4UYL0avC2x0O7O&#10;33Q7xlqkEA4FKjAxdoWUoTJkMYxcR5y4k/MWY4K+ltrjPYXbVo6z7FNabDg1GOxoZ6g6H69WAZ6a&#10;ecTysfk6lLPJ1njcm/yi1Puw3yxAROrjv/jl3us0fzrL4flNOkG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/EzvBAAAA3QAAAA8AAAAAAAAAAAAAAAAAmAIAAGRycy9kb3du&#10;cmV2LnhtbFBLBQYAAAAABAAEAPUAAACGAwAAAAA=&#10;" path="m448,l384,5,325,17,250,45,198,75r-49,38l104,158,69,206,33,277,15,335,4,397,,668r1,21l7,751r14,59l52,883r31,52l123,984r44,41l231,1067r73,30l365,1112r66,8l479,1121r21,-1l562,1113r59,-14l694,1067r51,-32l794,994r41,-46l851,926r-404,l426,924,367,904,307,851,272,785,257,725,252,454r1,-17l261,373r26,-73l334,239r69,-36l472,195r376,l843,187,803,138,759,96,695,54,622,24,562,9,495,2,472,,448,e" fillcolor="#444" stroked="f">
                    <v:path arrowok="t" o:connecttype="custom" o:connectlocs="448,567;384,572;325,584;250,612;198,642;149,680;104,725;69,773;33,844;15,902;4,964;0,1235;1,1256;7,1318;21,1377;52,1450;83,1502;123,1551;167,1592;231,1634;304,1664;365,1679;431,1687;479,1688;500,1687;562,1680;621,1666;694,1634;745,1602;794,1561;835,1515;851,1493;447,1493;426,1491;367,1471;307,1418;272,1352;257,1292;252,1021;253,1004;261,940;287,867;334,806;403,770;472,762;848,762;843,754;803,705;759,663;695,621;622,591;562,576;495,569;472,567;448,567" o:connectangles="0,0,0,0,0,0,0,0,0,0,0,0,0,0,0,0,0,0,0,0,0,0,0,0,0,0,0,0,0,0,0,0,0,0,0,0,0,0,0,0,0,0,0,0,0,0,0,0,0,0,0,0,0,0,0"/>
                  </v:shape>
                </v:group>
                <v:group id="Group 1571" o:spid="_x0000_s1029" style="position:absolute;left:1014;top:762;width:478;height:731" coordorigin="1014,762" coordsize="478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yCd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c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sgnbFAAAA3QAA&#10;AA8AAAAAAAAAAAAAAAAAqgIAAGRycy9kb3ducmV2LnhtbFBLBQYAAAAABAAEAPoAAACcAwAAAAA=&#10;">
                  <v:shape id="Freeform 1572" o:spid="_x0000_s1030" style="position:absolute;left:1014;top:762;width:478;height:731;visibility:visible;mso-wrap-style:square;v-text-anchor:top" coordsize="478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/BcMA&#10;AADdAAAADwAAAGRycy9kb3ducmV2LnhtbERPS4vCMBC+C/sfwix403R3sWo1yiIK7qXiA7wOzfSB&#10;zaQ0Ueu/NwuCt/n4njNfdqYWN2pdZVnB1zACQZxZXXGh4HTcDCYgnEfWWFsmBQ9ysFx89OaYaHvn&#10;Pd0OvhAhhF2CCkrvm0RKl5Vk0A1tQxy43LYGfYBtIXWL9xBuavkdRbE0WHFoKLGhVUnZ5XA1CnZ5&#10;nk3O6fXPTOP1pUrXpzhdRUr1P7vfGQhPnX+LX+6tDvNH4x/4/yac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6/BcMAAADdAAAADwAAAAAAAAAAAAAAAACYAgAAZHJzL2Rv&#10;d25yZXYueG1sUEsFBgAAAAAEAAQA9QAAAIgDAAAAAA==&#10;" path="m401,l25,,45,1,65,5r70,34l182,89r31,70l224,221r3,252l226,494r-9,62l189,629r-48,61l71,724,,731r404,l439,668r20,-57l472,551r6,-65l479,259r-1,-21l471,176,458,117,427,44,407,9,401,e" fillcolor="#444" stroked="f">
                    <v:path arrowok="t" o:connecttype="custom" o:connectlocs="401,762;25,762;45,763;65,767;135,801;182,851;213,921;224,983;227,1235;226,1256;217,1318;189,1391;141,1452;71,1486;0,1493;404,1493;439,1430;459,1373;472,1313;478,1248;479,1021;478,1000;471,938;458,879;427,806;407,771;401,762" o:connectangles="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3" behindDoc="1" locked="0" layoutInCell="1" allowOverlap="1">
                <wp:simplePos x="0" y="0"/>
                <wp:positionH relativeFrom="page">
                  <wp:posOffset>326390</wp:posOffset>
                </wp:positionH>
                <wp:positionV relativeFrom="page">
                  <wp:posOffset>494030</wp:posOffset>
                </wp:positionV>
                <wp:extent cx="2712720" cy="1483995"/>
                <wp:effectExtent l="2540" t="0" r="0" b="3175"/>
                <wp:wrapNone/>
                <wp:docPr id="1559" name="Group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720" cy="1483995"/>
                          <a:chOff x="514" y="778"/>
                          <a:chExt cx="4272" cy="2337"/>
                        </a:xfrm>
                      </wpg:grpSpPr>
                      <wpg:grpSp>
                        <wpg:cNvPr id="1560" name="Group 1568"/>
                        <wpg:cNvGrpSpPr>
                          <a:grpSpLocks/>
                        </wpg:cNvGrpSpPr>
                        <wpg:grpSpPr bwMode="auto">
                          <a:xfrm>
                            <a:off x="1557" y="863"/>
                            <a:ext cx="715" cy="1121"/>
                            <a:chOff x="1557" y="863"/>
                            <a:chExt cx="715" cy="1121"/>
                          </a:xfrm>
                        </wpg:grpSpPr>
                        <wps:wsp>
                          <wps:cNvPr id="1561" name="Freeform 1569"/>
                          <wps:cNvSpPr>
                            <a:spLocks/>
                          </wps:cNvSpPr>
                          <wps:spPr bwMode="auto">
                            <a:xfrm>
                              <a:off x="1557" y="863"/>
                              <a:ext cx="715" cy="1121"/>
                            </a:xfrm>
                            <a:custGeom>
                              <a:avLst/>
                              <a:gdLst>
                                <a:gd name="T0" fmla="+- 0 1796 1557"/>
                                <a:gd name="T1" fmla="*/ T0 w 715"/>
                                <a:gd name="T2" fmla="+- 0 863 863"/>
                                <a:gd name="T3" fmla="*/ 863 h 1121"/>
                                <a:gd name="T4" fmla="+- 0 1557 1557"/>
                                <a:gd name="T5" fmla="*/ T4 w 715"/>
                                <a:gd name="T6" fmla="+- 0 863 863"/>
                                <a:gd name="T7" fmla="*/ 863 h 1121"/>
                                <a:gd name="T8" fmla="+- 0 1557 1557"/>
                                <a:gd name="T9" fmla="*/ T8 w 715"/>
                                <a:gd name="T10" fmla="+- 0 1984 863"/>
                                <a:gd name="T11" fmla="*/ 1984 h 1121"/>
                                <a:gd name="T12" fmla="+- 0 1810 1557"/>
                                <a:gd name="T13" fmla="*/ T12 w 715"/>
                                <a:gd name="T14" fmla="+- 0 1984 863"/>
                                <a:gd name="T15" fmla="*/ 1984 h 1121"/>
                                <a:gd name="T16" fmla="+- 0 1815 1557"/>
                                <a:gd name="T17" fmla="*/ T16 w 715"/>
                                <a:gd name="T18" fmla="+- 0 1607 863"/>
                                <a:gd name="T19" fmla="*/ 1607 h 1121"/>
                                <a:gd name="T20" fmla="+- 0 2199 1557"/>
                                <a:gd name="T21" fmla="*/ T20 w 715"/>
                                <a:gd name="T22" fmla="+- 0 1607 863"/>
                                <a:gd name="T23" fmla="*/ 1607 h 1121"/>
                                <a:gd name="T24" fmla="+- 0 2237 1557"/>
                                <a:gd name="T25" fmla="*/ T24 w 715"/>
                                <a:gd name="T26" fmla="+- 0 1560 863"/>
                                <a:gd name="T27" fmla="*/ 1560 h 1121"/>
                                <a:gd name="T28" fmla="+- 0 2271 1557"/>
                                <a:gd name="T29" fmla="*/ T28 w 715"/>
                                <a:gd name="T30" fmla="+- 0 1494 863"/>
                                <a:gd name="T31" fmla="*/ 1494 h 1121"/>
                                <a:gd name="T32" fmla="+- 0 2272 1557"/>
                                <a:gd name="T33" fmla="*/ T32 w 715"/>
                                <a:gd name="T34" fmla="+- 0 1493 863"/>
                                <a:gd name="T35" fmla="*/ 1493 h 1121"/>
                                <a:gd name="T36" fmla="+- 0 1913 1557"/>
                                <a:gd name="T37" fmla="*/ T36 w 715"/>
                                <a:gd name="T38" fmla="+- 0 1493 863"/>
                                <a:gd name="T39" fmla="*/ 1493 h 1121"/>
                                <a:gd name="T40" fmla="+- 0 1893 1557"/>
                                <a:gd name="T41" fmla="*/ T40 w 715"/>
                                <a:gd name="T42" fmla="+- 0 1491 863"/>
                                <a:gd name="T43" fmla="*/ 1491 h 1121"/>
                                <a:gd name="T44" fmla="+- 0 1823 1557"/>
                                <a:gd name="T45" fmla="*/ T44 w 715"/>
                                <a:gd name="T46" fmla="+- 0 1458 863"/>
                                <a:gd name="T47" fmla="*/ 1458 h 1121"/>
                                <a:gd name="T48" fmla="+- 0 1810 1557"/>
                                <a:gd name="T49" fmla="*/ T48 w 715"/>
                                <a:gd name="T50" fmla="+- 0 1442 863"/>
                                <a:gd name="T51" fmla="*/ 1442 h 1121"/>
                                <a:gd name="T52" fmla="+- 0 1818 1557"/>
                                <a:gd name="T53" fmla="*/ T52 w 715"/>
                                <a:gd name="T54" fmla="+- 0 1092 863"/>
                                <a:gd name="T55" fmla="*/ 1092 h 1121"/>
                                <a:gd name="T56" fmla="+- 0 1866 1557"/>
                                <a:gd name="T57" fmla="*/ T56 w 715"/>
                                <a:gd name="T58" fmla="+- 0 1054 863"/>
                                <a:gd name="T59" fmla="*/ 1054 h 1121"/>
                                <a:gd name="T60" fmla="+- 0 1922 1557"/>
                                <a:gd name="T61" fmla="*/ T60 w 715"/>
                                <a:gd name="T62" fmla="+- 0 1044 863"/>
                                <a:gd name="T63" fmla="*/ 1044 h 1121"/>
                                <a:gd name="T64" fmla="+- 0 2268 1557"/>
                                <a:gd name="T65" fmla="*/ T64 w 715"/>
                                <a:gd name="T66" fmla="+- 0 1044 863"/>
                                <a:gd name="T67" fmla="*/ 1044 h 1121"/>
                                <a:gd name="T68" fmla="+- 0 2260 1557"/>
                                <a:gd name="T69" fmla="*/ T68 w 715"/>
                                <a:gd name="T70" fmla="+- 0 1026 863"/>
                                <a:gd name="T71" fmla="*/ 1026 h 1121"/>
                                <a:gd name="T72" fmla="+- 0 2223 1557"/>
                                <a:gd name="T73" fmla="*/ T72 w 715"/>
                                <a:gd name="T74" fmla="+- 0 963 863"/>
                                <a:gd name="T75" fmla="*/ 963 h 1121"/>
                                <a:gd name="T76" fmla="+- 0 2215 1557"/>
                                <a:gd name="T77" fmla="*/ T76 w 715"/>
                                <a:gd name="T78" fmla="+- 0 951 863"/>
                                <a:gd name="T79" fmla="*/ 951 h 1121"/>
                                <a:gd name="T80" fmla="+- 0 1803 1557"/>
                                <a:gd name="T81" fmla="*/ T80 w 715"/>
                                <a:gd name="T82" fmla="+- 0 951 863"/>
                                <a:gd name="T83" fmla="*/ 951 h 1121"/>
                                <a:gd name="T84" fmla="+- 0 1796 1557"/>
                                <a:gd name="T85" fmla="*/ T84 w 715"/>
                                <a:gd name="T86" fmla="+- 0 863 863"/>
                                <a:gd name="T87" fmla="*/ 863 h 1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15" h="1121">
                                  <a:moveTo>
                                    <a:pt x="2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53" y="1121"/>
                                  </a:lnTo>
                                  <a:lnTo>
                                    <a:pt x="258" y="744"/>
                                  </a:lnTo>
                                  <a:lnTo>
                                    <a:pt x="642" y="744"/>
                                  </a:lnTo>
                                  <a:lnTo>
                                    <a:pt x="680" y="697"/>
                                  </a:lnTo>
                                  <a:lnTo>
                                    <a:pt x="714" y="631"/>
                                  </a:lnTo>
                                  <a:lnTo>
                                    <a:pt x="715" y="630"/>
                                  </a:lnTo>
                                  <a:lnTo>
                                    <a:pt x="356" y="630"/>
                                  </a:lnTo>
                                  <a:lnTo>
                                    <a:pt x="336" y="628"/>
                                  </a:lnTo>
                                  <a:lnTo>
                                    <a:pt x="266" y="595"/>
                                  </a:lnTo>
                                  <a:lnTo>
                                    <a:pt x="253" y="579"/>
                                  </a:lnTo>
                                  <a:lnTo>
                                    <a:pt x="261" y="229"/>
                                  </a:lnTo>
                                  <a:lnTo>
                                    <a:pt x="309" y="191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711" y="181"/>
                                  </a:lnTo>
                                  <a:lnTo>
                                    <a:pt x="703" y="163"/>
                                  </a:lnTo>
                                  <a:lnTo>
                                    <a:pt x="666" y="100"/>
                                  </a:lnTo>
                                  <a:lnTo>
                                    <a:pt x="658" y="88"/>
                                  </a:lnTo>
                                  <a:lnTo>
                                    <a:pt x="246" y="88"/>
                                  </a:lnTo>
                                  <a:lnTo>
                                    <a:pt x="239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2" name="Group 1566"/>
                        <wpg:cNvGrpSpPr>
                          <a:grpSpLocks/>
                        </wpg:cNvGrpSpPr>
                        <wpg:grpSpPr bwMode="auto">
                          <a:xfrm>
                            <a:off x="1815" y="1607"/>
                            <a:ext cx="384" cy="81"/>
                            <a:chOff x="1815" y="1607"/>
                            <a:chExt cx="384" cy="81"/>
                          </a:xfrm>
                        </wpg:grpSpPr>
                        <wps:wsp>
                          <wps:cNvPr id="1563" name="Freeform 1567"/>
                          <wps:cNvSpPr>
                            <a:spLocks/>
                          </wps:cNvSpPr>
                          <wps:spPr bwMode="auto">
                            <a:xfrm>
                              <a:off x="1815" y="1607"/>
                              <a:ext cx="384" cy="81"/>
                            </a:xfrm>
                            <a:custGeom>
                              <a:avLst/>
                              <a:gdLst>
                                <a:gd name="T0" fmla="+- 0 2199 1815"/>
                                <a:gd name="T1" fmla="*/ T0 w 384"/>
                                <a:gd name="T2" fmla="+- 0 1607 1607"/>
                                <a:gd name="T3" fmla="*/ 1607 h 81"/>
                                <a:gd name="T4" fmla="+- 0 1815 1815"/>
                                <a:gd name="T5" fmla="*/ T4 w 384"/>
                                <a:gd name="T6" fmla="+- 0 1607 1607"/>
                                <a:gd name="T7" fmla="*/ 1607 h 81"/>
                                <a:gd name="T8" fmla="+- 0 1829 1815"/>
                                <a:gd name="T9" fmla="*/ T8 w 384"/>
                                <a:gd name="T10" fmla="+- 0 1622 1607"/>
                                <a:gd name="T11" fmla="*/ 1622 h 81"/>
                                <a:gd name="T12" fmla="+- 0 1895 1815"/>
                                <a:gd name="T13" fmla="*/ T12 w 384"/>
                                <a:gd name="T14" fmla="+- 0 1669 1607"/>
                                <a:gd name="T15" fmla="*/ 1669 h 81"/>
                                <a:gd name="T16" fmla="+- 0 1971 1815"/>
                                <a:gd name="T17" fmla="*/ T16 w 384"/>
                                <a:gd name="T18" fmla="+- 0 1687 1607"/>
                                <a:gd name="T19" fmla="*/ 1687 h 81"/>
                                <a:gd name="T20" fmla="+- 0 1993 1815"/>
                                <a:gd name="T21" fmla="*/ T20 w 384"/>
                                <a:gd name="T22" fmla="+- 0 1688 1607"/>
                                <a:gd name="T23" fmla="*/ 1688 h 81"/>
                                <a:gd name="T24" fmla="+- 0 2016 1815"/>
                                <a:gd name="T25" fmla="*/ T24 w 384"/>
                                <a:gd name="T26" fmla="+- 0 1688 1607"/>
                                <a:gd name="T27" fmla="*/ 1688 h 81"/>
                                <a:gd name="T28" fmla="+- 0 2079 1815"/>
                                <a:gd name="T29" fmla="*/ T28 w 384"/>
                                <a:gd name="T30" fmla="+- 0 1678 1607"/>
                                <a:gd name="T31" fmla="*/ 1678 h 81"/>
                                <a:gd name="T32" fmla="+- 0 2135 1815"/>
                                <a:gd name="T33" fmla="*/ T32 w 384"/>
                                <a:gd name="T34" fmla="+- 0 1656 1607"/>
                                <a:gd name="T35" fmla="*/ 1656 h 81"/>
                                <a:gd name="T36" fmla="+- 0 2184 1815"/>
                                <a:gd name="T37" fmla="*/ T36 w 384"/>
                                <a:gd name="T38" fmla="+- 0 1621 1607"/>
                                <a:gd name="T39" fmla="*/ 1621 h 81"/>
                                <a:gd name="T40" fmla="+- 0 2199 1815"/>
                                <a:gd name="T41" fmla="*/ T40 w 384"/>
                                <a:gd name="T42" fmla="+- 0 1607 1607"/>
                                <a:gd name="T43" fmla="*/ 1607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84" h="81">
                                  <a:moveTo>
                                    <a:pt x="3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80" y="62"/>
                                  </a:lnTo>
                                  <a:lnTo>
                                    <a:pt x="156" y="80"/>
                                  </a:lnTo>
                                  <a:lnTo>
                                    <a:pt x="178" y="81"/>
                                  </a:lnTo>
                                  <a:lnTo>
                                    <a:pt x="201" y="81"/>
                                  </a:lnTo>
                                  <a:lnTo>
                                    <a:pt x="264" y="71"/>
                                  </a:lnTo>
                                  <a:lnTo>
                                    <a:pt x="320" y="49"/>
                                  </a:lnTo>
                                  <a:lnTo>
                                    <a:pt x="369" y="14"/>
                                  </a:lnTo>
                                  <a:lnTo>
                                    <a:pt x="384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4" name="Group 1564"/>
                        <wpg:cNvGrpSpPr>
                          <a:grpSpLocks/>
                        </wpg:cNvGrpSpPr>
                        <wpg:grpSpPr bwMode="auto">
                          <a:xfrm>
                            <a:off x="1913" y="1044"/>
                            <a:ext cx="394" cy="449"/>
                            <a:chOff x="1913" y="1044"/>
                            <a:chExt cx="394" cy="449"/>
                          </a:xfrm>
                        </wpg:grpSpPr>
                        <wps:wsp>
                          <wps:cNvPr id="1565" name="Freeform 1565"/>
                          <wps:cNvSpPr>
                            <a:spLocks/>
                          </wps:cNvSpPr>
                          <wps:spPr bwMode="auto">
                            <a:xfrm>
                              <a:off x="1913" y="1044"/>
                              <a:ext cx="394" cy="449"/>
                            </a:xfrm>
                            <a:custGeom>
                              <a:avLst/>
                              <a:gdLst>
                                <a:gd name="T0" fmla="+- 0 2268 1913"/>
                                <a:gd name="T1" fmla="*/ T0 w 394"/>
                                <a:gd name="T2" fmla="+- 0 1044 1044"/>
                                <a:gd name="T3" fmla="*/ 1044 h 449"/>
                                <a:gd name="T4" fmla="+- 0 1922 1913"/>
                                <a:gd name="T5" fmla="*/ T4 w 394"/>
                                <a:gd name="T6" fmla="+- 0 1044 1044"/>
                                <a:gd name="T7" fmla="*/ 1044 h 449"/>
                                <a:gd name="T8" fmla="+- 0 1949 1913"/>
                                <a:gd name="T9" fmla="*/ T8 w 394"/>
                                <a:gd name="T10" fmla="+- 0 1044 1044"/>
                                <a:gd name="T11" fmla="*/ 1044 h 449"/>
                                <a:gd name="T12" fmla="+- 0 1969 1913"/>
                                <a:gd name="T13" fmla="*/ T12 w 394"/>
                                <a:gd name="T14" fmla="+- 0 1049 1044"/>
                                <a:gd name="T15" fmla="*/ 1049 h 449"/>
                                <a:gd name="T16" fmla="+- 0 2015 1913"/>
                                <a:gd name="T17" fmla="*/ T16 w 394"/>
                                <a:gd name="T18" fmla="+- 0 1089 1044"/>
                                <a:gd name="T19" fmla="*/ 1089 h 449"/>
                                <a:gd name="T20" fmla="+- 0 2044 1913"/>
                                <a:gd name="T21" fmla="*/ T20 w 394"/>
                                <a:gd name="T22" fmla="+- 0 1161 1044"/>
                                <a:gd name="T23" fmla="*/ 1161 h 449"/>
                                <a:gd name="T24" fmla="+- 0 2053 1913"/>
                                <a:gd name="T25" fmla="*/ T24 w 394"/>
                                <a:gd name="T26" fmla="+- 0 1222 1044"/>
                                <a:gd name="T27" fmla="*/ 1222 h 449"/>
                                <a:gd name="T28" fmla="+- 0 2055 1913"/>
                                <a:gd name="T29" fmla="*/ T28 w 394"/>
                                <a:gd name="T30" fmla="+- 0 1269 1044"/>
                                <a:gd name="T31" fmla="*/ 1269 h 449"/>
                                <a:gd name="T32" fmla="+- 0 2055 1913"/>
                                <a:gd name="T33" fmla="*/ T32 w 394"/>
                                <a:gd name="T34" fmla="+- 0 1287 1044"/>
                                <a:gd name="T35" fmla="*/ 1287 h 449"/>
                                <a:gd name="T36" fmla="+- 0 2050 1913"/>
                                <a:gd name="T37" fmla="*/ T36 w 394"/>
                                <a:gd name="T38" fmla="+- 0 1354 1044"/>
                                <a:gd name="T39" fmla="*/ 1354 h 449"/>
                                <a:gd name="T40" fmla="+- 0 2031 1913"/>
                                <a:gd name="T41" fmla="*/ T40 w 394"/>
                                <a:gd name="T42" fmla="+- 0 1428 1044"/>
                                <a:gd name="T43" fmla="*/ 1428 h 449"/>
                                <a:gd name="T44" fmla="+- 0 1983 1913"/>
                                <a:gd name="T45" fmla="*/ T44 w 394"/>
                                <a:gd name="T46" fmla="+- 0 1481 1044"/>
                                <a:gd name="T47" fmla="*/ 1481 h 449"/>
                                <a:gd name="T48" fmla="+- 0 1913 1913"/>
                                <a:gd name="T49" fmla="*/ T48 w 394"/>
                                <a:gd name="T50" fmla="+- 0 1493 1044"/>
                                <a:gd name="T51" fmla="*/ 1493 h 449"/>
                                <a:gd name="T52" fmla="+- 0 2272 1913"/>
                                <a:gd name="T53" fmla="*/ T52 w 394"/>
                                <a:gd name="T54" fmla="+- 0 1493 1044"/>
                                <a:gd name="T55" fmla="*/ 1493 h 449"/>
                                <a:gd name="T56" fmla="+- 0 2294 1913"/>
                                <a:gd name="T57" fmla="*/ T56 w 394"/>
                                <a:gd name="T58" fmla="+- 0 1418 1044"/>
                                <a:gd name="T59" fmla="*/ 1418 h 449"/>
                                <a:gd name="T60" fmla="+- 0 2304 1913"/>
                                <a:gd name="T61" fmla="*/ T60 w 394"/>
                                <a:gd name="T62" fmla="+- 0 1354 1044"/>
                                <a:gd name="T63" fmla="*/ 1354 h 449"/>
                                <a:gd name="T64" fmla="+- 0 2307 1913"/>
                                <a:gd name="T65" fmla="*/ T64 w 394"/>
                                <a:gd name="T66" fmla="+- 0 1287 1044"/>
                                <a:gd name="T67" fmla="*/ 1287 h 449"/>
                                <a:gd name="T68" fmla="+- 0 2307 1913"/>
                                <a:gd name="T69" fmla="*/ T68 w 394"/>
                                <a:gd name="T70" fmla="+- 0 1269 1044"/>
                                <a:gd name="T71" fmla="*/ 1269 h 449"/>
                                <a:gd name="T72" fmla="+- 0 2304 1913"/>
                                <a:gd name="T73" fmla="*/ T72 w 394"/>
                                <a:gd name="T74" fmla="+- 0 1203 1044"/>
                                <a:gd name="T75" fmla="*/ 1203 h 449"/>
                                <a:gd name="T76" fmla="+- 0 2296 1913"/>
                                <a:gd name="T77" fmla="*/ T76 w 394"/>
                                <a:gd name="T78" fmla="+- 0 1139 1044"/>
                                <a:gd name="T79" fmla="*/ 1139 h 449"/>
                                <a:gd name="T80" fmla="+- 0 2281 1913"/>
                                <a:gd name="T81" fmla="*/ T80 w 394"/>
                                <a:gd name="T82" fmla="+- 0 1080 1044"/>
                                <a:gd name="T83" fmla="*/ 1080 h 449"/>
                                <a:gd name="T84" fmla="+- 0 2275 1913"/>
                                <a:gd name="T85" fmla="*/ T84 w 394"/>
                                <a:gd name="T86" fmla="+- 0 1061 1044"/>
                                <a:gd name="T87" fmla="*/ 1061 h 449"/>
                                <a:gd name="T88" fmla="+- 0 2268 1913"/>
                                <a:gd name="T89" fmla="*/ T88 w 394"/>
                                <a:gd name="T90" fmla="+- 0 1044 1044"/>
                                <a:gd name="T91" fmla="*/ 1044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394" h="449">
                                  <a:moveTo>
                                    <a:pt x="355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56" y="5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131" y="117"/>
                                  </a:lnTo>
                                  <a:lnTo>
                                    <a:pt x="140" y="178"/>
                                  </a:lnTo>
                                  <a:lnTo>
                                    <a:pt x="142" y="225"/>
                                  </a:lnTo>
                                  <a:lnTo>
                                    <a:pt x="142" y="243"/>
                                  </a:lnTo>
                                  <a:lnTo>
                                    <a:pt x="137" y="310"/>
                                  </a:lnTo>
                                  <a:lnTo>
                                    <a:pt x="118" y="384"/>
                                  </a:lnTo>
                                  <a:lnTo>
                                    <a:pt x="70" y="437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359" y="449"/>
                                  </a:lnTo>
                                  <a:lnTo>
                                    <a:pt x="381" y="374"/>
                                  </a:lnTo>
                                  <a:lnTo>
                                    <a:pt x="391" y="310"/>
                                  </a:lnTo>
                                  <a:lnTo>
                                    <a:pt x="394" y="243"/>
                                  </a:lnTo>
                                  <a:lnTo>
                                    <a:pt x="394" y="225"/>
                                  </a:lnTo>
                                  <a:lnTo>
                                    <a:pt x="391" y="159"/>
                                  </a:lnTo>
                                  <a:lnTo>
                                    <a:pt x="383" y="95"/>
                                  </a:lnTo>
                                  <a:lnTo>
                                    <a:pt x="368" y="36"/>
                                  </a:lnTo>
                                  <a:lnTo>
                                    <a:pt x="362" y="17"/>
                                  </a:lnTo>
                                  <a:lnTo>
                                    <a:pt x="35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6" name="Group 1561"/>
                        <wpg:cNvGrpSpPr>
                          <a:grpSpLocks/>
                        </wpg:cNvGrpSpPr>
                        <wpg:grpSpPr bwMode="auto">
                          <a:xfrm>
                            <a:off x="1803" y="848"/>
                            <a:ext cx="411" cy="103"/>
                            <a:chOff x="1803" y="848"/>
                            <a:chExt cx="411" cy="103"/>
                          </a:xfrm>
                        </wpg:grpSpPr>
                        <wps:wsp>
                          <wps:cNvPr id="1567" name="Freeform 1563"/>
                          <wps:cNvSpPr>
                            <a:spLocks/>
                          </wps:cNvSpPr>
                          <wps:spPr bwMode="auto">
                            <a:xfrm>
                              <a:off x="1803" y="848"/>
                              <a:ext cx="411" cy="103"/>
                            </a:xfrm>
                            <a:custGeom>
                              <a:avLst/>
                              <a:gdLst>
                                <a:gd name="T0" fmla="+- 0 1990 1803"/>
                                <a:gd name="T1" fmla="*/ T0 w 411"/>
                                <a:gd name="T2" fmla="+- 0 848 848"/>
                                <a:gd name="T3" fmla="*/ 848 h 103"/>
                                <a:gd name="T4" fmla="+- 0 1913 1803"/>
                                <a:gd name="T5" fmla="*/ T4 w 411"/>
                                <a:gd name="T6" fmla="+- 0 861 848"/>
                                <a:gd name="T7" fmla="*/ 861 h 103"/>
                                <a:gd name="T8" fmla="+- 0 1859 1803"/>
                                <a:gd name="T9" fmla="*/ T8 w 411"/>
                                <a:gd name="T10" fmla="+- 0 891 848"/>
                                <a:gd name="T11" fmla="*/ 891 h 103"/>
                                <a:gd name="T12" fmla="+- 0 1816 1803"/>
                                <a:gd name="T13" fmla="*/ T12 w 411"/>
                                <a:gd name="T14" fmla="+- 0 934 848"/>
                                <a:gd name="T15" fmla="*/ 934 h 103"/>
                                <a:gd name="T16" fmla="+- 0 1803 1803"/>
                                <a:gd name="T17" fmla="*/ T16 w 411"/>
                                <a:gd name="T18" fmla="+- 0 951 848"/>
                                <a:gd name="T19" fmla="*/ 951 h 103"/>
                                <a:gd name="T20" fmla="+- 0 2215 1803"/>
                                <a:gd name="T21" fmla="*/ T20 w 411"/>
                                <a:gd name="T22" fmla="+- 0 951 848"/>
                                <a:gd name="T23" fmla="*/ 951 h 103"/>
                                <a:gd name="T24" fmla="+- 0 2166 1803"/>
                                <a:gd name="T25" fmla="*/ T24 w 411"/>
                                <a:gd name="T26" fmla="+- 0 903 848"/>
                                <a:gd name="T27" fmla="*/ 903 h 103"/>
                                <a:gd name="T28" fmla="+- 0 2096 1803"/>
                                <a:gd name="T29" fmla="*/ T28 w 411"/>
                                <a:gd name="T30" fmla="+- 0 865 848"/>
                                <a:gd name="T31" fmla="*/ 865 h 103"/>
                                <a:gd name="T32" fmla="+- 0 2035 1803"/>
                                <a:gd name="T33" fmla="*/ T32 w 411"/>
                                <a:gd name="T34" fmla="+- 0 850 848"/>
                                <a:gd name="T35" fmla="*/ 850 h 103"/>
                                <a:gd name="T36" fmla="+- 0 1990 1803"/>
                                <a:gd name="T37" fmla="*/ T36 w 411"/>
                                <a:gd name="T38" fmla="+- 0 848 848"/>
                                <a:gd name="T39" fmla="*/ 848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11" h="103">
                                  <a:moveTo>
                                    <a:pt x="187" y="0"/>
                                  </a:moveTo>
                                  <a:lnTo>
                                    <a:pt x="110" y="13"/>
                                  </a:lnTo>
                                  <a:lnTo>
                                    <a:pt x="56" y="43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12" y="103"/>
                                  </a:lnTo>
                                  <a:lnTo>
                                    <a:pt x="363" y="55"/>
                                  </a:lnTo>
                                  <a:lnTo>
                                    <a:pt x="293" y="17"/>
                                  </a:lnTo>
                                  <a:lnTo>
                                    <a:pt x="232" y="2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8" name="Picture 15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4" y="1793"/>
                              <a:ext cx="4272" cy="13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0" o:spid="_x0000_s1026" style="position:absolute;margin-left:25.7pt;margin-top:38.9pt;width:213.6pt;height:116.85pt;z-index:-1907;mso-position-horizontal-relative:page;mso-position-vertical-relative:page" coordorigin="514,778" coordsize="4272,2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">
                <v:group id="Group 1568" o:spid="_x0000_s1027" style="position:absolute;left:1557;top:863;width:715;height:1121" coordorigin="1557,863" coordsize="715,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<v:shape id="Freeform 1569" o:spid="_x0000_s1028" style="position:absolute;left:1557;top:863;width:715;height:1121;visibility:visible;mso-wrap-style:square;v-text-anchor:top" coordsize="715,1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5CMAA&#10;AADdAAAADwAAAGRycy9kb3ducmV2LnhtbERPy6rCMBDdX/AfwgjurmkFq1SjiCCoOx8Ll0MztsVm&#10;0jZR698bQXA3h/Oc+bIzlXhQ60rLCuJhBII4s7rkXMH5tPmfgnAeWWNlmRS8yMFy0fubY6rtkw/0&#10;OPpchBB2KSoovK9TKV1WkEE3tDVx4K62NegDbHOpW3yGcFPJURQl0mDJoaHAmtYFZbfj3SiYrP2t&#10;bqab3WW85+hFk+TSxI1Sg363moHw1Pmf+Ove6jB/nMTw+Sac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X5CMAAAADdAAAADwAAAAAAAAAAAAAAAACYAgAAZHJzL2Rvd25y&#10;ZXYueG1sUEsFBgAAAAAEAAQA9QAAAIUDAAAAAA==&#10;" path="m239,l,,,1121r253,l258,744r384,l680,697r34,-66l715,630r-359,l336,628,266,595,253,579r8,-350l309,191r56,-10l711,181r-8,-18l666,100,658,88r-412,l239,e" fillcolor="#444" stroked="f">
                    <v:path arrowok="t" o:connecttype="custom" o:connectlocs="239,863;0,863;0,1984;253,1984;258,1607;642,1607;680,1560;714,1494;715,1493;356,1493;336,1491;266,1458;253,1442;261,1092;309,1054;365,1044;711,1044;703,1026;666,963;658,951;246,951;239,863" o:connectangles="0,0,0,0,0,0,0,0,0,0,0,0,0,0,0,0,0,0,0,0,0,0"/>
                  </v:shape>
                </v:group>
                <v:group id="Group 1566" o:spid="_x0000_s1029" style="position:absolute;left:1815;top:1607;width:384;height:81" coordorigin="1815,1607" coordsize="384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UUq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/S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LUUq8QAAADdAAAA&#10;DwAAAAAAAAAAAAAAAACqAgAAZHJzL2Rvd25yZXYueG1sUEsFBgAAAAAEAAQA+gAAAJsDAAAAAA==&#10;">
                  <v:shape id="Freeform 1567" o:spid="_x0000_s1030" style="position:absolute;left:1815;top:1607;width:384;height:81;visibility:visible;mso-wrap-style:square;v-text-anchor:top" coordsize="38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3aY8QA&#10;AADdAAAADwAAAGRycy9kb3ducmV2LnhtbERPS2sCMRC+F/ofwhR6KZpVqcpqFCkIgj34Aj2Om3F3&#10;7WayTaKu/74pCN7m43vOeNqYSlzJ+dKygk47AUGcWV1yrmC3nbeGIHxA1lhZJgV38jCdvL6MMdX2&#10;xmu6bkIuYgj7FBUUIdSplD4ryKBv25o4cifrDIYIXS61w1sMN5XsJklfGiw5NhRY01dB2c/mYhT8&#10;Zq571qvv8n4YfKzmndmSj3un1PtbMxuBCNSEp/jhXug4/7Pfg/9v4gl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t2mPEAAAA3QAAAA8AAAAAAAAAAAAAAAAAmAIAAGRycy9k&#10;b3ducmV2LnhtbFBLBQYAAAAABAAEAPUAAACJAwAAAAA=&#10;" path="m384,l,,14,15,80,62r76,18l178,81r23,l264,71,320,49,369,14,384,e" fillcolor="#444" stroked="f">
                    <v:path arrowok="t" o:connecttype="custom" o:connectlocs="384,1607;0,1607;14,1622;80,1669;156,1687;178,1688;201,1688;264,1678;320,1656;369,1621;384,1607" o:connectangles="0,0,0,0,0,0,0,0,0,0,0"/>
                  </v:shape>
                </v:group>
                <v:group id="Group 1564" o:spid="_x0000_s1031" style="position:absolute;left:1913;top:1044;width:394;height:449" coordorigin="1913,1044" coordsize="394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ApR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AQKUTFAAAA3QAA&#10;AA8AAAAAAAAAAAAAAAAAqgIAAGRycy9kb3ducmV2LnhtbFBLBQYAAAAABAAEAPoAAACcAwAAAAA=&#10;">
                  <v:shape id="Freeform 1565" o:spid="_x0000_s1032" style="position:absolute;left:1913;top:1044;width:394;height:449;visibility:visible;mso-wrap-style:square;v-text-anchor:top" coordsize="394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+psUA&#10;AADdAAAADwAAAGRycy9kb3ducmV2LnhtbERP22rCQBB9L/gPywh9KbpJrcGmriKlBUUoeAHp25Cd&#10;JsHsbNjdxvj3rlDo2xzOdebL3jSiI+drywrScQKCuLC65lLB8fA5moHwAVljY5kUXMnDcjF4mGOu&#10;7YV31O1DKWII+xwVVCG0uZS+qMigH9uWOHI/1hkMEbpSaoeXGG4a+ZwkmTRYc2yosKX3iorz/tco&#10;aF+/U3KbfvuRZi/hOmmeuvXpS6nHYb96AxGoD//iP/dax/nTbAr3b+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j6mxQAAAN0AAAAPAAAAAAAAAAAAAAAAAJgCAABkcnMv&#10;ZG93bnJldi54bWxQSwUGAAAAAAQABAD1AAAAigMAAAAA&#10;" path="m355,l9,,36,,56,5r46,40l131,117r9,61l142,225r,18l137,310r-19,74l70,437,,449r359,l381,374r10,-64l394,243r,-18l391,159,383,95,368,36,362,17,355,e" fillcolor="#444" stroked="f">
                    <v:path arrowok="t" o:connecttype="custom" o:connectlocs="355,1044;9,1044;36,1044;56,1049;102,1089;131,1161;140,1222;142,1269;142,1287;137,1354;118,1428;70,1481;0,1493;359,1493;381,1418;391,1354;394,1287;394,1269;391,1203;383,1139;368,1080;362,1061;355,1044" o:connectangles="0,0,0,0,0,0,0,0,0,0,0,0,0,0,0,0,0,0,0,0,0,0,0"/>
                  </v:shape>
                </v:group>
                <v:group id="Group 1561" o:spid="_x0000_s1033" style="position:absolute;left:1803;top:848;width:411;height:103" coordorigin="1803,848" coordsize="411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4SqM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/jhKowwAAAN0AAAAP&#10;AAAAAAAAAAAAAAAAAKoCAABkcnMvZG93bnJldi54bWxQSwUGAAAAAAQABAD6AAAAmgMAAAAA&#10;">
                  <v:shape id="Freeform 1563" o:spid="_x0000_s1034" style="position:absolute;left:1803;top:848;width:411;height:103;visibility:visible;mso-wrap-style:square;v-text-anchor:top" coordsize="41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sqcMA&#10;AADdAAAADwAAAGRycy9kb3ducmV2LnhtbERPS2vCQBC+F/wPywi91Y1KU4muImJoe4z14m3ITh6Y&#10;nV2y2yTtr+8WCr3Nx/ec3WEynRio961lBctFAoK4tLrlWsH1I3/agPABWWNnmRR8kYfDfvaww0zb&#10;kQsaLqEWMYR9hgqaEFwmpS8bMugX1hFHrrK9wRBhX0vd4xjDTSdXSZJKgy3HhgYdnRoq75dPo8C0&#10;1dnZ6vW7u03vxfp0zt3a50o9zqfjFkSgKfyL/9xvOs5/Tl/g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ysqcMAAADdAAAADwAAAAAAAAAAAAAAAACYAgAAZHJzL2Rv&#10;d25yZXYueG1sUEsFBgAAAAAEAAQA9QAAAIgDAAAAAA==&#10;" path="m187,l110,13,56,43,13,86,,103r412,l363,55,293,17,232,2,187,e" fillcolor="#444" stroked="f">
                    <v:path arrowok="t" o:connecttype="custom" o:connectlocs="187,848;110,861;56,891;13,934;0,951;412,951;363,903;293,865;232,850;187,848" o:connectangles="0,0,0,0,0,0,0,0,0,0"/>
                  </v:shape>
                  <v:shape id="Picture 1562" o:spid="_x0000_s1035" type="#_x0000_t75" style="position:absolute;left:514;top:1793;width:4272;height:1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kZkzHAAAA3QAAAA8AAABkcnMvZG93bnJldi54bWxEj0FrwkAQhe8F/8Mygre6qSW2pq4iVqEn&#10;wbQUeptmp0kwOxuzq0n/vXMo9DbDe/PeN8v14Bp1pS7Ung08TBNQxIW3NZcGPt7398+gQkS22Hgm&#10;A78UYL0a3S0xs77nI13zWCoJ4ZChgSrGNtM6FBU5DFPfEov24zuHUdau1LbDXsJdo2dJMtcOa5aG&#10;ClvaVlSc8oszkB/K/PMrfXz6tr3Tp9158Zr6hTGT8bB5ARVpiP/mv+s3K/jpXHDlGxlBr2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HkZkzHAAAA3QAAAA8AAAAAAAAAAAAA&#10;AAAAnwIAAGRycy9kb3ducmV2LnhtbFBLBQYAAAAABAAEAPcAAACTAwAAAAA=&#10;">
                    <v:imagedata r:id="rId10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4" behindDoc="1" locked="0" layoutInCell="1" allowOverlap="1">
                <wp:simplePos x="0" y="0"/>
                <wp:positionH relativeFrom="page">
                  <wp:posOffset>1460500</wp:posOffset>
                </wp:positionH>
                <wp:positionV relativeFrom="page">
                  <wp:posOffset>494030</wp:posOffset>
                </wp:positionV>
                <wp:extent cx="549910" cy="621665"/>
                <wp:effectExtent l="0" t="0" r="0" b="0"/>
                <wp:wrapNone/>
                <wp:docPr id="1552" name="Group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621665"/>
                          <a:chOff x="2300" y="778"/>
                          <a:chExt cx="866" cy="979"/>
                        </a:xfrm>
                      </wpg:grpSpPr>
                      <wpg:grpSp>
                        <wpg:cNvPr id="1553" name="Group 1558"/>
                        <wpg:cNvGrpSpPr>
                          <a:grpSpLocks/>
                        </wpg:cNvGrpSpPr>
                        <wpg:grpSpPr bwMode="auto">
                          <a:xfrm>
                            <a:off x="2369" y="848"/>
                            <a:ext cx="728" cy="841"/>
                            <a:chOff x="2369" y="848"/>
                            <a:chExt cx="728" cy="841"/>
                          </a:xfrm>
                        </wpg:grpSpPr>
                        <wps:wsp>
                          <wps:cNvPr id="1554" name="Freeform 1559"/>
                          <wps:cNvSpPr>
                            <a:spLocks/>
                          </wps:cNvSpPr>
                          <wps:spPr bwMode="auto">
                            <a:xfrm>
                              <a:off x="2369" y="848"/>
                              <a:ext cx="728" cy="841"/>
                            </a:xfrm>
                            <a:custGeom>
                              <a:avLst/>
                              <a:gdLst>
                                <a:gd name="T0" fmla="+- 0 2749 2369"/>
                                <a:gd name="T1" fmla="*/ T0 w 728"/>
                                <a:gd name="T2" fmla="+- 0 848 848"/>
                                <a:gd name="T3" fmla="*/ 848 h 841"/>
                                <a:gd name="T4" fmla="+- 0 2683 2369"/>
                                <a:gd name="T5" fmla="*/ T4 w 728"/>
                                <a:gd name="T6" fmla="+- 0 852 848"/>
                                <a:gd name="T7" fmla="*/ 852 h 841"/>
                                <a:gd name="T8" fmla="+- 0 2622 2369"/>
                                <a:gd name="T9" fmla="*/ T8 w 728"/>
                                <a:gd name="T10" fmla="+- 0 865 848"/>
                                <a:gd name="T11" fmla="*/ 865 h 841"/>
                                <a:gd name="T12" fmla="+- 0 2550 2369"/>
                                <a:gd name="T13" fmla="*/ T12 w 728"/>
                                <a:gd name="T14" fmla="+- 0 896 848"/>
                                <a:gd name="T15" fmla="*/ 896 h 841"/>
                                <a:gd name="T16" fmla="+- 0 2501 2369"/>
                                <a:gd name="T17" fmla="*/ T16 w 728"/>
                                <a:gd name="T18" fmla="+- 0 932 848"/>
                                <a:gd name="T19" fmla="*/ 932 h 841"/>
                                <a:gd name="T20" fmla="+- 0 2457 2369"/>
                                <a:gd name="T21" fmla="*/ T20 w 728"/>
                                <a:gd name="T22" fmla="+- 0 977 848"/>
                                <a:gd name="T23" fmla="*/ 977 h 841"/>
                                <a:gd name="T24" fmla="+- 0 2416 2369"/>
                                <a:gd name="T25" fmla="*/ T24 w 728"/>
                                <a:gd name="T26" fmla="+- 0 1042 848"/>
                                <a:gd name="T27" fmla="*/ 1042 h 841"/>
                                <a:gd name="T28" fmla="+- 0 2388 2369"/>
                                <a:gd name="T29" fmla="*/ T28 w 728"/>
                                <a:gd name="T30" fmla="+- 0 1116 848"/>
                                <a:gd name="T31" fmla="*/ 1116 h 841"/>
                                <a:gd name="T32" fmla="+- 0 2375 2369"/>
                                <a:gd name="T33" fmla="*/ T32 w 728"/>
                                <a:gd name="T34" fmla="+- 0 1177 848"/>
                                <a:gd name="T35" fmla="*/ 1177 h 841"/>
                                <a:gd name="T36" fmla="+- 0 2369 2369"/>
                                <a:gd name="T37" fmla="*/ T36 w 728"/>
                                <a:gd name="T38" fmla="+- 0 1243 848"/>
                                <a:gd name="T39" fmla="*/ 1243 h 841"/>
                                <a:gd name="T40" fmla="+- 0 2369 2369"/>
                                <a:gd name="T41" fmla="*/ T40 w 728"/>
                                <a:gd name="T42" fmla="+- 0 1266 848"/>
                                <a:gd name="T43" fmla="*/ 1266 h 841"/>
                                <a:gd name="T44" fmla="+- 0 2369 2369"/>
                                <a:gd name="T45" fmla="*/ T44 w 728"/>
                                <a:gd name="T46" fmla="+- 0 1305 848"/>
                                <a:gd name="T47" fmla="*/ 1305 h 841"/>
                                <a:gd name="T48" fmla="+- 0 2374 2369"/>
                                <a:gd name="T49" fmla="*/ T48 w 728"/>
                                <a:gd name="T50" fmla="+- 0 1368 848"/>
                                <a:gd name="T51" fmla="*/ 1368 h 841"/>
                                <a:gd name="T52" fmla="+- 0 2388 2369"/>
                                <a:gd name="T53" fmla="*/ T52 w 728"/>
                                <a:gd name="T54" fmla="+- 0 1427 848"/>
                                <a:gd name="T55" fmla="*/ 1427 h 841"/>
                                <a:gd name="T56" fmla="+- 0 2419 2369"/>
                                <a:gd name="T57" fmla="*/ T56 w 728"/>
                                <a:gd name="T58" fmla="+- 0 1500 848"/>
                                <a:gd name="T59" fmla="*/ 1500 h 841"/>
                                <a:gd name="T60" fmla="+- 0 2452 2369"/>
                                <a:gd name="T61" fmla="*/ T60 w 728"/>
                                <a:gd name="T62" fmla="+- 0 1551 848"/>
                                <a:gd name="T63" fmla="*/ 1551 h 841"/>
                                <a:gd name="T64" fmla="+- 0 2494 2369"/>
                                <a:gd name="T65" fmla="*/ T64 w 728"/>
                                <a:gd name="T66" fmla="+- 0 1597 848"/>
                                <a:gd name="T67" fmla="*/ 1597 h 841"/>
                                <a:gd name="T68" fmla="+- 0 2557 2369"/>
                                <a:gd name="T69" fmla="*/ T68 w 728"/>
                                <a:gd name="T70" fmla="+- 0 1642 848"/>
                                <a:gd name="T71" fmla="*/ 1642 h 841"/>
                                <a:gd name="T72" fmla="+- 0 2631 2369"/>
                                <a:gd name="T73" fmla="*/ T72 w 728"/>
                                <a:gd name="T74" fmla="+- 0 1671 848"/>
                                <a:gd name="T75" fmla="*/ 1671 h 841"/>
                                <a:gd name="T76" fmla="+- 0 2693 2369"/>
                                <a:gd name="T77" fmla="*/ T76 w 728"/>
                                <a:gd name="T78" fmla="+- 0 1684 848"/>
                                <a:gd name="T79" fmla="*/ 1684 h 841"/>
                                <a:gd name="T80" fmla="+- 0 2762 2369"/>
                                <a:gd name="T81" fmla="*/ T80 w 728"/>
                                <a:gd name="T82" fmla="+- 0 1688 848"/>
                                <a:gd name="T83" fmla="*/ 1688 h 841"/>
                                <a:gd name="T84" fmla="+- 0 2766 2369"/>
                                <a:gd name="T85" fmla="*/ T84 w 728"/>
                                <a:gd name="T86" fmla="+- 0 1688 848"/>
                                <a:gd name="T87" fmla="*/ 1688 h 841"/>
                                <a:gd name="T88" fmla="+- 0 2842 2369"/>
                                <a:gd name="T89" fmla="*/ T88 w 728"/>
                                <a:gd name="T90" fmla="+- 0 1683 848"/>
                                <a:gd name="T91" fmla="*/ 1683 h 841"/>
                                <a:gd name="T92" fmla="+- 0 2921 2369"/>
                                <a:gd name="T93" fmla="*/ T92 w 728"/>
                                <a:gd name="T94" fmla="+- 0 1669 848"/>
                                <a:gd name="T95" fmla="*/ 1669 h 841"/>
                                <a:gd name="T96" fmla="+- 0 2985 2369"/>
                                <a:gd name="T97" fmla="*/ T96 w 728"/>
                                <a:gd name="T98" fmla="+- 0 1650 848"/>
                                <a:gd name="T99" fmla="*/ 1650 h 841"/>
                                <a:gd name="T100" fmla="+- 0 3042 2369"/>
                                <a:gd name="T101" fmla="*/ T100 w 728"/>
                                <a:gd name="T102" fmla="+- 0 1625 848"/>
                                <a:gd name="T103" fmla="*/ 1625 h 841"/>
                                <a:gd name="T104" fmla="+- 0 3088 2369"/>
                                <a:gd name="T105" fmla="*/ T104 w 728"/>
                                <a:gd name="T106" fmla="+- 0 1598 848"/>
                                <a:gd name="T107" fmla="*/ 1598 h 841"/>
                                <a:gd name="T108" fmla="+- 0 3039 2369"/>
                                <a:gd name="T109" fmla="*/ T108 w 728"/>
                                <a:gd name="T110" fmla="+- 0 1493 848"/>
                                <a:gd name="T111" fmla="*/ 1493 h 841"/>
                                <a:gd name="T112" fmla="+- 0 2778 2369"/>
                                <a:gd name="T113" fmla="*/ T112 w 728"/>
                                <a:gd name="T114" fmla="+- 0 1493 848"/>
                                <a:gd name="T115" fmla="*/ 1493 h 841"/>
                                <a:gd name="T116" fmla="+- 0 2758 2369"/>
                                <a:gd name="T117" fmla="*/ T116 w 728"/>
                                <a:gd name="T118" fmla="+- 0 1491 848"/>
                                <a:gd name="T119" fmla="*/ 1491 h 841"/>
                                <a:gd name="T120" fmla="+- 0 2685 2369"/>
                                <a:gd name="T121" fmla="*/ T120 w 728"/>
                                <a:gd name="T122" fmla="+- 0 1459 848"/>
                                <a:gd name="T123" fmla="*/ 1459 h 841"/>
                                <a:gd name="T124" fmla="+- 0 2647 2369"/>
                                <a:gd name="T125" fmla="*/ T124 w 728"/>
                                <a:gd name="T126" fmla="+- 0 1412 848"/>
                                <a:gd name="T127" fmla="*/ 1412 h 841"/>
                                <a:gd name="T128" fmla="+- 0 2631 2369"/>
                                <a:gd name="T129" fmla="*/ T128 w 728"/>
                                <a:gd name="T130" fmla="+- 0 1351 848"/>
                                <a:gd name="T131" fmla="*/ 1351 h 841"/>
                                <a:gd name="T132" fmla="+- 0 2632 2369"/>
                                <a:gd name="T133" fmla="*/ T132 w 728"/>
                                <a:gd name="T134" fmla="+- 0 1347 848"/>
                                <a:gd name="T135" fmla="*/ 1347 h 841"/>
                                <a:gd name="T136" fmla="+- 0 3096 2369"/>
                                <a:gd name="T137" fmla="*/ T136 w 728"/>
                                <a:gd name="T138" fmla="+- 0 1347 848"/>
                                <a:gd name="T139" fmla="*/ 1347 h 841"/>
                                <a:gd name="T140" fmla="+- 0 3096 2369"/>
                                <a:gd name="T141" fmla="*/ T140 w 728"/>
                                <a:gd name="T142" fmla="+- 0 1195 848"/>
                                <a:gd name="T143" fmla="*/ 1195 h 841"/>
                                <a:gd name="T144" fmla="+- 0 3096 2369"/>
                                <a:gd name="T145" fmla="*/ T144 w 728"/>
                                <a:gd name="T146" fmla="+- 0 1189 848"/>
                                <a:gd name="T147" fmla="*/ 1189 h 841"/>
                                <a:gd name="T148" fmla="+- 0 2631 2369"/>
                                <a:gd name="T149" fmla="*/ T148 w 728"/>
                                <a:gd name="T150" fmla="+- 0 1189 848"/>
                                <a:gd name="T151" fmla="*/ 1189 h 841"/>
                                <a:gd name="T152" fmla="+- 0 2630 2369"/>
                                <a:gd name="T153" fmla="*/ T152 w 728"/>
                                <a:gd name="T154" fmla="+- 0 1180 848"/>
                                <a:gd name="T155" fmla="*/ 1180 h 841"/>
                                <a:gd name="T156" fmla="+- 0 2650 2369"/>
                                <a:gd name="T157" fmla="*/ T156 w 728"/>
                                <a:gd name="T158" fmla="+- 0 1104 848"/>
                                <a:gd name="T159" fmla="*/ 1104 h 841"/>
                                <a:gd name="T160" fmla="+- 0 2690 2369"/>
                                <a:gd name="T161" fmla="*/ T160 w 728"/>
                                <a:gd name="T162" fmla="+- 0 1057 848"/>
                                <a:gd name="T163" fmla="*/ 1057 h 841"/>
                                <a:gd name="T164" fmla="+- 0 2752 2369"/>
                                <a:gd name="T165" fmla="*/ T164 w 728"/>
                                <a:gd name="T166" fmla="+- 0 1042 848"/>
                                <a:gd name="T167" fmla="*/ 1042 h 841"/>
                                <a:gd name="T168" fmla="+- 0 3065 2369"/>
                                <a:gd name="T169" fmla="*/ T168 w 728"/>
                                <a:gd name="T170" fmla="+- 0 1042 848"/>
                                <a:gd name="T171" fmla="*/ 1042 h 841"/>
                                <a:gd name="T172" fmla="+- 0 3062 2369"/>
                                <a:gd name="T173" fmla="*/ T172 w 728"/>
                                <a:gd name="T174" fmla="+- 0 1034 848"/>
                                <a:gd name="T175" fmla="*/ 1034 h 841"/>
                                <a:gd name="T176" fmla="+- 0 3022 2369"/>
                                <a:gd name="T177" fmla="*/ T176 w 728"/>
                                <a:gd name="T178" fmla="+- 0 966 848"/>
                                <a:gd name="T179" fmla="*/ 966 h 841"/>
                                <a:gd name="T180" fmla="+- 0 2982 2369"/>
                                <a:gd name="T181" fmla="*/ T180 w 728"/>
                                <a:gd name="T182" fmla="+- 0 922 848"/>
                                <a:gd name="T183" fmla="*/ 922 h 841"/>
                                <a:gd name="T184" fmla="+- 0 2917 2369"/>
                                <a:gd name="T185" fmla="*/ T184 w 728"/>
                                <a:gd name="T186" fmla="+- 0 881 848"/>
                                <a:gd name="T187" fmla="*/ 881 h 841"/>
                                <a:gd name="T188" fmla="+- 0 2860 2369"/>
                                <a:gd name="T189" fmla="*/ T188 w 728"/>
                                <a:gd name="T190" fmla="+- 0 861 848"/>
                                <a:gd name="T191" fmla="*/ 861 h 841"/>
                                <a:gd name="T192" fmla="+- 0 2796 2369"/>
                                <a:gd name="T193" fmla="*/ T192 w 728"/>
                                <a:gd name="T194" fmla="+- 0 850 848"/>
                                <a:gd name="T195" fmla="*/ 850 h 841"/>
                                <a:gd name="T196" fmla="+- 0 2773 2369"/>
                                <a:gd name="T197" fmla="*/ T196 w 728"/>
                                <a:gd name="T198" fmla="+- 0 848 848"/>
                                <a:gd name="T199" fmla="*/ 848 h 841"/>
                                <a:gd name="T200" fmla="+- 0 2749 2369"/>
                                <a:gd name="T201" fmla="*/ T200 w 728"/>
                                <a:gd name="T202" fmla="+- 0 848 848"/>
                                <a:gd name="T203" fmla="*/ 848 h 8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728" h="841">
                                  <a:moveTo>
                                    <a:pt x="380" y="0"/>
                                  </a:moveTo>
                                  <a:lnTo>
                                    <a:pt x="314" y="4"/>
                                  </a:lnTo>
                                  <a:lnTo>
                                    <a:pt x="253" y="17"/>
                                  </a:lnTo>
                                  <a:lnTo>
                                    <a:pt x="181" y="48"/>
                                  </a:lnTo>
                                  <a:lnTo>
                                    <a:pt x="132" y="84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19" y="268"/>
                                  </a:lnTo>
                                  <a:lnTo>
                                    <a:pt x="6" y="329"/>
                                  </a:lnTo>
                                  <a:lnTo>
                                    <a:pt x="0" y="395"/>
                                  </a:lnTo>
                                  <a:lnTo>
                                    <a:pt x="0" y="418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5" y="520"/>
                                  </a:lnTo>
                                  <a:lnTo>
                                    <a:pt x="19" y="579"/>
                                  </a:lnTo>
                                  <a:lnTo>
                                    <a:pt x="50" y="652"/>
                                  </a:lnTo>
                                  <a:lnTo>
                                    <a:pt x="83" y="703"/>
                                  </a:lnTo>
                                  <a:lnTo>
                                    <a:pt x="125" y="749"/>
                                  </a:lnTo>
                                  <a:lnTo>
                                    <a:pt x="188" y="794"/>
                                  </a:lnTo>
                                  <a:lnTo>
                                    <a:pt x="262" y="823"/>
                                  </a:lnTo>
                                  <a:lnTo>
                                    <a:pt x="324" y="836"/>
                                  </a:lnTo>
                                  <a:lnTo>
                                    <a:pt x="393" y="840"/>
                                  </a:lnTo>
                                  <a:lnTo>
                                    <a:pt x="397" y="840"/>
                                  </a:lnTo>
                                  <a:lnTo>
                                    <a:pt x="473" y="835"/>
                                  </a:lnTo>
                                  <a:lnTo>
                                    <a:pt x="552" y="821"/>
                                  </a:lnTo>
                                  <a:lnTo>
                                    <a:pt x="616" y="802"/>
                                  </a:lnTo>
                                  <a:lnTo>
                                    <a:pt x="673" y="777"/>
                                  </a:lnTo>
                                  <a:lnTo>
                                    <a:pt x="719" y="750"/>
                                  </a:lnTo>
                                  <a:lnTo>
                                    <a:pt x="670" y="645"/>
                                  </a:lnTo>
                                  <a:lnTo>
                                    <a:pt x="409" y="645"/>
                                  </a:lnTo>
                                  <a:lnTo>
                                    <a:pt x="389" y="643"/>
                                  </a:lnTo>
                                  <a:lnTo>
                                    <a:pt x="316" y="611"/>
                                  </a:lnTo>
                                  <a:lnTo>
                                    <a:pt x="278" y="564"/>
                                  </a:lnTo>
                                  <a:lnTo>
                                    <a:pt x="262" y="503"/>
                                  </a:lnTo>
                                  <a:lnTo>
                                    <a:pt x="263" y="499"/>
                                  </a:lnTo>
                                  <a:lnTo>
                                    <a:pt x="727" y="499"/>
                                  </a:lnTo>
                                  <a:lnTo>
                                    <a:pt x="727" y="347"/>
                                  </a:lnTo>
                                  <a:lnTo>
                                    <a:pt x="727" y="341"/>
                                  </a:lnTo>
                                  <a:lnTo>
                                    <a:pt x="262" y="341"/>
                                  </a:lnTo>
                                  <a:lnTo>
                                    <a:pt x="261" y="332"/>
                                  </a:lnTo>
                                  <a:lnTo>
                                    <a:pt x="281" y="256"/>
                                  </a:lnTo>
                                  <a:lnTo>
                                    <a:pt x="321" y="209"/>
                                  </a:lnTo>
                                  <a:lnTo>
                                    <a:pt x="383" y="194"/>
                                  </a:lnTo>
                                  <a:lnTo>
                                    <a:pt x="696" y="194"/>
                                  </a:lnTo>
                                  <a:lnTo>
                                    <a:pt x="693" y="186"/>
                                  </a:lnTo>
                                  <a:lnTo>
                                    <a:pt x="653" y="118"/>
                                  </a:lnTo>
                                  <a:lnTo>
                                    <a:pt x="613" y="74"/>
                                  </a:lnTo>
                                  <a:lnTo>
                                    <a:pt x="548" y="33"/>
                                  </a:lnTo>
                                  <a:lnTo>
                                    <a:pt x="491" y="13"/>
                                  </a:lnTo>
                                  <a:lnTo>
                                    <a:pt x="427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80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5" name="Group 1556"/>
                        <wpg:cNvGrpSpPr>
                          <a:grpSpLocks/>
                        </wpg:cNvGrpSpPr>
                        <wpg:grpSpPr bwMode="auto">
                          <a:xfrm>
                            <a:off x="2778" y="1448"/>
                            <a:ext cx="260" cy="45"/>
                            <a:chOff x="2778" y="1448"/>
                            <a:chExt cx="260" cy="45"/>
                          </a:xfrm>
                        </wpg:grpSpPr>
                        <wps:wsp>
                          <wps:cNvPr id="1556" name="Freeform 1557"/>
                          <wps:cNvSpPr>
                            <a:spLocks/>
                          </wps:cNvSpPr>
                          <wps:spPr bwMode="auto">
                            <a:xfrm>
                              <a:off x="2778" y="1448"/>
                              <a:ext cx="260" cy="45"/>
                            </a:xfrm>
                            <a:custGeom>
                              <a:avLst/>
                              <a:gdLst>
                                <a:gd name="T0" fmla="+- 0 3017 2778"/>
                                <a:gd name="T1" fmla="*/ T0 w 260"/>
                                <a:gd name="T2" fmla="+- 0 1448 1448"/>
                                <a:gd name="T3" fmla="*/ 1448 h 45"/>
                                <a:gd name="T4" fmla="+- 0 2943 2778"/>
                                <a:gd name="T5" fmla="*/ T4 w 260"/>
                                <a:gd name="T6" fmla="+- 0 1474 1448"/>
                                <a:gd name="T7" fmla="*/ 1474 h 45"/>
                                <a:gd name="T8" fmla="+- 0 2870 2778"/>
                                <a:gd name="T9" fmla="*/ T8 w 260"/>
                                <a:gd name="T10" fmla="+- 0 1490 1448"/>
                                <a:gd name="T11" fmla="*/ 1490 h 45"/>
                                <a:gd name="T12" fmla="+- 0 2805 2778"/>
                                <a:gd name="T13" fmla="*/ T12 w 260"/>
                                <a:gd name="T14" fmla="+- 0 1493 1448"/>
                                <a:gd name="T15" fmla="*/ 1493 h 45"/>
                                <a:gd name="T16" fmla="+- 0 2778 2778"/>
                                <a:gd name="T17" fmla="*/ T16 w 260"/>
                                <a:gd name="T18" fmla="+- 0 1493 1448"/>
                                <a:gd name="T19" fmla="*/ 1493 h 45"/>
                                <a:gd name="T20" fmla="+- 0 3039 2778"/>
                                <a:gd name="T21" fmla="*/ T20 w 260"/>
                                <a:gd name="T22" fmla="+- 0 1493 1448"/>
                                <a:gd name="T23" fmla="*/ 1493 h 45"/>
                                <a:gd name="T24" fmla="+- 0 3017 2778"/>
                                <a:gd name="T25" fmla="*/ T24 w 260"/>
                                <a:gd name="T26" fmla="+- 0 1448 1448"/>
                                <a:gd name="T27" fmla="*/ 144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60" h="45">
                                  <a:moveTo>
                                    <a:pt x="239" y="0"/>
                                  </a:moveTo>
                                  <a:lnTo>
                                    <a:pt x="165" y="26"/>
                                  </a:lnTo>
                                  <a:lnTo>
                                    <a:pt x="92" y="42"/>
                                  </a:lnTo>
                                  <a:lnTo>
                                    <a:pt x="27" y="4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61" y="45"/>
                                  </a:lnTo>
                                  <a:lnTo>
                                    <a:pt x="239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7" name="Group 1554"/>
                        <wpg:cNvGrpSpPr>
                          <a:grpSpLocks/>
                        </wpg:cNvGrpSpPr>
                        <wpg:grpSpPr bwMode="auto">
                          <a:xfrm>
                            <a:off x="2752" y="1042"/>
                            <a:ext cx="344" cy="147"/>
                            <a:chOff x="2752" y="1042"/>
                            <a:chExt cx="344" cy="147"/>
                          </a:xfrm>
                        </wpg:grpSpPr>
                        <wps:wsp>
                          <wps:cNvPr id="1558" name="Freeform 1555"/>
                          <wps:cNvSpPr>
                            <a:spLocks/>
                          </wps:cNvSpPr>
                          <wps:spPr bwMode="auto">
                            <a:xfrm>
                              <a:off x="2752" y="1042"/>
                              <a:ext cx="344" cy="147"/>
                            </a:xfrm>
                            <a:custGeom>
                              <a:avLst/>
                              <a:gdLst>
                                <a:gd name="T0" fmla="+- 0 3065 2752"/>
                                <a:gd name="T1" fmla="*/ T0 w 344"/>
                                <a:gd name="T2" fmla="+- 0 1042 1042"/>
                                <a:gd name="T3" fmla="*/ 1042 h 147"/>
                                <a:gd name="T4" fmla="+- 0 2752 2752"/>
                                <a:gd name="T5" fmla="*/ T4 w 344"/>
                                <a:gd name="T6" fmla="+- 0 1042 1042"/>
                                <a:gd name="T7" fmla="*/ 1042 h 147"/>
                                <a:gd name="T8" fmla="+- 0 2767 2752"/>
                                <a:gd name="T9" fmla="*/ T8 w 344"/>
                                <a:gd name="T10" fmla="+- 0 1043 1042"/>
                                <a:gd name="T11" fmla="*/ 1043 h 147"/>
                                <a:gd name="T12" fmla="+- 0 2787 2752"/>
                                <a:gd name="T13" fmla="*/ T12 w 344"/>
                                <a:gd name="T14" fmla="+- 0 1047 1042"/>
                                <a:gd name="T15" fmla="*/ 1047 h 147"/>
                                <a:gd name="T16" fmla="+- 0 2835 2752"/>
                                <a:gd name="T17" fmla="*/ T16 w 344"/>
                                <a:gd name="T18" fmla="+- 0 1087 1042"/>
                                <a:gd name="T19" fmla="*/ 1087 h 147"/>
                                <a:gd name="T20" fmla="+- 0 2849 2752"/>
                                <a:gd name="T21" fmla="*/ T20 w 344"/>
                                <a:gd name="T22" fmla="+- 0 1170 1042"/>
                                <a:gd name="T23" fmla="*/ 1170 h 147"/>
                                <a:gd name="T24" fmla="+- 0 2849 2752"/>
                                <a:gd name="T25" fmla="*/ T24 w 344"/>
                                <a:gd name="T26" fmla="+- 0 1189 1042"/>
                                <a:gd name="T27" fmla="*/ 1189 h 147"/>
                                <a:gd name="T28" fmla="+- 0 3096 2752"/>
                                <a:gd name="T29" fmla="*/ T28 w 344"/>
                                <a:gd name="T30" fmla="+- 0 1189 1042"/>
                                <a:gd name="T31" fmla="*/ 1189 h 147"/>
                                <a:gd name="T32" fmla="+- 0 3086 2752"/>
                                <a:gd name="T33" fmla="*/ T32 w 344"/>
                                <a:gd name="T34" fmla="+- 0 1110 1042"/>
                                <a:gd name="T35" fmla="*/ 1110 h 147"/>
                                <a:gd name="T36" fmla="+- 0 3070 2752"/>
                                <a:gd name="T37" fmla="*/ T36 w 344"/>
                                <a:gd name="T38" fmla="+- 0 1053 1042"/>
                                <a:gd name="T39" fmla="*/ 1053 h 147"/>
                                <a:gd name="T40" fmla="+- 0 3065 2752"/>
                                <a:gd name="T41" fmla="*/ T40 w 344"/>
                                <a:gd name="T42" fmla="+- 0 1042 1042"/>
                                <a:gd name="T43" fmla="*/ 1042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44" h="147">
                                  <a:moveTo>
                                    <a:pt x="3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7" y="128"/>
                                  </a:lnTo>
                                  <a:lnTo>
                                    <a:pt x="97" y="147"/>
                                  </a:lnTo>
                                  <a:lnTo>
                                    <a:pt x="344" y="147"/>
                                  </a:lnTo>
                                  <a:lnTo>
                                    <a:pt x="334" y="68"/>
                                  </a:lnTo>
                                  <a:lnTo>
                                    <a:pt x="318" y="11"/>
                                  </a:lnTo>
                                  <a:lnTo>
                                    <a:pt x="313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3" o:spid="_x0000_s1026" style="position:absolute;margin-left:115pt;margin-top:38.9pt;width:43.3pt;height:48.95pt;z-index:-1906;mso-position-horizontal-relative:page;mso-position-vertical-relative:page" coordorigin="2300,778" coordsize="866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">
                <v:group id="Group 1558" o:spid="_x0000_s1027" style="position:absolute;left:2369;top:848;width:728;height:841" coordorigin="2369,848" coordsize="728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V7jc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lXuNwwAAAN0AAAAP&#10;AAAAAAAAAAAAAAAAAKoCAABkcnMvZG93bnJldi54bWxQSwUGAAAAAAQABAD6AAAAmgMAAAAA&#10;">
                  <v:shape id="Freeform 1559" o:spid="_x0000_s1028" style="position:absolute;left:2369;top:848;width:728;height:841;visibility:visible;mso-wrap-style:square;v-text-anchor:top" coordsize="728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j38IA&#10;AADdAAAADwAAAGRycy9kb3ducmV2LnhtbERPTYvCMBC9C/sfwgheRFNFXalGKQuCiAd19T40Y1tt&#10;JqWJWv+9EQRv83ifM182phR3ql1hWcGgH4EgTq0uOFNw/F/1piCcR9ZYWiYFT3KwXPy05hhr++A9&#10;3Q8+EyGEXYwKcu+rWEqX5mTQ9W1FHLizrQ36AOtM6hofIdyUchhFE2mw4NCQY0V/OaXXw80o2CUb&#10;+3varItkeB00+245PUaXrVKddpPMQHhq/Ff8ca91mD8ej+D9TTh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GPfwgAAAN0AAAAPAAAAAAAAAAAAAAAAAJgCAABkcnMvZG93&#10;bnJldi54bWxQSwUGAAAAAAQABAD1AAAAhwMAAAAA&#10;" path="m380,l314,4,253,17,181,48,132,84,88,129,47,194,19,268,6,329,,395r,23l,457r5,63l19,579r31,73l83,703r42,46l188,794r74,29l324,836r69,4l397,840r76,-5l552,821r64,-19l673,777r46,-27l670,645r-261,l389,643,316,611,278,564,262,503r1,-4l727,499r,-152l727,341r-465,l261,332r20,-76l321,209r62,-15l696,194r-3,-8l653,118,613,74,548,33,491,13,427,2,404,,380,e" fillcolor="#444" stroked="f">
                    <v:path arrowok="t" o:connecttype="custom" o:connectlocs="380,848;314,852;253,865;181,896;132,932;88,977;47,1042;19,1116;6,1177;0,1243;0,1266;0,1305;5,1368;19,1427;50,1500;83,1551;125,1597;188,1642;262,1671;324,1684;393,1688;397,1688;473,1683;552,1669;616,1650;673,1625;719,1598;670,1493;409,1493;389,1491;316,1459;278,1412;262,1351;263,1347;727,1347;727,1195;727,1189;262,1189;261,1180;281,1104;321,1057;383,1042;696,1042;693,1034;653,966;613,922;548,881;491,861;427,850;404,848;380,848" o:connectangles="0,0,0,0,0,0,0,0,0,0,0,0,0,0,0,0,0,0,0,0,0,0,0,0,0,0,0,0,0,0,0,0,0,0,0,0,0,0,0,0,0,0,0,0,0,0,0,0,0,0,0"/>
                  </v:shape>
                </v:group>
                <v:group id="Group 1556" o:spid="_x0000_s1029" style="position:absolute;left:2778;top:1448;width:260;height:45" coordorigin="2778,1448" coordsize="26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BGYsMAAADd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Eng+U04&#10;Qc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MEZiwwAAAN0AAAAP&#10;AAAAAAAAAAAAAAAAAKoCAABkcnMvZG93bnJldi54bWxQSwUGAAAAAAQABAD6AAAAmgMAAAAA&#10;">
                  <v:shape id="Freeform 1557" o:spid="_x0000_s1030" style="position:absolute;left:2778;top:1448;width:260;height:45;visibility:visible;mso-wrap-style:square;v-text-anchor:top" coordsize="26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ddsMA&#10;AADdAAAADwAAAGRycy9kb3ducmV2LnhtbERP32vCMBB+H/g/hBP2NlOFyqhGkULBlzF0G9O3ozmb&#10;YnMJTazdf28Gg73dx/fz1tvRdmKgPrSOFcxnGQji2umWGwWfH9XLK4gQkTV2jknBDwXYbiZPayy0&#10;u/OBhmNsRArhUKACE6MvpAy1IYth5jxx4i6utxgT7Bupe7yncNvJRZYtpcWWU4NBT6Wh+nq8WQXl&#10;+9tJfy9Mdv7ylc7PZV7JwSv1PB13KxCRxvgv/nPvdZqf50v4/Sad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jddsMAAADdAAAADwAAAAAAAAAAAAAAAACYAgAAZHJzL2Rv&#10;d25yZXYueG1sUEsFBgAAAAAEAAQA9QAAAIgDAAAAAA==&#10;" path="m239,l165,26,92,42,27,45,,45r261,l239,e" fillcolor="#444" stroked="f">
                    <v:path arrowok="t" o:connecttype="custom" o:connectlocs="239,1448;165,1474;92,1490;27,1493;0,1493;261,1493;239,1448" o:connectangles="0,0,0,0,0,0,0"/>
                  </v:shape>
                </v:group>
                <v:group id="Group 1554" o:spid="_x0000_s1031" style="position:absolute;left:2752;top:1042;width:344;height:147" coordorigin="2752,1042" coordsize="344,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shape id="Freeform 1555" o:spid="_x0000_s1032" style="position:absolute;left:2752;top:1042;width:344;height:147;visibility:visible;mso-wrap-style:square;v-text-anchor:top" coordsize="34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ensQA&#10;AADdAAAADwAAAGRycy9kb3ducmV2LnhtbESPQWvCQBCF7wX/wzKCF9GN0hSJriJSxVOhVj0P2TEJ&#10;ZmdDdmviv3cOhd5meG/e+2a16V2tHtSGyrOB2TQBRZx7W3Fh4PyznyxAhYhssfZMBp4UYLMevK0w&#10;s77jb3qcYqEkhEOGBsoYm0zrkJfkMEx9QyzazbcOo6xtoW2LnYS7Ws+T5EM7rFgaSmxoV1J+P/06&#10;A+n8MNafl/Q67r7c8Xx1tH1/kjGjYb9dgorUx3/z3/XRCn6aCq58IyPo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dnp7EAAAA3QAAAA8AAAAAAAAAAAAAAAAAmAIAAGRycy9k&#10;b3ducmV2LnhtbFBLBQYAAAAABAAEAPUAAACJAwAAAAA=&#10;" path="m313,l,,15,1,35,5,83,45r14,83l97,147r247,l334,68,318,11,313,e" fillcolor="#444" stroked="f">
                    <v:path arrowok="t" o:connecttype="custom" o:connectlocs="313,1042;0,1042;15,1043;35,1047;83,1087;97,1170;97,1189;344,1189;334,1110;318,1053;313,1042" o:connectangles="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4575" behindDoc="1" locked="0" layoutInCell="1" allowOverlap="1">
                <wp:simplePos x="0" y="0"/>
                <wp:positionH relativeFrom="page">
                  <wp:posOffset>1965325</wp:posOffset>
                </wp:positionH>
                <wp:positionV relativeFrom="page">
                  <wp:posOffset>494665</wp:posOffset>
                </wp:positionV>
                <wp:extent cx="550545" cy="611505"/>
                <wp:effectExtent l="0" t="0" r="0" b="0"/>
                <wp:wrapNone/>
                <wp:docPr id="1545" name="Group 1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" cy="611505"/>
                          <a:chOff x="3095" y="779"/>
                          <a:chExt cx="867" cy="963"/>
                        </a:xfrm>
                      </wpg:grpSpPr>
                      <wpg:grpSp>
                        <wpg:cNvPr id="1546" name="Group 1551"/>
                        <wpg:cNvGrpSpPr>
                          <a:grpSpLocks/>
                        </wpg:cNvGrpSpPr>
                        <wpg:grpSpPr bwMode="auto">
                          <a:xfrm>
                            <a:off x="3164" y="863"/>
                            <a:ext cx="713" cy="810"/>
                            <a:chOff x="3164" y="863"/>
                            <a:chExt cx="713" cy="810"/>
                          </a:xfrm>
                        </wpg:grpSpPr>
                        <wps:wsp>
                          <wps:cNvPr id="1547" name="Freeform 1552"/>
                          <wps:cNvSpPr>
                            <a:spLocks/>
                          </wps:cNvSpPr>
                          <wps:spPr bwMode="auto">
                            <a:xfrm>
                              <a:off x="3164" y="863"/>
                              <a:ext cx="713" cy="810"/>
                            </a:xfrm>
                            <a:custGeom>
                              <a:avLst/>
                              <a:gdLst>
                                <a:gd name="T0" fmla="+- 0 3401 3164"/>
                                <a:gd name="T1" fmla="*/ T0 w 713"/>
                                <a:gd name="T2" fmla="+- 0 863 863"/>
                                <a:gd name="T3" fmla="*/ 863 h 810"/>
                                <a:gd name="T4" fmla="+- 0 3164 3164"/>
                                <a:gd name="T5" fmla="*/ T4 w 713"/>
                                <a:gd name="T6" fmla="+- 0 863 863"/>
                                <a:gd name="T7" fmla="*/ 863 h 810"/>
                                <a:gd name="T8" fmla="+- 0 3164 3164"/>
                                <a:gd name="T9" fmla="*/ T8 w 713"/>
                                <a:gd name="T10" fmla="+- 0 1673 863"/>
                                <a:gd name="T11" fmla="*/ 1673 h 810"/>
                                <a:gd name="T12" fmla="+- 0 3416 3164"/>
                                <a:gd name="T13" fmla="*/ T12 w 713"/>
                                <a:gd name="T14" fmla="+- 0 1673 863"/>
                                <a:gd name="T15" fmla="*/ 1673 h 810"/>
                                <a:gd name="T16" fmla="+- 0 3422 3164"/>
                                <a:gd name="T17" fmla="*/ T16 w 713"/>
                                <a:gd name="T18" fmla="+- 0 1091 863"/>
                                <a:gd name="T19" fmla="*/ 1091 h 810"/>
                                <a:gd name="T20" fmla="+- 0 3436 3164"/>
                                <a:gd name="T21" fmla="*/ T20 w 713"/>
                                <a:gd name="T22" fmla="+- 0 1077 863"/>
                                <a:gd name="T23" fmla="*/ 1077 h 810"/>
                                <a:gd name="T24" fmla="+- 0 3506 3164"/>
                                <a:gd name="T25" fmla="*/ T24 w 713"/>
                                <a:gd name="T26" fmla="+- 0 1046 863"/>
                                <a:gd name="T27" fmla="*/ 1046 h 810"/>
                                <a:gd name="T28" fmla="+- 0 3550 3164"/>
                                <a:gd name="T29" fmla="*/ T28 w 713"/>
                                <a:gd name="T30" fmla="+- 0 1042 863"/>
                                <a:gd name="T31" fmla="*/ 1042 h 810"/>
                                <a:gd name="T32" fmla="+- 0 3877 3164"/>
                                <a:gd name="T33" fmla="*/ T32 w 713"/>
                                <a:gd name="T34" fmla="+- 0 1042 863"/>
                                <a:gd name="T35" fmla="*/ 1042 h 810"/>
                                <a:gd name="T36" fmla="+- 0 3875 3164"/>
                                <a:gd name="T37" fmla="*/ T36 w 713"/>
                                <a:gd name="T38" fmla="+- 0 1034 863"/>
                                <a:gd name="T39" fmla="*/ 1034 h 810"/>
                                <a:gd name="T40" fmla="+- 0 3869 3164"/>
                                <a:gd name="T41" fmla="*/ T40 w 713"/>
                                <a:gd name="T42" fmla="+- 0 1015 863"/>
                                <a:gd name="T43" fmla="*/ 1015 h 810"/>
                                <a:gd name="T44" fmla="+- 0 3863 3164"/>
                                <a:gd name="T45" fmla="*/ T44 w 713"/>
                                <a:gd name="T46" fmla="+- 0 997 863"/>
                                <a:gd name="T47" fmla="*/ 997 h 810"/>
                                <a:gd name="T48" fmla="+- 0 3856 3164"/>
                                <a:gd name="T49" fmla="*/ T48 w 713"/>
                                <a:gd name="T50" fmla="+- 0 980 863"/>
                                <a:gd name="T51" fmla="*/ 980 h 810"/>
                                <a:gd name="T52" fmla="+- 0 3854 3164"/>
                                <a:gd name="T53" fmla="*/ T52 w 713"/>
                                <a:gd name="T54" fmla="+- 0 976 863"/>
                                <a:gd name="T55" fmla="*/ 976 h 810"/>
                                <a:gd name="T56" fmla="+- 0 3411 3164"/>
                                <a:gd name="T57" fmla="*/ T56 w 713"/>
                                <a:gd name="T58" fmla="+- 0 976 863"/>
                                <a:gd name="T59" fmla="*/ 976 h 810"/>
                                <a:gd name="T60" fmla="+- 0 3401 3164"/>
                                <a:gd name="T61" fmla="*/ T60 w 713"/>
                                <a:gd name="T62" fmla="+- 0 863 863"/>
                                <a:gd name="T63" fmla="*/ 863 h 8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13" h="810">
                                  <a:moveTo>
                                    <a:pt x="23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lnTo>
                                    <a:pt x="252" y="810"/>
                                  </a:lnTo>
                                  <a:lnTo>
                                    <a:pt x="258" y="228"/>
                                  </a:lnTo>
                                  <a:lnTo>
                                    <a:pt x="272" y="214"/>
                                  </a:lnTo>
                                  <a:lnTo>
                                    <a:pt x="342" y="183"/>
                                  </a:lnTo>
                                  <a:lnTo>
                                    <a:pt x="386" y="179"/>
                                  </a:lnTo>
                                  <a:lnTo>
                                    <a:pt x="713" y="179"/>
                                  </a:lnTo>
                                  <a:lnTo>
                                    <a:pt x="711" y="171"/>
                                  </a:lnTo>
                                  <a:lnTo>
                                    <a:pt x="705" y="152"/>
                                  </a:lnTo>
                                  <a:lnTo>
                                    <a:pt x="699" y="134"/>
                                  </a:lnTo>
                                  <a:lnTo>
                                    <a:pt x="692" y="117"/>
                                  </a:lnTo>
                                  <a:lnTo>
                                    <a:pt x="690" y="113"/>
                                  </a:lnTo>
                                  <a:lnTo>
                                    <a:pt x="247" y="113"/>
                                  </a:lnTo>
                                  <a:lnTo>
                                    <a:pt x="237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8" name="Group 1549"/>
                        <wpg:cNvGrpSpPr>
                          <a:grpSpLocks/>
                        </wpg:cNvGrpSpPr>
                        <wpg:grpSpPr bwMode="auto">
                          <a:xfrm>
                            <a:off x="3550" y="1042"/>
                            <a:ext cx="342" cy="630"/>
                            <a:chOff x="3550" y="1042"/>
                            <a:chExt cx="342" cy="630"/>
                          </a:xfrm>
                        </wpg:grpSpPr>
                        <wps:wsp>
                          <wps:cNvPr id="1549" name="Freeform 1550"/>
                          <wps:cNvSpPr>
                            <a:spLocks/>
                          </wps:cNvSpPr>
                          <wps:spPr bwMode="auto">
                            <a:xfrm>
                              <a:off x="3550" y="1042"/>
                              <a:ext cx="342" cy="630"/>
                            </a:xfrm>
                            <a:custGeom>
                              <a:avLst/>
                              <a:gdLst>
                                <a:gd name="T0" fmla="+- 0 3877 3550"/>
                                <a:gd name="T1" fmla="*/ T0 w 342"/>
                                <a:gd name="T2" fmla="+- 0 1042 1042"/>
                                <a:gd name="T3" fmla="*/ 1042 h 630"/>
                                <a:gd name="T4" fmla="+- 0 3550 3550"/>
                                <a:gd name="T5" fmla="*/ T4 w 342"/>
                                <a:gd name="T6" fmla="+- 0 1042 1042"/>
                                <a:gd name="T7" fmla="*/ 1042 h 630"/>
                                <a:gd name="T8" fmla="+- 0 3570 3550"/>
                                <a:gd name="T9" fmla="*/ T8 w 342"/>
                                <a:gd name="T10" fmla="+- 0 1046 1042"/>
                                <a:gd name="T11" fmla="*/ 1046 h 630"/>
                                <a:gd name="T12" fmla="+- 0 3588 3550"/>
                                <a:gd name="T13" fmla="*/ T12 w 342"/>
                                <a:gd name="T14" fmla="+- 0 1053 1042"/>
                                <a:gd name="T15" fmla="*/ 1053 h 630"/>
                                <a:gd name="T16" fmla="+- 0 3632 3550"/>
                                <a:gd name="T17" fmla="*/ T16 w 342"/>
                                <a:gd name="T18" fmla="+- 0 1115 1042"/>
                                <a:gd name="T19" fmla="*/ 1115 h 630"/>
                                <a:gd name="T20" fmla="+- 0 3639 3550"/>
                                <a:gd name="T21" fmla="*/ T20 w 342"/>
                                <a:gd name="T22" fmla="+- 0 1184 1042"/>
                                <a:gd name="T23" fmla="*/ 1184 h 630"/>
                                <a:gd name="T24" fmla="+- 0 3639 3550"/>
                                <a:gd name="T25" fmla="*/ T24 w 342"/>
                                <a:gd name="T26" fmla="+- 0 1673 1042"/>
                                <a:gd name="T27" fmla="*/ 1673 h 630"/>
                                <a:gd name="T28" fmla="+- 0 3892 3550"/>
                                <a:gd name="T29" fmla="*/ T28 w 342"/>
                                <a:gd name="T30" fmla="+- 0 1673 1042"/>
                                <a:gd name="T31" fmla="*/ 1673 h 630"/>
                                <a:gd name="T32" fmla="+- 0 3892 3550"/>
                                <a:gd name="T33" fmla="*/ T32 w 342"/>
                                <a:gd name="T34" fmla="+- 0 1165 1042"/>
                                <a:gd name="T35" fmla="*/ 1165 h 630"/>
                                <a:gd name="T36" fmla="+- 0 3887 3550"/>
                                <a:gd name="T37" fmla="*/ T36 w 342"/>
                                <a:gd name="T38" fmla="+- 0 1096 1042"/>
                                <a:gd name="T39" fmla="*/ 1096 h 630"/>
                                <a:gd name="T40" fmla="+- 0 3880 3550"/>
                                <a:gd name="T41" fmla="*/ T40 w 342"/>
                                <a:gd name="T42" fmla="+- 0 1054 1042"/>
                                <a:gd name="T43" fmla="*/ 1054 h 630"/>
                                <a:gd name="T44" fmla="+- 0 3877 3550"/>
                                <a:gd name="T45" fmla="*/ T44 w 342"/>
                                <a:gd name="T46" fmla="+- 0 1042 1042"/>
                                <a:gd name="T47" fmla="*/ 1042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42" h="630">
                                  <a:moveTo>
                                    <a:pt x="3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82" y="73"/>
                                  </a:lnTo>
                                  <a:lnTo>
                                    <a:pt x="89" y="142"/>
                                  </a:lnTo>
                                  <a:lnTo>
                                    <a:pt x="89" y="631"/>
                                  </a:lnTo>
                                  <a:lnTo>
                                    <a:pt x="342" y="631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37" y="54"/>
                                  </a:lnTo>
                                  <a:lnTo>
                                    <a:pt x="330" y="12"/>
                                  </a:lnTo>
                                  <a:lnTo>
                                    <a:pt x="327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0" name="Group 1547"/>
                        <wpg:cNvGrpSpPr>
                          <a:grpSpLocks/>
                        </wpg:cNvGrpSpPr>
                        <wpg:grpSpPr bwMode="auto">
                          <a:xfrm>
                            <a:off x="3411" y="848"/>
                            <a:ext cx="443" cy="129"/>
                            <a:chOff x="3411" y="848"/>
                            <a:chExt cx="443" cy="129"/>
                          </a:xfrm>
                        </wpg:grpSpPr>
                        <wps:wsp>
                          <wps:cNvPr id="1551" name="Freeform 1548"/>
                          <wps:cNvSpPr>
                            <a:spLocks/>
                          </wps:cNvSpPr>
                          <wps:spPr bwMode="auto">
                            <a:xfrm>
                              <a:off x="3411" y="848"/>
                              <a:ext cx="443" cy="129"/>
                            </a:xfrm>
                            <a:custGeom>
                              <a:avLst/>
                              <a:gdLst>
                                <a:gd name="T0" fmla="+- 0 3629 3411"/>
                                <a:gd name="T1" fmla="*/ T0 w 443"/>
                                <a:gd name="T2" fmla="+- 0 848 848"/>
                                <a:gd name="T3" fmla="*/ 848 h 129"/>
                                <a:gd name="T4" fmla="+- 0 3555 3411"/>
                                <a:gd name="T5" fmla="*/ T4 w 443"/>
                                <a:gd name="T6" fmla="+- 0 862 848"/>
                                <a:gd name="T7" fmla="*/ 862 h 129"/>
                                <a:gd name="T8" fmla="+- 0 3495 3411"/>
                                <a:gd name="T9" fmla="*/ T8 w 443"/>
                                <a:gd name="T10" fmla="+- 0 890 848"/>
                                <a:gd name="T11" fmla="*/ 890 h 129"/>
                                <a:gd name="T12" fmla="+- 0 3436 3411"/>
                                <a:gd name="T13" fmla="*/ T12 w 443"/>
                                <a:gd name="T14" fmla="+- 0 943 848"/>
                                <a:gd name="T15" fmla="*/ 943 h 129"/>
                                <a:gd name="T16" fmla="+- 0 3411 3411"/>
                                <a:gd name="T17" fmla="*/ T16 w 443"/>
                                <a:gd name="T18" fmla="+- 0 976 848"/>
                                <a:gd name="T19" fmla="*/ 976 h 129"/>
                                <a:gd name="T20" fmla="+- 0 3854 3411"/>
                                <a:gd name="T21" fmla="*/ T20 w 443"/>
                                <a:gd name="T22" fmla="+- 0 976 848"/>
                                <a:gd name="T23" fmla="*/ 976 h 129"/>
                                <a:gd name="T24" fmla="+- 0 3818 3411"/>
                                <a:gd name="T25" fmla="*/ T24 w 443"/>
                                <a:gd name="T26" fmla="+- 0 920 848"/>
                                <a:gd name="T27" fmla="*/ 920 h 129"/>
                                <a:gd name="T28" fmla="+- 0 3757 3411"/>
                                <a:gd name="T29" fmla="*/ T28 w 443"/>
                                <a:gd name="T30" fmla="+- 0 874 848"/>
                                <a:gd name="T31" fmla="*/ 874 h 129"/>
                                <a:gd name="T32" fmla="+- 0 3699 3411"/>
                                <a:gd name="T33" fmla="*/ T32 w 443"/>
                                <a:gd name="T34" fmla="+- 0 854 848"/>
                                <a:gd name="T35" fmla="*/ 854 h 129"/>
                                <a:gd name="T36" fmla="+- 0 3629 3411"/>
                                <a:gd name="T37" fmla="*/ T36 w 443"/>
                                <a:gd name="T38" fmla="+- 0 848 848"/>
                                <a:gd name="T39" fmla="*/ 848 h 1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43" h="129">
                                  <a:moveTo>
                                    <a:pt x="218" y="0"/>
                                  </a:moveTo>
                                  <a:lnTo>
                                    <a:pt x="144" y="1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25" y="95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443" y="128"/>
                                  </a:lnTo>
                                  <a:lnTo>
                                    <a:pt x="407" y="72"/>
                                  </a:lnTo>
                                  <a:lnTo>
                                    <a:pt x="346" y="26"/>
                                  </a:lnTo>
                                  <a:lnTo>
                                    <a:pt x="288" y="6"/>
                                  </a:ln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6" o:spid="_x0000_s1026" style="position:absolute;margin-left:154.75pt;margin-top:38.95pt;width:43.35pt;height:48.15pt;z-index:-1905;mso-position-horizontal-relative:page;mso-position-vertical-relative:page" coordorigin="3095,779" coordsize="867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">
                <v:group id="Group 1551" o:spid="_x0000_s1027" style="position:absolute;left:3164;top:863;width:713;height:810" coordorigin="3164,863" coordsize="713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Oy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7TsjFAAAA3QAA&#10;AA8AAAAAAAAAAAAAAAAAqgIAAGRycy9kb3ducmV2LnhtbFBLBQYAAAAABAAEAPoAAACcAwAAAAA=&#10;">
                  <v:shape id="Freeform 1552" o:spid="_x0000_s1028" style="position:absolute;left:3164;top:863;width:713;height:810;visibility:visible;mso-wrap-style:square;v-text-anchor:top" coordsize="713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gRMQA&#10;AADdAAAADwAAAGRycy9kb3ducmV2LnhtbERPS0vDQBC+F/wPywje2o3StBK7LSIIyUHoS8TbmB2T&#10;xexs2F3T+O/dQqG3+fies9qMthMD+WAcK7ifZSCIa6cNNwqOh9fpI4gQkTV2jknBHwXYrG8mKyy0&#10;O/GOhn1sRArhUKCCNsa+kDLULVkMM9cTJ+7beYsxQd9I7fGUwm0nH7JsIS0aTg0t9vTSUv2z/7UK&#10;lvPc0+K9HN62pvqqq/zTfJSVUne34/MTiEhjvIov7lKn+fl8Cedv0gl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OoETEAAAA3QAAAA8AAAAAAAAAAAAAAAAAmAIAAGRycy9k&#10;b3ducmV2LnhtbFBLBQYAAAAABAAEAPUAAACJAwAAAAA=&#10;" path="m237,l,,,810r252,l258,228r14,-14l342,183r44,-4l713,179r-2,-8l705,152r-6,-18l692,117r-2,-4l247,113,237,e" fillcolor="#444" stroked="f">
                    <v:path arrowok="t" o:connecttype="custom" o:connectlocs="237,863;0,863;0,1673;252,1673;258,1091;272,1077;342,1046;386,1042;713,1042;711,1034;705,1015;699,997;692,980;690,976;247,976;237,863" o:connectangles="0,0,0,0,0,0,0,0,0,0,0,0,0,0,0,0"/>
                  </v:shape>
                </v:group>
                <v:group id="Group 1549" o:spid="_x0000_s1029" style="position:absolute;left:3550;top:1042;width:342;height:630" coordorigin="3550,1042" coordsize="342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<v:shape id="Freeform 1550" o:spid="_x0000_s1030" style="position:absolute;left:3550;top:1042;width:342;height:630;visibility:visible;mso-wrap-style:square;v-text-anchor:top" coordsize="342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1TsMA&#10;AADdAAAADwAAAGRycy9kb3ducmV2LnhtbERPTWsCMRC9C/0PYYReSs1aqtXVKCoUehDRbb0PybhZ&#10;djNZNqlu/31TKHibx/uc5bp3jbhSFyrPCsajDASx9qbiUsHX5/vzDESIyAYbz6TghwKsVw+DJebG&#10;3/hE1yKWIoVwyFGBjbHNpQzaksMw8i1x4i6+cxgT7EppOrylcNfIlyybSocVpwaLLe0s6br4dgpq&#10;vXni/Xb7dh6XtTwe9E4GWyn1OOw3CxCR+ngX/7s/TJo/eZ3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g1TsMAAADdAAAADwAAAAAAAAAAAAAAAACYAgAAZHJzL2Rv&#10;d25yZXYueG1sUEsFBgAAAAAEAAQA9QAAAIgDAAAAAA==&#10;" path="m327,l,,20,4r18,7l82,73r7,69l89,631r253,l342,123,337,54,330,12,327,e" fillcolor="#444" stroked="f">
                    <v:path arrowok="t" o:connecttype="custom" o:connectlocs="327,1042;0,1042;20,1046;38,1053;82,1115;89,1184;89,1673;342,1673;342,1165;337,1096;330,1054;327,1042" o:connectangles="0,0,0,0,0,0,0,0,0,0,0,0"/>
                  </v:shape>
                </v:group>
                <v:group id="Group 1547" o:spid="_x0000_s1031" style="position:absolute;left:3411;top:848;width:443;height:129" coordorigin="3411,848" coordsize="443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+X6xgAAAN0A&#10;AAAPAAAAAAAAAAAAAAAAAKoCAABkcnMvZG93bnJldi54bWxQSwUGAAAAAAQABAD6AAAAnQMAAAAA&#10;">
                  <v:shape id="Freeform 1548" o:spid="_x0000_s1032" style="position:absolute;left:3411;top:848;width:443;height:129;visibility:visible;mso-wrap-style:square;v-text-anchor:top" coordsize="44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NtcIA&#10;AADdAAAADwAAAGRycy9kb3ducmV2LnhtbERPTWsCMRC9F/ofwgi91ay6FlmN0gpCCl5qvXgbNuNm&#10;dTPZbqJu/30jFLzN433OYtW7RlypC7VnBaNhBoK49KbmSsH+e/M6AxEissHGMyn4pQCr5fPTAgvj&#10;b/xF112sRArhUKACG2NbSBlKSw7D0LfEiTv6zmFMsKuk6fCWwl0jx1n2Jh3WnBostrS2VJ53F6dA&#10;0+kwCRv9qSnPc/uz5Q+pWamXQf8+BxGpjw/xv1ubNH86HcH9m3S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K821wgAAAN0AAAAPAAAAAAAAAAAAAAAAAJgCAABkcnMvZG93&#10;bnJldi54bWxQSwUGAAAAAAQABAD1AAAAhwMAAAAA&#10;" path="m218,l144,14,84,42,25,95,,128r443,l407,72,346,26,288,6,218,e" fillcolor="#444" stroked="f">
                    <v:path arrowok="t" o:connecttype="custom" o:connectlocs="218,848;144,862;84,890;25,943;0,976;443,976;407,920;346,874;288,854;218,848" o:connectangles="0,0,0,0,0,0,0,0,0,0"/>
                  </v:shape>
                </v:group>
                <w10:wrap anchorx="page" anchory="page"/>
              </v:group>
            </w:pict>
          </mc:Fallback>
        </mc:AlternateContent>
      </w:r>
      <w:r w:rsidR="0055752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3593" type="#_x0000_t136" style="position:absolute;margin-left:115.25pt;margin-top:447.8pt;width:61.8pt;height:25.65pt;rotation:14;z-index:-1904;mso-position-horizontal-relative:page;mso-position-vertical-relative:page" stroked="f">
            <o:extrusion v:ext="view" autorotationcenter="t"/>
            <v:textpath style="font-family:&quot;&amp;quot&quot;;font-size:25pt;font-weight:bold;v-text-kern:t;mso-text-shadow:auto" string="Open"/>
            <w10:wrap anchorx="page" anchory="page"/>
          </v:shape>
        </w:pict>
      </w:r>
      <w:r w:rsidR="00557522">
        <w:pict>
          <v:shape id="_x0000_s3592" type="#_x0000_t136" style="position:absolute;margin-left:114.15pt;margin-top:483.45pt;width:136.7pt;height:25.7pt;rotation:14;z-index:-1903;mso-position-horizontal-relative:page;mso-position-vertical-relative:page" stroked="f">
            <o:extrusion v:ext="view" autorotationcenter="t"/>
            <v:textpath style="font-family:&quot;&amp;quot&quot;;font-size:25pt;font-weight:bold;v-text-kern:t;mso-text-shadow:auto" string="educational"/>
            <w10:wrap anchorx="page" anchory="page"/>
          </v:shape>
        </w:pict>
      </w:r>
      <w:r w:rsidR="00557522">
        <w:pict>
          <v:shape id="_x0000_s3591" type="#_x0000_t136" style="position:absolute;margin-left:114.45pt;margin-top:507.35pt;width:114.6pt;height:25.7pt;rotation:14;z-index:-1902;mso-position-horizontal-relative:page;mso-position-vertical-relative:page" stroked="f">
            <o:extrusion v:ext="view" autorotationcenter="t"/>
            <v:textpath style="font-family:&quot;&amp;quot&quot;;font-size:25pt;font-weight:bold;v-text-kern:t;mso-text-shadow:auto" string="resources"/>
            <w10:wrap anchorx="page" anchory="page"/>
          </v:shape>
        </w:pict>
      </w:r>
    </w:p>
    <w:p w:rsidR="00957F8D" w:rsidRDefault="00957F8D">
      <w:pPr>
        <w:spacing w:after="0"/>
        <w:sectPr w:rsidR="00957F8D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957F8D" w:rsidRDefault="00957F8D">
      <w:pPr>
        <w:spacing w:after="0" w:line="200" w:lineRule="exact"/>
        <w:rPr>
          <w:sz w:val="20"/>
          <w:szCs w:val="20"/>
        </w:rPr>
      </w:pPr>
    </w:p>
    <w:p w:rsidR="00A1534F" w:rsidRPr="00A1534F" w:rsidRDefault="00A1534F" w:rsidP="00A1534F">
      <w:pPr>
        <w:spacing w:before="47" w:after="0" w:line="240" w:lineRule="auto"/>
        <w:ind w:left="5634" w:right="-20"/>
        <w:rPr>
          <w:rFonts w:ascii="Arial" w:eastAsia="Arial" w:hAnsi="Arial" w:cs="Arial"/>
        </w:rPr>
      </w:pPr>
      <w:r w:rsidRPr="00A1534F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5821" behindDoc="1" locked="0" layoutInCell="1" allowOverlap="1" wp14:anchorId="7732F662" wp14:editId="792306C2">
                <wp:simplePos x="0" y="0"/>
                <wp:positionH relativeFrom="page">
                  <wp:posOffset>1958340</wp:posOffset>
                </wp:positionH>
                <wp:positionV relativeFrom="page">
                  <wp:posOffset>10661015</wp:posOffset>
                </wp:positionV>
                <wp:extent cx="148590" cy="1270"/>
                <wp:effectExtent l="34290" t="31115" r="36195" b="34290"/>
                <wp:wrapNone/>
                <wp:docPr id="404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270"/>
                          <a:chOff x="3084" y="16789"/>
                          <a:chExt cx="234" cy="2"/>
                        </a:xfrm>
                      </wpg:grpSpPr>
                      <wps:wsp>
                        <wps:cNvPr id="405" name="Freeform 396"/>
                        <wps:cNvSpPr>
                          <a:spLocks/>
                        </wps:cNvSpPr>
                        <wps:spPr bwMode="auto">
                          <a:xfrm>
                            <a:off x="3084" y="16789"/>
                            <a:ext cx="234" cy="2"/>
                          </a:xfrm>
                          <a:custGeom>
                            <a:avLst/>
                            <a:gdLst>
                              <a:gd name="T0" fmla="+- 0 3084 3084"/>
                              <a:gd name="T1" fmla="*/ T0 w 234"/>
                              <a:gd name="T2" fmla="+- 0 3318 3084"/>
                              <a:gd name="T3" fmla="*/ T2 w 2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">
                                <a:moveTo>
                                  <a:pt x="0" y="0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noFill/>
                          <a:ln w="57531">
                            <a:solidFill>
                              <a:srgbClr val="4545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5" o:spid="_x0000_s1026" style="position:absolute;margin-left:154.2pt;margin-top:839.45pt;width:11.7pt;height:.1pt;z-index:-659;mso-position-horizontal-relative:page;mso-position-vertical-relative:page" coordorigin="3084,16789" coordsize="2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">
                <v:shape id="Freeform 396" o:spid="_x0000_s1027" style="position:absolute;left:3084;top:16789;width:234;height:2;visibility:visible;mso-wrap-style:square;v-text-anchor:top" coordsize="2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QdcMA&#10;AADcAAAADwAAAGRycy9kb3ducmV2LnhtbESPQWsCMRSE74L/ITyhN00UK9vVKCLYelJq7f25eW4W&#10;Ny/LJtXtvzeFgsdhZr5hFqvO1eJGbag8axiPFAjiwpuKSw2nr+0wAxEissHaM2n4pQCrZb+3wNz4&#10;O3/S7RhLkSAcctRgY2xyKUNhyWEY+YY4eRffOoxJtqU0Ld4T3NVyotRMOqw4LVhsaGOpuB5/nIbv&#10;izrtbJFNz28hG2fNYf/xfiWtXwbdeg4iUhef4f/2zmiYqlf4O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QdcMAAADcAAAADwAAAAAAAAAAAAAAAACYAgAAZHJzL2Rv&#10;d25yZXYueG1sUEsFBgAAAAAEAAQA9QAAAIgDAAAAAA==&#10;" path="m,l234,e" filled="f" strokecolor="#454547" strokeweight="4.53pt">
                  <v:path arrowok="t" o:connecttype="custom" o:connectlocs="0,0;234,0" o:connectangles="0,0"/>
                </v:shape>
                <w10:wrap anchorx="page" anchory="page"/>
              </v:group>
            </w:pict>
          </mc:Fallback>
        </mc:AlternateContent>
      </w:r>
      <w:r w:rsidRPr="00A1534F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6040" behindDoc="1" locked="0" layoutInCell="1" allowOverlap="1" wp14:anchorId="4FC735BD" wp14:editId="286577D7">
                <wp:simplePos x="0" y="0"/>
                <wp:positionH relativeFrom="page">
                  <wp:posOffset>1958340</wp:posOffset>
                </wp:positionH>
                <wp:positionV relativeFrom="page">
                  <wp:posOffset>10503535</wp:posOffset>
                </wp:positionV>
                <wp:extent cx="148590" cy="1270"/>
                <wp:effectExtent l="34290" t="35560" r="36195" b="29845"/>
                <wp:wrapNone/>
                <wp:docPr id="402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270"/>
                          <a:chOff x="3084" y="16541"/>
                          <a:chExt cx="234" cy="2"/>
                        </a:xfrm>
                      </wpg:grpSpPr>
                      <wps:wsp>
                        <wps:cNvPr id="403" name="Freeform 394"/>
                        <wps:cNvSpPr>
                          <a:spLocks/>
                        </wps:cNvSpPr>
                        <wps:spPr bwMode="auto">
                          <a:xfrm>
                            <a:off x="3084" y="16541"/>
                            <a:ext cx="234" cy="2"/>
                          </a:xfrm>
                          <a:custGeom>
                            <a:avLst/>
                            <a:gdLst>
                              <a:gd name="T0" fmla="+- 0 3084 3084"/>
                              <a:gd name="T1" fmla="*/ T0 w 234"/>
                              <a:gd name="T2" fmla="+- 0 3318 3084"/>
                              <a:gd name="T3" fmla="*/ T2 w 2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">
                                <a:moveTo>
                                  <a:pt x="0" y="0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noFill/>
                          <a:ln w="57531">
                            <a:solidFill>
                              <a:srgbClr val="4545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3" o:spid="_x0000_s1026" style="position:absolute;margin-left:154.2pt;margin-top:827.05pt;width:11.7pt;height:.1pt;z-index:-440;mso-position-horizontal-relative:page;mso-position-vertical-relative:page" coordorigin="3084,16541" coordsize="2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">
                <v:shape id="Freeform 394" o:spid="_x0000_s1027" style="position:absolute;left:3084;top:16541;width:234;height:2;visibility:visible;mso-wrap-style:square;v-text-anchor:top" coordsize="2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tmsQA&#10;AADcAAAADwAAAGRycy9kb3ducmV2LnhtbESPzWrDMBCE74G+g9hCb4mUNgTXiRxCoG1ODfnpfWOt&#10;LRNrZSw1cd++KhRyHGbmG2a5GlwrrtSHxrOG6USBIC69abjWcDq+jTMQISIbbD2Thh8KsCoeRkvM&#10;jb/xnq6HWIsE4ZCjBhtjl0sZSksOw8R3xMmrfO8wJtnX0vR4S3DXymel5tJhw2nBYkcbS+Xl8O00&#10;fFXqtLVlNju/hmyadbvPj/cLaf30OKwXICIN8R7+b2+Nhpl6gb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trZrEAAAA3AAAAA8AAAAAAAAAAAAAAAAAmAIAAGRycy9k&#10;b3ducmV2LnhtbFBLBQYAAAAABAAEAPUAAACJAwAAAAA=&#10;" path="m,l234,e" filled="f" strokecolor="#454547" strokeweight="4.53pt">
                  <v:path arrowok="t" o:connecttype="custom" o:connectlocs="0,0;234,0" o:connectangles="0,0"/>
                </v:shape>
                <w10:wrap anchorx="page" anchory="page"/>
              </v:group>
            </w:pict>
          </mc:Fallback>
        </mc:AlternateContent>
      </w:r>
      <w:r w:rsidRPr="00A1534F">
        <w:rPr>
          <w:rFonts w:ascii="Arial" w:eastAsia="Arial" w:hAnsi="Arial" w:cs="Arial"/>
          <w:b/>
          <w:bCs/>
          <w:color w:val="454545"/>
          <w:spacing w:val="-12"/>
        </w:rPr>
        <w:t xml:space="preserve">This work is a derivative of “Open Lesson” by </w:t>
      </w:r>
    </w:p>
    <w:p w:rsidR="00A1534F" w:rsidRPr="00A1534F" w:rsidRDefault="00A1534F" w:rsidP="00A1534F">
      <w:pPr>
        <w:spacing w:before="11" w:after="0" w:line="240" w:lineRule="auto"/>
        <w:ind w:left="5634" w:right="-20"/>
        <w:rPr>
          <w:rFonts w:ascii="Arial" w:eastAsia="Arial" w:hAnsi="Arial" w:cs="Arial"/>
        </w:rPr>
      </w:pPr>
      <w:r w:rsidRPr="00A1534F">
        <w:rPr>
          <w:rFonts w:ascii="Arial" w:eastAsia="Arial" w:hAnsi="Arial" w:cs="Arial"/>
          <w:spacing w:val="-8"/>
        </w:rPr>
        <w:t>M</w:t>
      </w:r>
      <w:r w:rsidRPr="00A1534F">
        <w:rPr>
          <w:rFonts w:ascii="Arial" w:eastAsia="Arial" w:hAnsi="Arial" w:cs="Arial"/>
          <w:spacing w:val="-7"/>
        </w:rPr>
        <w:t>o</w:t>
      </w:r>
      <w:r w:rsidRPr="00A1534F">
        <w:rPr>
          <w:rFonts w:ascii="Arial" w:eastAsia="Arial" w:hAnsi="Arial" w:cs="Arial"/>
          <w:spacing w:val="-8"/>
        </w:rPr>
        <w:t>ni</w:t>
      </w:r>
      <w:r w:rsidRPr="00A1534F">
        <w:rPr>
          <w:rFonts w:ascii="Arial" w:eastAsia="Arial" w:hAnsi="Arial" w:cs="Arial"/>
          <w:spacing w:val="-9"/>
        </w:rPr>
        <w:t>k</w:t>
      </w:r>
      <w:r w:rsidRPr="00A1534F">
        <w:rPr>
          <w:rFonts w:ascii="Arial" w:eastAsia="Arial" w:hAnsi="Arial" w:cs="Arial"/>
        </w:rPr>
        <w:t>a</w:t>
      </w:r>
      <w:r w:rsidRPr="00A1534F">
        <w:rPr>
          <w:rFonts w:ascii="Arial" w:eastAsia="Arial" w:hAnsi="Arial" w:cs="Arial"/>
          <w:spacing w:val="-1"/>
        </w:rPr>
        <w:t xml:space="preserve"> </w:t>
      </w:r>
      <w:proofErr w:type="spellStart"/>
      <w:r w:rsidRPr="00A1534F">
        <w:rPr>
          <w:rFonts w:ascii="Arial" w:eastAsia="Arial" w:hAnsi="Arial" w:cs="Arial"/>
          <w:spacing w:val="-14"/>
          <w:w w:val="95"/>
        </w:rPr>
        <w:t>K</w:t>
      </w:r>
      <w:r w:rsidRPr="00A1534F">
        <w:rPr>
          <w:rFonts w:ascii="Arial" w:eastAsia="Arial" w:hAnsi="Arial" w:cs="Arial"/>
          <w:spacing w:val="-7"/>
          <w:w w:val="102"/>
        </w:rPr>
        <w:t>ob</w:t>
      </w:r>
      <w:r w:rsidRPr="00A1534F">
        <w:rPr>
          <w:rFonts w:ascii="Arial" w:eastAsia="Arial" w:hAnsi="Arial" w:cs="Arial"/>
          <w:spacing w:val="-9"/>
          <w:w w:val="113"/>
        </w:rPr>
        <w:t>l</w:t>
      </w:r>
      <w:r w:rsidRPr="00A1534F">
        <w:rPr>
          <w:rFonts w:ascii="Arial" w:eastAsia="Arial" w:hAnsi="Arial" w:cs="Arial"/>
          <w:spacing w:val="-7"/>
        </w:rPr>
        <w:t>a</w:t>
      </w:r>
      <w:r w:rsidRPr="00A1534F">
        <w:rPr>
          <w:rFonts w:ascii="Arial" w:eastAsia="Arial" w:hAnsi="Arial" w:cs="Arial"/>
          <w:spacing w:val="-1"/>
        </w:rPr>
        <w:t>k</w:t>
      </w:r>
      <w:proofErr w:type="spellEnd"/>
      <w:r w:rsidRPr="00A1534F">
        <w:rPr>
          <w:rFonts w:ascii="Arial" w:eastAsia="Arial" w:hAnsi="Arial" w:cs="Arial"/>
          <w:w w:val="70"/>
        </w:rPr>
        <w:t>,</w:t>
      </w:r>
      <w:r w:rsidRPr="00A1534F">
        <w:rPr>
          <w:rFonts w:ascii="Arial" w:eastAsia="Arial" w:hAnsi="Arial" w:cs="Arial"/>
          <w:spacing w:val="-21"/>
        </w:rPr>
        <w:t xml:space="preserve"> </w:t>
      </w:r>
      <w:r w:rsidRPr="00A1534F">
        <w:rPr>
          <w:rFonts w:ascii="Arial" w:eastAsia="Arial" w:hAnsi="Arial" w:cs="Arial"/>
          <w:spacing w:val="-7"/>
        </w:rPr>
        <w:t>A</w:t>
      </w:r>
      <w:r w:rsidRPr="00A1534F">
        <w:rPr>
          <w:rFonts w:ascii="Arial" w:eastAsia="Arial" w:hAnsi="Arial" w:cs="Arial"/>
          <w:spacing w:val="-8"/>
        </w:rPr>
        <w:t>l</w:t>
      </w:r>
      <w:r w:rsidRPr="00A1534F">
        <w:rPr>
          <w:rFonts w:ascii="Arial" w:eastAsia="Arial" w:hAnsi="Arial" w:cs="Arial"/>
          <w:spacing w:val="-6"/>
        </w:rPr>
        <w:t>e</w:t>
      </w:r>
      <w:r w:rsidRPr="00A1534F">
        <w:rPr>
          <w:rFonts w:ascii="Arial" w:eastAsia="Arial" w:hAnsi="Arial" w:cs="Arial"/>
          <w:spacing w:val="-11"/>
        </w:rPr>
        <w:t>k</w:t>
      </w:r>
      <w:r w:rsidRPr="00A1534F">
        <w:rPr>
          <w:rFonts w:ascii="Arial" w:eastAsia="Arial" w:hAnsi="Arial" w:cs="Arial"/>
          <w:spacing w:val="-8"/>
        </w:rPr>
        <w:t>s</w:t>
      </w:r>
      <w:r w:rsidRPr="00A1534F">
        <w:rPr>
          <w:rFonts w:ascii="Arial" w:eastAsia="Arial" w:hAnsi="Arial" w:cs="Arial"/>
          <w:spacing w:val="-7"/>
        </w:rPr>
        <w:t>and</w:t>
      </w:r>
      <w:r w:rsidRPr="00A1534F">
        <w:rPr>
          <w:rFonts w:ascii="Arial" w:eastAsia="Arial" w:hAnsi="Arial" w:cs="Arial"/>
          <w:spacing w:val="-10"/>
        </w:rPr>
        <w:t>r</w:t>
      </w:r>
      <w:r w:rsidRPr="00A1534F">
        <w:rPr>
          <w:rFonts w:ascii="Arial" w:eastAsia="Arial" w:hAnsi="Arial" w:cs="Arial"/>
        </w:rPr>
        <w:t>a</w:t>
      </w:r>
      <w:r w:rsidRPr="00A1534F">
        <w:rPr>
          <w:rFonts w:ascii="Arial" w:eastAsia="Arial" w:hAnsi="Arial" w:cs="Arial"/>
          <w:spacing w:val="-21"/>
        </w:rPr>
        <w:t xml:space="preserve"> </w:t>
      </w:r>
      <w:proofErr w:type="spellStart"/>
      <w:r w:rsidRPr="00A1534F">
        <w:rPr>
          <w:rFonts w:ascii="Arial" w:eastAsia="Arial" w:hAnsi="Arial" w:cs="Arial"/>
          <w:spacing w:val="-14"/>
          <w:w w:val="95"/>
        </w:rPr>
        <w:t>K</w:t>
      </w:r>
      <w:r w:rsidRPr="00A1534F">
        <w:rPr>
          <w:rFonts w:ascii="Arial" w:eastAsia="Arial" w:hAnsi="Arial" w:cs="Arial"/>
          <w:spacing w:val="-13"/>
          <w:w w:val="102"/>
        </w:rPr>
        <w:t>o</w:t>
      </w:r>
      <w:r w:rsidRPr="00A1534F">
        <w:rPr>
          <w:rFonts w:ascii="Arial" w:eastAsia="Arial" w:hAnsi="Arial" w:cs="Arial"/>
          <w:spacing w:val="-10"/>
        </w:rPr>
        <w:t>z</w:t>
      </w:r>
      <w:r w:rsidRPr="00A1534F">
        <w:rPr>
          <w:rFonts w:ascii="Arial" w:eastAsia="Arial" w:hAnsi="Arial" w:cs="Arial"/>
          <w:spacing w:val="-7"/>
          <w:w w:val="102"/>
        </w:rPr>
        <w:t>u</w:t>
      </w:r>
      <w:r w:rsidRPr="00A1534F">
        <w:rPr>
          <w:rFonts w:ascii="Arial" w:eastAsia="Arial" w:hAnsi="Arial" w:cs="Arial"/>
          <w:spacing w:val="-8"/>
          <w:w w:val="102"/>
        </w:rPr>
        <w:t>b</w:t>
      </w:r>
      <w:r w:rsidRPr="00A1534F">
        <w:rPr>
          <w:rFonts w:ascii="Arial" w:eastAsia="Arial" w:hAnsi="Arial" w:cs="Arial"/>
          <w:spacing w:val="-7"/>
          <w:w w:val="104"/>
        </w:rPr>
        <w:t>s</w:t>
      </w:r>
      <w:r w:rsidRPr="00A1534F">
        <w:rPr>
          <w:rFonts w:ascii="Arial" w:eastAsia="Arial" w:hAnsi="Arial" w:cs="Arial"/>
          <w:spacing w:val="-9"/>
          <w:w w:val="102"/>
        </w:rPr>
        <w:t>k</w:t>
      </w:r>
      <w:r w:rsidRPr="00A1534F">
        <w:rPr>
          <w:rFonts w:ascii="Arial" w:eastAsia="Arial" w:hAnsi="Arial" w:cs="Arial"/>
          <w:spacing w:val="-3"/>
          <w:w w:val="98"/>
        </w:rPr>
        <w:t>a</w:t>
      </w:r>
      <w:proofErr w:type="spellEnd"/>
      <w:r w:rsidRPr="00A1534F">
        <w:rPr>
          <w:rFonts w:ascii="Arial" w:eastAsia="Arial" w:hAnsi="Arial" w:cs="Arial"/>
          <w:w w:val="70"/>
        </w:rPr>
        <w:t>,</w:t>
      </w:r>
    </w:p>
    <w:p w:rsidR="00A1534F" w:rsidRPr="00A1534F" w:rsidRDefault="00A1534F" w:rsidP="00A1534F">
      <w:pPr>
        <w:spacing w:before="25" w:after="0" w:line="240" w:lineRule="auto"/>
        <w:ind w:left="5634" w:right="-20"/>
        <w:rPr>
          <w:rFonts w:ascii="Arial" w:eastAsia="Times New Roman" w:hAnsi="Arial" w:cs="Arial"/>
        </w:rPr>
      </w:pPr>
      <w:r w:rsidRPr="00A1534F">
        <w:rPr>
          <w:rFonts w:ascii="Arial" w:eastAsia="Times New Roman" w:hAnsi="Arial" w:cs="Arial"/>
          <w:spacing w:val="-11"/>
          <w:w w:val="84"/>
        </w:rPr>
        <w:t>I</w:t>
      </w:r>
      <w:r w:rsidRPr="00A1534F">
        <w:rPr>
          <w:rFonts w:ascii="Arial" w:eastAsia="Times New Roman" w:hAnsi="Arial" w:cs="Arial"/>
          <w:spacing w:val="-7"/>
          <w:w w:val="113"/>
        </w:rPr>
        <w:t>z</w:t>
      </w:r>
      <w:r w:rsidRPr="00A1534F">
        <w:rPr>
          <w:rFonts w:ascii="Arial" w:eastAsia="Times New Roman" w:hAnsi="Arial" w:cs="Arial"/>
          <w:spacing w:val="-7"/>
          <w:w w:val="118"/>
        </w:rPr>
        <w:t>ab</w:t>
      </w:r>
      <w:r w:rsidRPr="00A1534F">
        <w:rPr>
          <w:rFonts w:ascii="Arial" w:eastAsia="Times New Roman" w:hAnsi="Arial" w:cs="Arial"/>
          <w:spacing w:val="-6"/>
          <w:w w:val="117"/>
        </w:rPr>
        <w:t>e</w:t>
      </w:r>
      <w:r w:rsidRPr="00A1534F">
        <w:rPr>
          <w:rFonts w:ascii="Arial" w:eastAsia="Times New Roman" w:hAnsi="Arial" w:cs="Arial"/>
          <w:spacing w:val="-9"/>
          <w:w w:val="90"/>
        </w:rPr>
        <w:t>l</w:t>
      </w:r>
      <w:r w:rsidRPr="00A1534F">
        <w:rPr>
          <w:rFonts w:ascii="Arial" w:eastAsia="Times New Roman" w:hAnsi="Arial" w:cs="Arial"/>
          <w:w w:val="123"/>
        </w:rPr>
        <w:t>a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proofErr w:type="spellStart"/>
      <w:r w:rsidRPr="00A1534F">
        <w:rPr>
          <w:rFonts w:ascii="Arial" w:eastAsia="Times New Roman" w:hAnsi="Arial" w:cs="Arial"/>
          <w:spacing w:val="-8"/>
          <w:w w:val="97"/>
        </w:rPr>
        <w:t>M</w:t>
      </w:r>
      <w:r w:rsidRPr="00A1534F">
        <w:rPr>
          <w:rFonts w:ascii="Arial" w:eastAsia="Times New Roman" w:hAnsi="Arial" w:cs="Arial"/>
          <w:spacing w:val="-8"/>
          <w:w w:val="117"/>
        </w:rPr>
        <w:t>e</w:t>
      </w:r>
      <w:r w:rsidRPr="00A1534F">
        <w:rPr>
          <w:rFonts w:ascii="Arial" w:eastAsia="Times New Roman" w:hAnsi="Arial" w:cs="Arial"/>
          <w:spacing w:val="-3"/>
        </w:rPr>
        <w:t>y</w:t>
      </w:r>
      <w:r w:rsidRPr="00A1534F">
        <w:rPr>
          <w:rFonts w:ascii="Arial" w:eastAsia="Times New Roman" w:hAnsi="Arial" w:cs="Arial"/>
          <w:spacing w:val="-7"/>
          <w:w w:val="113"/>
        </w:rPr>
        <w:t>z</w:t>
      </w:r>
      <w:r w:rsidRPr="00A1534F">
        <w:rPr>
          <w:rFonts w:ascii="Arial" w:eastAsia="Times New Roman" w:hAnsi="Arial" w:cs="Arial"/>
          <w:spacing w:val="-3"/>
          <w:w w:val="123"/>
        </w:rPr>
        <w:t>a</w:t>
      </w:r>
      <w:proofErr w:type="spellEnd"/>
      <w:r w:rsidRPr="00A1534F">
        <w:rPr>
          <w:rFonts w:ascii="Arial" w:eastAsia="Times New Roman" w:hAnsi="Arial" w:cs="Arial"/>
          <w:w w:val="78"/>
        </w:rPr>
        <w:t>,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r w:rsidRPr="00A1534F">
        <w:rPr>
          <w:rFonts w:ascii="Arial" w:eastAsia="Times New Roman" w:hAnsi="Arial" w:cs="Arial"/>
          <w:spacing w:val="-10"/>
        </w:rPr>
        <w:t>A</w:t>
      </w:r>
      <w:r w:rsidRPr="00A1534F">
        <w:rPr>
          <w:rFonts w:ascii="Arial" w:eastAsia="Times New Roman" w:hAnsi="Arial" w:cs="Arial"/>
          <w:spacing w:val="-8"/>
        </w:rPr>
        <w:t>d</w:t>
      </w:r>
      <w:r w:rsidRPr="00A1534F">
        <w:rPr>
          <w:rFonts w:ascii="Arial" w:eastAsia="Times New Roman" w:hAnsi="Arial" w:cs="Arial"/>
          <w:spacing w:val="-7"/>
        </w:rPr>
        <w:t>a</w:t>
      </w:r>
      <w:r w:rsidRPr="00A1534F">
        <w:rPr>
          <w:rFonts w:ascii="Arial" w:eastAsia="Times New Roman" w:hAnsi="Arial" w:cs="Arial"/>
        </w:rPr>
        <w:t>m</w:t>
      </w:r>
      <w:r w:rsidRPr="00A1534F">
        <w:rPr>
          <w:rFonts w:ascii="Arial" w:eastAsia="Times New Roman" w:hAnsi="Arial" w:cs="Arial"/>
          <w:spacing w:val="25"/>
        </w:rPr>
        <w:t xml:space="preserve"> </w:t>
      </w:r>
      <w:proofErr w:type="spellStart"/>
      <w:r w:rsidRPr="00A1534F">
        <w:rPr>
          <w:rFonts w:ascii="Arial" w:eastAsia="Times New Roman" w:hAnsi="Arial" w:cs="Arial"/>
          <w:spacing w:val="-8"/>
          <w:w w:val="95"/>
        </w:rPr>
        <w:t>R</w:t>
      </w:r>
      <w:r w:rsidRPr="00A1534F">
        <w:rPr>
          <w:rFonts w:ascii="Arial" w:eastAsia="Times New Roman" w:hAnsi="Arial" w:cs="Arial"/>
          <w:spacing w:val="-4"/>
          <w:w w:val="117"/>
        </w:rPr>
        <w:t>ę</w:t>
      </w:r>
      <w:r w:rsidRPr="00A1534F">
        <w:rPr>
          <w:rFonts w:ascii="Arial" w:eastAsia="Times New Roman" w:hAnsi="Arial" w:cs="Arial"/>
          <w:spacing w:val="-8"/>
          <w:w w:val="113"/>
        </w:rPr>
        <w:t>b</w:t>
      </w:r>
      <w:r w:rsidRPr="00A1534F">
        <w:rPr>
          <w:rFonts w:ascii="Arial" w:eastAsia="Times New Roman" w:hAnsi="Arial" w:cs="Arial"/>
          <w:spacing w:val="-8"/>
          <w:w w:val="123"/>
        </w:rPr>
        <w:t>a</w:t>
      </w:r>
      <w:r w:rsidRPr="00A1534F">
        <w:rPr>
          <w:rFonts w:ascii="Arial" w:eastAsia="Times New Roman" w:hAnsi="Arial" w:cs="Arial"/>
          <w:spacing w:val="-9"/>
          <w:w w:val="117"/>
        </w:rPr>
        <w:t>c</w:t>
      </w:r>
      <w:r w:rsidRPr="00A1534F">
        <w:rPr>
          <w:rFonts w:ascii="Arial" w:eastAsia="Times New Roman" w:hAnsi="Arial" w:cs="Arial"/>
          <w:spacing w:val="-5"/>
          <w:w w:val="113"/>
        </w:rPr>
        <w:t>z</w:t>
      </w:r>
      <w:proofErr w:type="spellEnd"/>
      <w:r w:rsidRPr="00A1534F">
        <w:rPr>
          <w:rFonts w:ascii="Arial" w:eastAsia="Times New Roman" w:hAnsi="Arial" w:cs="Arial"/>
          <w:w w:val="78"/>
        </w:rPr>
        <w:t>,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r w:rsidRPr="00A1534F">
        <w:rPr>
          <w:rFonts w:ascii="Arial" w:eastAsia="Times New Roman" w:hAnsi="Arial" w:cs="Arial"/>
          <w:spacing w:val="-4"/>
          <w:w w:val="88"/>
        </w:rPr>
        <w:t>K</w:t>
      </w:r>
      <w:r w:rsidRPr="00A1534F">
        <w:rPr>
          <w:rFonts w:ascii="Arial" w:eastAsia="Times New Roman" w:hAnsi="Arial" w:cs="Arial"/>
          <w:spacing w:val="-4"/>
          <w:w w:val="105"/>
        </w:rPr>
        <w:t>r</w:t>
      </w:r>
      <w:r w:rsidRPr="00A1534F">
        <w:rPr>
          <w:rFonts w:ascii="Arial" w:eastAsia="Times New Roman" w:hAnsi="Arial" w:cs="Arial"/>
          <w:spacing w:val="-4"/>
          <w:w w:val="113"/>
        </w:rPr>
        <w:t>z</w:t>
      </w:r>
      <w:r w:rsidRPr="00A1534F">
        <w:rPr>
          <w:rFonts w:ascii="Arial" w:eastAsia="Times New Roman" w:hAnsi="Arial" w:cs="Arial"/>
          <w:spacing w:val="-10"/>
        </w:rPr>
        <w:t>y</w:t>
      </w:r>
      <w:r w:rsidRPr="00A1534F">
        <w:rPr>
          <w:rFonts w:ascii="Arial" w:eastAsia="Times New Roman" w:hAnsi="Arial" w:cs="Arial"/>
          <w:spacing w:val="-9"/>
          <w:w w:val="134"/>
        </w:rPr>
        <w:t>s</w:t>
      </w:r>
      <w:r w:rsidRPr="00A1534F">
        <w:rPr>
          <w:rFonts w:ascii="Arial" w:eastAsia="Times New Roman" w:hAnsi="Arial" w:cs="Arial"/>
          <w:spacing w:val="-5"/>
          <w:w w:val="113"/>
        </w:rPr>
        <w:t>z</w:t>
      </w:r>
      <w:r w:rsidRPr="00A1534F">
        <w:rPr>
          <w:rFonts w:ascii="Arial" w:eastAsia="Times New Roman" w:hAnsi="Arial" w:cs="Arial"/>
          <w:spacing w:val="-11"/>
          <w:w w:val="121"/>
        </w:rPr>
        <w:t>t</w:t>
      </w:r>
      <w:r w:rsidRPr="00A1534F">
        <w:rPr>
          <w:rFonts w:ascii="Arial" w:eastAsia="Times New Roman" w:hAnsi="Arial" w:cs="Arial"/>
          <w:spacing w:val="-10"/>
          <w:w w:val="113"/>
        </w:rPr>
        <w:t>o</w:t>
      </w:r>
      <w:r w:rsidRPr="00A1534F">
        <w:rPr>
          <w:rFonts w:ascii="Arial" w:eastAsia="Times New Roman" w:hAnsi="Arial" w:cs="Arial"/>
          <w:w w:val="98"/>
        </w:rPr>
        <w:t>f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proofErr w:type="spellStart"/>
      <w:r w:rsidRPr="00A1534F">
        <w:rPr>
          <w:rFonts w:ascii="Arial" w:eastAsia="Times New Roman" w:hAnsi="Arial" w:cs="Arial"/>
          <w:spacing w:val="-8"/>
          <w:w w:val="109"/>
        </w:rPr>
        <w:t>S</w:t>
      </w:r>
      <w:r w:rsidRPr="00A1534F">
        <w:rPr>
          <w:rFonts w:ascii="Arial" w:eastAsia="Times New Roman" w:hAnsi="Arial" w:cs="Arial"/>
          <w:spacing w:val="-8"/>
          <w:w w:val="90"/>
        </w:rPr>
        <w:t>i</w:t>
      </w:r>
      <w:r w:rsidRPr="00A1534F">
        <w:rPr>
          <w:rFonts w:ascii="Arial" w:eastAsia="Times New Roman" w:hAnsi="Arial" w:cs="Arial"/>
          <w:spacing w:val="-13"/>
          <w:w w:val="102"/>
        </w:rPr>
        <w:t>k</w:t>
      </w:r>
      <w:r w:rsidRPr="00A1534F">
        <w:rPr>
          <w:rFonts w:ascii="Arial" w:eastAsia="Times New Roman" w:hAnsi="Arial" w:cs="Arial"/>
          <w:spacing w:val="-7"/>
          <w:w w:val="113"/>
        </w:rPr>
        <w:t>o</w:t>
      </w:r>
      <w:r w:rsidRPr="00A1534F">
        <w:rPr>
          <w:rFonts w:ascii="Arial" w:eastAsia="Times New Roman" w:hAnsi="Arial" w:cs="Arial"/>
          <w:spacing w:val="-10"/>
          <w:w w:val="105"/>
        </w:rPr>
        <w:t>r</w:t>
      </w:r>
      <w:r w:rsidRPr="00A1534F">
        <w:rPr>
          <w:rFonts w:ascii="Arial" w:eastAsia="Times New Roman" w:hAnsi="Arial" w:cs="Arial"/>
          <w:spacing w:val="-3"/>
          <w:w w:val="123"/>
        </w:rPr>
        <w:t>a</w:t>
      </w:r>
      <w:proofErr w:type="spellEnd"/>
      <w:r w:rsidRPr="00A1534F">
        <w:rPr>
          <w:rFonts w:ascii="Arial" w:eastAsia="Times New Roman" w:hAnsi="Arial" w:cs="Arial"/>
          <w:w w:val="78"/>
        </w:rPr>
        <w:t>,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r w:rsidRPr="00A1534F">
        <w:rPr>
          <w:rFonts w:ascii="Arial" w:eastAsia="Times New Roman" w:hAnsi="Arial" w:cs="Arial"/>
          <w:spacing w:val="-6"/>
          <w:w w:val="87"/>
        </w:rPr>
        <w:t>A</w:t>
      </w:r>
      <w:r w:rsidRPr="00A1534F">
        <w:rPr>
          <w:rFonts w:ascii="Arial" w:eastAsia="Times New Roman" w:hAnsi="Arial" w:cs="Arial"/>
          <w:spacing w:val="-7"/>
          <w:w w:val="113"/>
        </w:rPr>
        <w:t>n</w:t>
      </w:r>
      <w:r w:rsidRPr="00A1534F">
        <w:rPr>
          <w:rFonts w:ascii="Arial" w:eastAsia="Times New Roman" w:hAnsi="Arial" w:cs="Arial"/>
          <w:spacing w:val="-9"/>
          <w:w w:val="113"/>
        </w:rPr>
        <w:t>n</w:t>
      </w:r>
      <w:r w:rsidRPr="00A1534F">
        <w:rPr>
          <w:rFonts w:ascii="Arial" w:eastAsia="Times New Roman" w:hAnsi="Arial" w:cs="Arial"/>
          <w:w w:val="123"/>
        </w:rPr>
        <w:t>a</w:t>
      </w:r>
    </w:p>
    <w:p w:rsidR="00A1534F" w:rsidRPr="00A1534F" w:rsidRDefault="00A1534F" w:rsidP="00A1534F">
      <w:pPr>
        <w:spacing w:before="24" w:after="0" w:line="240" w:lineRule="auto"/>
        <w:ind w:left="5634" w:right="-20"/>
        <w:rPr>
          <w:rFonts w:ascii="Arial" w:eastAsia="Times New Roman" w:hAnsi="Arial" w:cs="Arial"/>
        </w:rPr>
      </w:pPr>
      <w:proofErr w:type="spellStart"/>
      <w:proofErr w:type="gramStart"/>
      <w:r w:rsidRPr="00A1534F">
        <w:rPr>
          <w:rFonts w:ascii="Arial" w:eastAsia="Times New Roman" w:hAnsi="Arial" w:cs="Arial"/>
          <w:spacing w:val="-4"/>
          <w:w w:val="109"/>
        </w:rPr>
        <w:t>S</w:t>
      </w:r>
      <w:r w:rsidRPr="00A1534F">
        <w:rPr>
          <w:rFonts w:ascii="Arial" w:eastAsia="Times New Roman" w:hAnsi="Arial" w:cs="Arial"/>
          <w:spacing w:val="-11"/>
          <w:w w:val="121"/>
        </w:rPr>
        <w:t>t</w:t>
      </w:r>
      <w:r w:rsidRPr="00A1534F">
        <w:rPr>
          <w:rFonts w:ascii="Arial" w:eastAsia="Times New Roman" w:hAnsi="Arial" w:cs="Arial"/>
          <w:spacing w:val="-7"/>
          <w:w w:val="113"/>
        </w:rPr>
        <w:t>o</w:t>
      </w:r>
      <w:r w:rsidRPr="00A1534F">
        <w:rPr>
          <w:rFonts w:ascii="Arial" w:eastAsia="Times New Roman" w:hAnsi="Arial" w:cs="Arial"/>
          <w:spacing w:val="-13"/>
          <w:w w:val="102"/>
        </w:rPr>
        <w:t>k</w:t>
      </w:r>
      <w:r w:rsidRPr="00A1534F">
        <w:rPr>
          <w:rFonts w:ascii="Arial" w:eastAsia="Times New Roman" w:hAnsi="Arial" w:cs="Arial"/>
          <w:spacing w:val="-11"/>
          <w:w w:val="108"/>
        </w:rPr>
        <w:t>ow</w:t>
      </w:r>
      <w:r w:rsidRPr="00A1534F">
        <w:rPr>
          <w:rFonts w:ascii="Arial" w:eastAsia="Times New Roman" w:hAnsi="Arial" w:cs="Arial"/>
          <w:spacing w:val="-7"/>
          <w:w w:val="134"/>
        </w:rPr>
        <w:t>s</w:t>
      </w:r>
      <w:r w:rsidRPr="00A1534F">
        <w:rPr>
          <w:rFonts w:ascii="Arial" w:eastAsia="Times New Roman" w:hAnsi="Arial" w:cs="Arial"/>
          <w:spacing w:val="-9"/>
          <w:w w:val="102"/>
        </w:rPr>
        <w:t>k</w:t>
      </w:r>
      <w:r w:rsidRPr="00A1534F">
        <w:rPr>
          <w:rFonts w:ascii="Arial" w:eastAsia="Times New Roman" w:hAnsi="Arial" w:cs="Arial"/>
          <w:spacing w:val="-3"/>
          <w:w w:val="123"/>
        </w:rPr>
        <w:t>a</w:t>
      </w:r>
      <w:proofErr w:type="spellEnd"/>
      <w:r w:rsidRPr="00A1534F">
        <w:rPr>
          <w:rFonts w:ascii="Arial" w:eastAsia="Times New Roman" w:hAnsi="Arial" w:cs="Arial"/>
          <w:w w:val="78"/>
        </w:rPr>
        <w:t>,</w:t>
      </w:r>
      <w:r w:rsidRPr="00A1534F">
        <w:rPr>
          <w:rFonts w:ascii="Arial" w:eastAsia="Times New Roman" w:hAnsi="Arial" w:cs="Arial"/>
          <w:spacing w:val="-15"/>
        </w:rPr>
        <w:t xml:space="preserve"> </w:t>
      </w:r>
      <w:proofErr w:type="spellStart"/>
      <w:r w:rsidRPr="00A1534F">
        <w:rPr>
          <w:rFonts w:ascii="Arial" w:eastAsia="Times New Roman" w:hAnsi="Arial" w:cs="Arial"/>
          <w:spacing w:val="-8"/>
        </w:rPr>
        <w:t>K</w:t>
      </w:r>
      <w:r w:rsidRPr="00A1534F">
        <w:rPr>
          <w:rFonts w:ascii="Arial" w:eastAsia="Times New Roman" w:hAnsi="Arial" w:cs="Arial"/>
          <w:spacing w:val="-7"/>
        </w:rPr>
        <w:t>a</w:t>
      </w:r>
      <w:r w:rsidRPr="00A1534F">
        <w:rPr>
          <w:rFonts w:ascii="Arial" w:eastAsia="Times New Roman" w:hAnsi="Arial" w:cs="Arial"/>
          <w:spacing w:val="-8"/>
        </w:rPr>
        <w:t>m</w:t>
      </w:r>
      <w:r w:rsidRPr="00A1534F">
        <w:rPr>
          <w:rFonts w:ascii="Arial" w:eastAsia="Times New Roman" w:hAnsi="Arial" w:cs="Arial"/>
          <w:spacing w:val="-9"/>
        </w:rPr>
        <w:t>i</w:t>
      </w:r>
      <w:r w:rsidRPr="00A1534F">
        <w:rPr>
          <w:rFonts w:ascii="Arial" w:eastAsia="Times New Roman" w:hAnsi="Arial" w:cs="Arial"/>
        </w:rPr>
        <w:t>l</w:t>
      </w:r>
      <w:proofErr w:type="spellEnd"/>
      <w:r w:rsidRPr="00A1534F">
        <w:rPr>
          <w:rFonts w:ascii="Arial" w:eastAsia="Times New Roman" w:hAnsi="Arial" w:cs="Arial"/>
          <w:spacing w:val="-2"/>
        </w:rPr>
        <w:t xml:space="preserve"> </w:t>
      </w:r>
      <w:proofErr w:type="spellStart"/>
      <w:r w:rsidRPr="00A1534F">
        <w:rPr>
          <w:rFonts w:ascii="Arial" w:eastAsia="Times New Roman" w:hAnsi="Arial" w:cs="Arial"/>
          <w:spacing w:val="-8"/>
          <w:w w:val="106"/>
        </w:rPr>
        <w:t>Ś</w:t>
      </w:r>
      <w:r w:rsidRPr="00A1534F">
        <w:rPr>
          <w:rFonts w:ascii="Arial" w:eastAsia="Times New Roman" w:hAnsi="Arial" w:cs="Arial"/>
          <w:spacing w:val="-10"/>
          <w:w w:val="106"/>
        </w:rPr>
        <w:t>l</w:t>
      </w:r>
      <w:r w:rsidRPr="00A1534F">
        <w:rPr>
          <w:rFonts w:ascii="Arial" w:eastAsia="Times New Roman" w:hAnsi="Arial" w:cs="Arial"/>
          <w:spacing w:val="-8"/>
          <w:w w:val="106"/>
        </w:rPr>
        <w:t>i</w:t>
      </w:r>
      <w:r w:rsidRPr="00A1534F">
        <w:rPr>
          <w:rFonts w:ascii="Arial" w:eastAsia="Times New Roman" w:hAnsi="Arial" w:cs="Arial"/>
          <w:spacing w:val="-12"/>
          <w:w w:val="106"/>
        </w:rPr>
        <w:t>wow</w:t>
      </w:r>
      <w:r w:rsidRPr="00A1534F">
        <w:rPr>
          <w:rFonts w:ascii="Arial" w:eastAsia="Times New Roman" w:hAnsi="Arial" w:cs="Arial"/>
          <w:spacing w:val="-7"/>
          <w:w w:val="106"/>
        </w:rPr>
        <w:t>s</w:t>
      </w:r>
      <w:r w:rsidRPr="00A1534F">
        <w:rPr>
          <w:rFonts w:ascii="Arial" w:eastAsia="Times New Roman" w:hAnsi="Arial" w:cs="Arial"/>
          <w:spacing w:val="-6"/>
          <w:w w:val="106"/>
        </w:rPr>
        <w:t>k</w:t>
      </w:r>
      <w:r w:rsidRPr="00A1534F">
        <w:rPr>
          <w:rFonts w:ascii="Arial" w:eastAsia="Times New Roman" w:hAnsi="Arial" w:cs="Arial"/>
          <w:spacing w:val="-8"/>
          <w:w w:val="106"/>
        </w:rPr>
        <w:t>i</w:t>
      </w:r>
      <w:proofErr w:type="spellEnd"/>
      <w:r w:rsidRPr="00A1534F">
        <w:rPr>
          <w:rFonts w:ascii="Arial" w:eastAsia="Times New Roman" w:hAnsi="Arial" w:cs="Arial"/>
          <w:w w:val="106"/>
        </w:rPr>
        <w:t>.</w:t>
      </w:r>
      <w:proofErr w:type="gramEnd"/>
    </w:p>
    <w:p w:rsidR="00A1534F" w:rsidRPr="00A1534F" w:rsidRDefault="00A1534F" w:rsidP="00A1534F">
      <w:pPr>
        <w:spacing w:before="3" w:after="0" w:line="120" w:lineRule="exact"/>
        <w:rPr>
          <w:rFonts w:ascii="Arial" w:hAnsi="Arial" w:cs="Arial"/>
        </w:rPr>
      </w:pPr>
    </w:p>
    <w:p w:rsidR="00A1534F" w:rsidRPr="00A1534F" w:rsidRDefault="00A1534F" w:rsidP="00A1534F">
      <w:pPr>
        <w:spacing w:after="0" w:line="200" w:lineRule="exact"/>
        <w:rPr>
          <w:rFonts w:ascii="Arial" w:hAnsi="Arial" w:cs="Arial"/>
        </w:rPr>
      </w:pPr>
    </w:p>
    <w:p w:rsidR="00957F8D" w:rsidRPr="00A1534F" w:rsidRDefault="00A1534F" w:rsidP="00A1534F">
      <w:pPr>
        <w:spacing w:after="0" w:line="260" w:lineRule="auto"/>
        <w:ind w:left="5634" w:right="35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7"/>
          <w:w w:val="97"/>
        </w:rPr>
        <w:t>T</w:t>
      </w:r>
      <w:r w:rsidRPr="00A1534F">
        <w:rPr>
          <w:rFonts w:ascii="Arial" w:eastAsia="Arial" w:hAnsi="Arial" w:cs="Arial"/>
          <w:spacing w:val="-7"/>
          <w:w w:val="97"/>
        </w:rPr>
        <w:t>h</w:t>
      </w:r>
      <w:r w:rsidRPr="00A1534F">
        <w:rPr>
          <w:rFonts w:ascii="Arial" w:eastAsia="Arial" w:hAnsi="Arial" w:cs="Arial"/>
          <w:w w:val="97"/>
        </w:rPr>
        <w:t>e</w:t>
      </w:r>
      <w:r w:rsidRPr="00A1534F">
        <w:rPr>
          <w:rFonts w:ascii="Arial" w:eastAsia="Arial" w:hAnsi="Arial" w:cs="Arial"/>
          <w:spacing w:val="-17"/>
          <w:w w:val="97"/>
        </w:rPr>
        <w:t xml:space="preserve"> </w:t>
      </w:r>
      <w:r w:rsidRPr="00A1534F">
        <w:rPr>
          <w:rFonts w:ascii="Arial" w:eastAsia="Arial" w:hAnsi="Arial" w:cs="Arial"/>
          <w:spacing w:val="-7"/>
        </w:rPr>
        <w:t>pub</w:t>
      </w:r>
      <w:r w:rsidRPr="00A1534F">
        <w:rPr>
          <w:rFonts w:ascii="Arial" w:eastAsia="Arial" w:hAnsi="Arial" w:cs="Arial"/>
          <w:spacing w:val="-9"/>
        </w:rPr>
        <w:t>l</w:t>
      </w:r>
      <w:r w:rsidRPr="00A1534F">
        <w:rPr>
          <w:rFonts w:ascii="Arial" w:eastAsia="Arial" w:hAnsi="Arial" w:cs="Arial"/>
          <w:spacing w:val="-8"/>
        </w:rPr>
        <w:t>i</w:t>
      </w:r>
      <w:r w:rsidRPr="00A1534F">
        <w:rPr>
          <w:rFonts w:ascii="Arial" w:eastAsia="Arial" w:hAnsi="Arial" w:cs="Arial"/>
          <w:spacing w:val="-7"/>
        </w:rPr>
        <w:t>c</w:t>
      </w:r>
      <w:r w:rsidRPr="00A1534F">
        <w:rPr>
          <w:rFonts w:ascii="Arial" w:eastAsia="Arial" w:hAnsi="Arial" w:cs="Arial"/>
          <w:spacing w:val="-9"/>
        </w:rPr>
        <w:t>a</w:t>
      </w:r>
      <w:r w:rsidRPr="00A1534F">
        <w:rPr>
          <w:rFonts w:ascii="Arial" w:eastAsia="Arial" w:hAnsi="Arial" w:cs="Arial"/>
          <w:spacing w:val="-8"/>
        </w:rPr>
        <w:t>ti</w:t>
      </w:r>
      <w:r w:rsidRPr="00A1534F">
        <w:rPr>
          <w:rFonts w:ascii="Arial" w:eastAsia="Arial" w:hAnsi="Arial" w:cs="Arial"/>
          <w:spacing w:val="-7"/>
        </w:rPr>
        <w:t>o</w:t>
      </w:r>
      <w:r w:rsidRPr="00A1534F">
        <w:rPr>
          <w:rFonts w:ascii="Arial" w:eastAsia="Arial" w:hAnsi="Arial" w:cs="Arial"/>
        </w:rPr>
        <w:t>n</w:t>
      </w:r>
      <w:r w:rsidRPr="00A1534F">
        <w:rPr>
          <w:rFonts w:ascii="Arial" w:eastAsia="Arial" w:hAnsi="Arial" w:cs="Arial"/>
          <w:spacing w:val="29"/>
        </w:rPr>
        <w:t xml:space="preserve"> </w:t>
      </w:r>
      <w:r w:rsidRPr="00A1534F">
        <w:rPr>
          <w:rFonts w:ascii="Arial" w:eastAsia="Arial" w:hAnsi="Arial" w:cs="Arial"/>
          <w:spacing w:val="-9"/>
        </w:rPr>
        <w:t>i</w:t>
      </w:r>
      <w:r w:rsidRPr="00A1534F">
        <w:rPr>
          <w:rFonts w:ascii="Arial" w:eastAsia="Arial" w:hAnsi="Arial" w:cs="Arial"/>
        </w:rPr>
        <w:t>s</w:t>
      </w:r>
      <w:r w:rsidRPr="00A1534F">
        <w:rPr>
          <w:rFonts w:ascii="Arial" w:eastAsia="Arial" w:hAnsi="Arial" w:cs="Arial"/>
          <w:spacing w:val="-9"/>
        </w:rPr>
        <w:t xml:space="preserve"> </w:t>
      </w:r>
      <w:r w:rsidRPr="00A1534F">
        <w:rPr>
          <w:rFonts w:ascii="Arial" w:eastAsia="Arial" w:hAnsi="Arial" w:cs="Arial"/>
          <w:spacing w:val="-12"/>
        </w:rPr>
        <w:t>a</w:t>
      </w:r>
      <w:r w:rsidRPr="00A1534F">
        <w:rPr>
          <w:rFonts w:ascii="Arial" w:eastAsia="Arial" w:hAnsi="Arial" w:cs="Arial"/>
          <w:spacing w:val="-11"/>
        </w:rPr>
        <w:t>v</w:t>
      </w:r>
      <w:r w:rsidRPr="00A1534F">
        <w:rPr>
          <w:rFonts w:ascii="Arial" w:eastAsia="Arial" w:hAnsi="Arial" w:cs="Arial"/>
          <w:spacing w:val="-8"/>
        </w:rPr>
        <w:t>a</w:t>
      </w:r>
      <w:r w:rsidRPr="00A1534F">
        <w:rPr>
          <w:rFonts w:ascii="Arial" w:eastAsia="Arial" w:hAnsi="Arial" w:cs="Arial"/>
          <w:spacing w:val="-9"/>
        </w:rPr>
        <w:t>il</w:t>
      </w:r>
      <w:r w:rsidRPr="00A1534F">
        <w:rPr>
          <w:rFonts w:ascii="Arial" w:eastAsia="Arial" w:hAnsi="Arial" w:cs="Arial"/>
          <w:spacing w:val="-7"/>
        </w:rPr>
        <w:t>ab</w:t>
      </w:r>
      <w:r w:rsidRPr="00A1534F">
        <w:rPr>
          <w:rFonts w:ascii="Arial" w:eastAsia="Arial" w:hAnsi="Arial" w:cs="Arial"/>
          <w:spacing w:val="-8"/>
        </w:rPr>
        <w:t>l</w:t>
      </w:r>
      <w:r w:rsidRPr="00A1534F">
        <w:rPr>
          <w:rFonts w:ascii="Arial" w:eastAsia="Arial" w:hAnsi="Arial" w:cs="Arial"/>
        </w:rPr>
        <w:t>e</w:t>
      </w:r>
      <w:r w:rsidRPr="00A1534F">
        <w:rPr>
          <w:rFonts w:ascii="Arial" w:eastAsia="Arial" w:hAnsi="Arial" w:cs="Arial"/>
          <w:spacing w:val="-14"/>
        </w:rPr>
        <w:t xml:space="preserve"> </w:t>
      </w:r>
      <w:r w:rsidRPr="00A1534F">
        <w:rPr>
          <w:rFonts w:ascii="Arial" w:eastAsia="Arial" w:hAnsi="Arial" w:cs="Arial"/>
          <w:spacing w:val="-7"/>
        </w:rPr>
        <w:t>und</w:t>
      </w:r>
      <w:r w:rsidRPr="00A1534F">
        <w:rPr>
          <w:rFonts w:ascii="Arial" w:eastAsia="Arial" w:hAnsi="Arial" w:cs="Arial"/>
          <w:spacing w:val="-6"/>
        </w:rPr>
        <w:t>e</w:t>
      </w:r>
      <w:r w:rsidRPr="00A1534F">
        <w:rPr>
          <w:rFonts w:ascii="Arial" w:eastAsia="Arial" w:hAnsi="Arial" w:cs="Arial"/>
        </w:rPr>
        <w:t>r</w:t>
      </w:r>
      <w:r w:rsidRPr="00A1534F">
        <w:rPr>
          <w:rFonts w:ascii="Arial" w:eastAsia="Arial" w:hAnsi="Arial" w:cs="Arial"/>
          <w:spacing w:val="-18"/>
        </w:rPr>
        <w:t xml:space="preserve"> </w:t>
      </w:r>
      <w:r w:rsidRPr="00A1534F">
        <w:rPr>
          <w:rFonts w:ascii="Arial" w:eastAsia="Arial" w:hAnsi="Arial" w:cs="Arial"/>
        </w:rPr>
        <w:t>a</w:t>
      </w:r>
      <w:r w:rsidRPr="00A1534F">
        <w:rPr>
          <w:rFonts w:ascii="Arial" w:eastAsia="Arial" w:hAnsi="Arial" w:cs="Arial"/>
          <w:spacing w:val="-24"/>
        </w:rPr>
        <w:t xml:space="preserve"> </w:t>
      </w:r>
      <w:r w:rsidRPr="00A1534F">
        <w:rPr>
          <w:rFonts w:ascii="Arial" w:eastAsia="Arial" w:hAnsi="Arial" w:cs="Arial"/>
          <w:spacing w:val="-7"/>
          <w:w w:val="98"/>
        </w:rPr>
        <w:t>C</w:t>
      </w:r>
      <w:r w:rsidRPr="00A1534F">
        <w:rPr>
          <w:rFonts w:ascii="Arial" w:eastAsia="Arial" w:hAnsi="Arial" w:cs="Arial"/>
          <w:spacing w:val="-10"/>
          <w:w w:val="98"/>
        </w:rPr>
        <w:t>r</w:t>
      </w:r>
      <w:r w:rsidRPr="00A1534F">
        <w:rPr>
          <w:rFonts w:ascii="Arial" w:eastAsia="Arial" w:hAnsi="Arial" w:cs="Arial"/>
          <w:spacing w:val="-8"/>
          <w:w w:val="98"/>
        </w:rPr>
        <w:t>e</w:t>
      </w:r>
      <w:r w:rsidRPr="00A1534F">
        <w:rPr>
          <w:rFonts w:ascii="Arial" w:eastAsia="Arial" w:hAnsi="Arial" w:cs="Arial"/>
          <w:spacing w:val="-9"/>
          <w:w w:val="98"/>
        </w:rPr>
        <w:t>a</w:t>
      </w:r>
      <w:r w:rsidRPr="00A1534F">
        <w:rPr>
          <w:rFonts w:ascii="Arial" w:eastAsia="Arial" w:hAnsi="Arial" w:cs="Arial"/>
          <w:spacing w:val="-8"/>
          <w:w w:val="98"/>
        </w:rPr>
        <w:t>ti</w:t>
      </w:r>
      <w:r w:rsidRPr="00A1534F">
        <w:rPr>
          <w:rFonts w:ascii="Arial" w:eastAsia="Arial" w:hAnsi="Arial" w:cs="Arial"/>
          <w:spacing w:val="-11"/>
          <w:w w:val="98"/>
        </w:rPr>
        <w:t>v</w:t>
      </w:r>
      <w:r w:rsidRPr="00A1534F">
        <w:rPr>
          <w:rFonts w:ascii="Arial" w:eastAsia="Arial" w:hAnsi="Arial" w:cs="Arial"/>
          <w:w w:val="98"/>
        </w:rPr>
        <w:t>e</w:t>
      </w:r>
      <w:r w:rsidRPr="00A1534F">
        <w:rPr>
          <w:rFonts w:ascii="Arial" w:eastAsia="Arial" w:hAnsi="Arial" w:cs="Arial"/>
          <w:spacing w:val="-20"/>
          <w:w w:val="98"/>
        </w:rPr>
        <w:t xml:space="preserve"> </w:t>
      </w:r>
      <w:r w:rsidRPr="00A1534F">
        <w:rPr>
          <w:rFonts w:ascii="Arial" w:eastAsia="Arial" w:hAnsi="Arial" w:cs="Arial"/>
          <w:spacing w:val="-5"/>
          <w:w w:val="87"/>
        </w:rPr>
        <w:t>C</w:t>
      </w:r>
      <w:r w:rsidRPr="00A1534F">
        <w:rPr>
          <w:rFonts w:ascii="Arial" w:eastAsia="Arial" w:hAnsi="Arial" w:cs="Arial"/>
          <w:spacing w:val="-7"/>
          <w:w w:val="102"/>
        </w:rPr>
        <w:t>o</w:t>
      </w:r>
      <w:r w:rsidRPr="00A1534F">
        <w:rPr>
          <w:rFonts w:ascii="Arial" w:eastAsia="Arial" w:hAnsi="Arial" w:cs="Arial"/>
          <w:spacing w:val="-8"/>
          <w:w w:val="104"/>
        </w:rPr>
        <w:t>m</w:t>
      </w:r>
      <w:r w:rsidRPr="00A1534F">
        <w:rPr>
          <w:rFonts w:ascii="Arial" w:eastAsia="Arial" w:hAnsi="Arial" w:cs="Arial"/>
          <w:w w:val="135"/>
        </w:rPr>
        <w:t xml:space="preserve">- </w:t>
      </w:r>
      <w:r w:rsidRPr="00A1534F">
        <w:rPr>
          <w:rFonts w:ascii="Arial" w:eastAsia="Arial" w:hAnsi="Arial" w:cs="Arial"/>
          <w:spacing w:val="-7"/>
        </w:rPr>
        <w:t>mo</w:t>
      </w:r>
      <w:r w:rsidRPr="00A1534F">
        <w:rPr>
          <w:rFonts w:ascii="Arial" w:eastAsia="Arial" w:hAnsi="Arial" w:cs="Arial"/>
          <w:spacing w:val="-9"/>
        </w:rPr>
        <w:t>n</w:t>
      </w:r>
      <w:r w:rsidRPr="00A1534F">
        <w:rPr>
          <w:rFonts w:ascii="Arial" w:eastAsia="Arial" w:hAnsi="Arial" w:cs="Arial"/>
        </w:rPr>
        <w:t>s</w:t>
      </w:r>
      <w:r w:rsidRPr="00A1534F">
        <w:rPr>
          <w:rFonts w:ascii="Arial" w:eastAsia="Arial" w:hAnsi="Arial" w:cs="Arial"/>
          <w:spacing w:val="-4"/>
        </w:rPr>
        <w:t xml:space="preserve"> </w:t>
      </w:r>
      <w:r w:rsidRPr="00A1534F">
        <w:rPr>
          <w:rFonts w:ascii="Arial" w:eastAsia="Arial" w:hAnsi="Arial" w:cs="Arial"/>
          <w:spacing w:val="-13"/>
          <w:w w:val="94"/>
        </w:rPr>
        <w:t>A</w:t>
      </w:r>
      <w:r w:rsidRPr="00A1534F">
        <w:rPr>
          <w:rFonts w:ascii="Arial" w:eastAsia="Arial" w:hAnsi="Arial" w:cs="Arial"/>
          <w:spacing w:val="-3"/>
          <w:w w:val="121"/>
        </w:rPr>
        <w:t>t</w:t>
      </w:r>
      <w:r w:rsidRPr="00A1534F">
        <w:rPr>
          <w:rFonts w:ascii="Arial" w:eastAsia="Arial" w:hAnsi="Arial" w:cs="Arial"/>
          <w:spacing w:val="-7"/>
          <w:w w:val="112"/>
        </w:rPr>
        <w:t>tr</w:t>
      </w:r>
      <w:r w:rsidRPr="00A1534F">
        <w:rPr>
          <w:rFonts w:ascii="Arial" w:eastAsia="Arial" w:hAnsi="Arial" w:cs="Arial"/>
          <w:spacing w:val="-8"/>
          <w:w w:val="113"/>
        </w:rPr>
        <w:t>i</w:t>
      </w:r>
      <w:r w:rsidRPr="00A1534F">
        <w:rPr>
          <w:rFonts w:ascii="Arial" w:eastAsia="Arial" w:hAnsi="Arial" w:cs="Arial"/>
          <w:spacing w:val="-7"/>
          <w:w w:val="102"/>
        </w:rPr>
        <w:t>bu</w:t>
      </w:r>
      <w:r w:rsidRPr="00A1534F">
        <w:rPr>
          <w:rFonts w:ascii="Arial" w:eastAsia="Arial" w:hAnsi="Arial" w:cs="Arial"/>
          <w:spacing w:val="-8"/>
          <w:w w:val="121"/>
        </w:rPr>
        <w:t>t</w:t>
      </w:r>
      <w:r w:rsidRPr="00A1534F">
        <w:rPr>
          <w:rFonts w:ascii="Arial" w:eastAsia="Arial" w:hAnsi="Arial" w:cs="Arial"/>
          <w:spacing w:val="-7"/>
          <w:w w:val="105"/>
        </w:rPr>
        <w:t>io</w:t>
      </w:r>
      <w:r w:rsidRPr="00A1534F">
        <w:rPr>
          <w:rFonts w:ascii="Arial" w:eastAsia="Arial" w:hAnsi="Arial" w:cs="Arial"/>
          <w:w w:val="102"/>
        </w:rPr>
        <w:t>n</w:t>
      </w:r>
      <w:r w:rsidRPr="00A1534F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16259" behindDoc="1" locked="0" layoutInCell="1" allowOverlap="1" wp14:anchorId="27380370" wp14:editId="2AE8AE4A">
                <wp:simplePos x="0" y="0"/>
                <wp:positionH relativeFrom="page">
                  <wp:posOffset>1958340</wp:posOffset>
                </wp:positionH>
                <wp:positionV relativeFrom="paragraph">
                  <wp:posOffset>1175385</wp:posOffset>
                </wp:positionV>
                <wp:extent cx="148590" cy="1270"/>
                <wp:effectExtent l="34290" t="32385" r="36195" b="33020"/>
                <wp:wrapNone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270"/>
                          <a:chOff x="3084" y="1851"/>
                          <a:chExt cx="234" cy="2"/>
                        </a:xfrm>
                      </wpg:grpSpPr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3084" y="1851"/>
                            <a:ext cx="234" cy="2"/>
                          </a:xfrm>
                          <a:custGeom>
                            <a:avLst/>
                            <a:gdLst>
                              <a:gd name="T0" fmla="+- 0 3084 3084"/>
                              <a:gd name="T1" fmla="*/ T0 w 234"/>
                              <a:gd name="T2" fmla="+- 0 3318 3084"/>
                              <a:gd name="T3" fmla="*/ T2 w 2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">
                                <a:moveTo>
                                  <a:pt x="0" y="0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noFill/>
                          <a:ln w="57518">
                            <a:solidFill>
                              <a:srgbClr val="4545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54.2pt;margin-top:92.55pt;width:11.7pt;height:.1pt;z-index:-221;mso-position-horizontal-relative:page" coordorigin="3084,1851" coordsize="2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">
                <v:shape id="Freeform 15" o:spid="_x0000_s1027" style="position:absolute;left:3084;top:1851;width:234;height:2;visibility:visible;mso-wrap-style:square;v-text-anchor:top" coordsize="2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1xcAA&#10;AADbAAAADwAAAGRycy9kb3ducmV2LnhtbERPTYvCMBC9C/sfwix4s+l6UOkaRVxExZO67HocmrGt&#10;NpPSxLb6681B8Ph439N5Z0rRUO0Kywq+ohgEcWp1wZmC3+NqMAHhPLLG0jIpuJOD+eyjN8VE25b3&#10;1Bx8JkIIuwQV5N5XiZQuzcmgi2xFHLizrQ36AOtM6hrbEG5KOYzjkTRYcGjIsaJlTun1cDMK/ouf&#10;cvk46b/rukHTym532WZjpfqf3eIbhKfOv8Uv90YrGIax4Uv4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91xcAAAADbAAAADwAAAAAAAAAAAAAAAACYAgAAZHJzL2Rvd25y&#10;ZXYueG1sUEsFBgAAAAAEAAQA9QAAAIUDAAAAAA==&#10;" path="m,l234,e" filled="f" strokecolor="#454547" strokeweight="1.59772mm">
                  <v:path arrowok="t" o:connecttype="custom" o:connectlocs="0,0;23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bookmarkStart w:id="0" w:name="_GoBack"/>
      <w:bookmarkEnd w:id="0"/>
      <w:r w:rsidRPr="00A1534F">
        <w:rPr>
          <w:rFonts w:ascii="Arial" w:eastAsia="Arial" w:hAnsi="Arial" w:cs="Arial"/>
          <w:spacing w:val="-9"/>
        </w:rPr>
        <w:t>3</w:t>
      </w:r>
      <w:r w:rsidRPr="00A1534F">
        <w:rPr>
          <w:rFonts w:ascii="Arial" w:eastAsia="Arial" w:hAnsi="Arial" w:cs="Arial"/>
          <w:spacing w:val="-12"/>
        </w:rPr>
        <w:t>.</w:t>
      </w:r>
      <w:r w:rsidRPr="00A1534F">
        <w:rPr>
          <w:rFonts w:ascii="Arial" w:eastAsia="Arial" w:hAnsi="Arial" w:cs="Arial"/>
        </w:rPr>
        <w:t>0</w:t>
      </w:r>
      <w:r w:rsidRPr="00A1534F">
        <w:rPr>
          <w:rFonts w:ascii="Arial" w:eastAsia="Arial" w:hAnsi="Arial" w:cs="Arial"/>
          <w:spacing w:val="-21"/>
        </w:rPr>
        <w:t xml:space="preserve"> </w:t>
      </w:r>
      <w:r w:rsidRPr="00A1534F">
        <w:rPr>
          <w:rFonts w:ascii="Arial" w:eastAsia="Arial" w:hAnsi="Arial" w:cs="Arial"/>
          <w:spacing w:val="-10"/>
        </w:rPr>
        <w:t>P</w:t>
      </w:r>
      <w:r w:rsidRPr="00A1534F">
        <w:rPr>
          <w:rFonts w:ascii="Arial" w:eastAsia="Arial" w:hAnsi="Arial" w:cs="Arial"/>
          <w:spacing w:val="-7"/>
        </w:rPr>
        <w:t>o</w:t>
      </w:r>
      <w:r w:rsidRPr="00A1534F">
        <w:rPr>
          <w:rFonts w:ascii="Arial" w:eastAsia="Arial" w:hAnsi="Arial" w:cs="Arial"/>
          <w:spacing w:val="-9"/>
        </w:rPr>
        <w:t>l</w:t>
      </w:r>
      <w:r w:rsidRPr="00A1534F">
        <w:rPr>
          <w:rFonts w:ascii="Arial" w:eastAsia="Arial" w:hAnsi="Arial" w:cs="Arial"/>
          <w:spacing w:val="-7"/>
        </w:rPr>
        <w:t>an</w:t>
      </w:r>
      <w:r w:rsidRPr="00A1534F">
        <w:rPr>
          <w:rFonts w:ascii="Arial" w:eastAsia="Arial" w:hAnsi="Arial" w:cs="Arial"/>
        </w:rPr>
        <w:t>d</w:t>
      </w:r>
      <w:r w:rsidRPr="00A1534F">
        <w:rPr>
          <w:rFonts w:ascii="Arial" w:eastAsia="Arial" w:hAnsi="Arial" w:cs="Arial"/>
          <w:spacing w:val="-18"/>
        </w:rPr>
        <w:t xml:space="preserve"> </w:t>
      </w:r>
      <w:r w:rsidRPr="00A1534F">
        <w:rPr>
          <w:rFonts w:ascii="Arial" w:eastAsia="Arial" w:hAnsi="Arial" w:cs="Arial"/>
          <w:spacing w:val="-9"/>
        </w:rPr>
        <w:t>l</w:t>
      </w:r>
      <w:r w:rsidRPr="00A1534F">
        <w:rPr>
          <w:rFonts w:ascii="Arial" w:eastAsia="Arial" w:hAnsi="Arial" w:cs="Arial"/>
          <w:spacing w:val="-8"/>
        </w:rPr>
        <w:t>i</w:t>
      </w:r>
      <w:r w:rsidRPr="00A1534F">
        <w:rPr>
          <w:rFonts w:ascii="Arial" w:eastAsia="Arial" w:hAnsi="Arial" w:cs="Arial"/>
          <w:spacing w:val="-7"/>
        </w:rPr>
        <w:t>c</w:t>
      </w:r>
      <w:r w:rsidRPr="00A1534F">
        <w:rPr>
          <w:rFonts w:ascii="Arial" w:eastAsia="Arial" w:hAnsi="Arial" w:cs="Arial"/>
          <w:spacing w:val="-6"/>
        </w:rPr>
        <w:t>e</w:t>
      </w:r>
      <w:r w:rsidRPr="00A1534F">
        <w:rPr>
          <w:rFonts w:ascii="Arial" w:eastAsia="Arial" w:hAnsi="Arial" w:cs="Arial"/>
          <w:spacing w:val="-9"/>
        </w:rPr>
        <w:t>n</w:t>
      </w:r>
      <w:r w:rsidRPr="00A1534F">
        <w:rPr>
          <w:rFonts w:ascii="Arial" w:eastAsia="Arial" w:hAnsi="Arial" w:cs="Arial"/>
          <w:spacing w:val="-8"/>
        </w:rPr>
        <w:t>s</w:t>
      </w:r>
      <w:r w:rsidRPr="00A1534F">
        <w:rPr>
          <w:rFonts w:ascii="Arial" w:eastAsia="Arial" w:hAnsi="Arial" w:cs="Arial"/>
          <w:spacing w:val="-7"/>
        </w:rPr>
        <w:t>e</w:t>
      </w:r>
      <w:r w:rsidRPr="00A1534F">
        <w:rPr>
          <w:rFonts w:ascii="Arial" w:eastAsia="Arial" w:hAnsi="Arial" w:cs="Arial"/>
        </w:rPr>
        <w:t>.</w:t>
      </w:r>
      <w:r w:rsidRPr="00A1534F">
        <w:rPr>
          <w:rFonts w:ascii="Arial" w:eastAsia="Arial" w:hAnsi="Arial" w:cs="Arial"/>
          <w:spacing w:val="-14"/>
        </w:rPr>
        <w:t xml:space="preserve"> </w:t>
      </w:r>
      <w:r w:rsidRPr="00A1534F">
        <w:rPr>
          <w:rFonts w:ascii="Arial" w:eastAsia="Arial" w:hAnsi="Arial" w:cs="Arial"/>
          <w:color w:val="47C1BB"/>
          <w:spacing w:val="-6"/>
          <w:u w:val="single" w:color="47C1BB"/>
        </w:rPr>
        <w:t>c</w:t>
      </w:r>
      <w:r w:rsidRPr="00A1534F">
        <w:rPr>
          <w:rFonts w:ascii="Arial" w:eastAsia="Arial" w:hAnsi="Arial" w:cs="Arial"/>
          <w:color w:val="47C1BB"/>
          <w:spacing w:val="-10"/>
          <w:w w:val="105"/>
          <w:u w:val="single" w:color="47C1BB"/>
        </w:rPr>
        <w:t>r</w:t>
      </w:r>
      <w:r w:rsidRPr="00A1534F">
        <w:rPr>
          <w:rFonts w:ascii="Arial" w:eastAsia="Arial" w:hAnsi="Arial" w:cs="Arial"/>
          <w:color w:val="47C1BB"/>
          <w:spacing w:val="-8"/>
          <w:w w:val="94"/>
          <w:u w:val="single" w:color="47C1BB"/>
        </w:rPr>
        <w:t>e</w:t>
      </w:r>
      <w:r w:rsidRPr="00A1534F">
        <w:rPr>
          <w:rFonts w:ascii="Arial" w:eastAsia="Arial" w:hAnsi="Arial" w:cs="Arial"/>
          <w:color w:val="47C1BB"/>
          <w:spacing w:val="-9"/>
          <w:w w:val="98"/>
          <w:u w:val="single" w:color="47C1BB"/>
        </w:rPr>
        <w:t>a</w:t>
      </w:r>
      <w:r w:rsidRPr="00A1534F">
        <w:rPr>
          <w:rFonts w:ascii="Arial" w:eastAsia="Arial" w:hAnsi="Arial" w:cs="Arial"/>
          <w:color w:val="47C1BB"/>
          <w:spacing w:val="-8"/>
          <w:w w:val="121"/>
          <w:u w:val="single" w:color="47C1BB"/>
        </w:rPr>
        <w:t>t</w:t>
      </w:r>
      <w:r w:rsidRPr="00A1534F">
        <w:rPr>
          <w:rFonts w:ascii="Arial" w:eastAsia="Arial" w:hAnsi="Arial" w:cs="Arial"/>
          <w:color w:val="47C1BB"/>
          <w:spacing w:val="-8"/>
          <w:w w:val="113"/>
          <w:u w:val="single" w:color="47C1BB"/>
        </w:rPr>
        <w:t>i</w:t>
      </w:r>
      <w:r w:rsidRPr="00A1534F">
        <w:rPr>
          <w:rFonts w:ascii="Arial" w:eastAsia="Arial" w:hAnsi="Arial" w:cs="Arial"/>
          <w:color w:val="47C1BB"/>
          <w:spacing w:val="-11"/>
          <w:u w:val="single" w:color="47C1BB"/>
        </w:rPr>
        <w:t>v</w:t>
      </w:r>
      <w:r w:rsidRPr="00A1534F">
        <w:rPr>
          <w:rFonts w:ascii="Arial" w:eastAsia="Arial" w:hAnsi="Arial" w:cs="Arial"/>
          <w:color w:val="47C1BB"/>
          <w:spacing w:val="-6"/>
          <w:w w:val="94"/>
          <w:u w:val="single" w:color="47C1BB"/>
        </w:rPr>
        <w:t>e</w:t>
      </w:r>
      <w:r w:rsidRPr="00A1534F">
        <w:rPr>
          <w:rFonts w:ascii="Arial" w:eastAsia="Arial" w:hAnsi="Arial" w:cs="Arial"/>
          <w:color w:val="47C1BB"/>
          <w:spacing w:val="-7"/>
          <w:w w:val="104"/>
          <w:u w:val="single" w:color="47C1BB"/>
        </w:rPr>
        <w:t>c</w:t>
      </w:r>
      <w:r w:rsidRPr="00A1534F">
        <w:rPr>
          <w:rFonts w:ascii="Arial" w:eastAsia="Arial" w:hAnsi="Arial" w:cs="Arial"/>
          <w:color w:val="47C1BB"/>
          <w:spacing w:val="-7"/>
          <w:w w:val="102"/>
          <w:u w:val="single" w:color="47C1BB"/>
        </w:rPr>
        <w:t>o</w:t>
      </w:r>
      <w:r w:rsidRPr="00A1534F">
        <w:rPr>
          <w:rFonts w:ascii="Arial" w:eastAsia="Arial" w:hAnsi="Arial" w:cs="Arial"/>
          <w:color w:val="47C1BB"/>
          <w:spacing w:val="-7"/>
          <w:w w:val="104"/>
          <w:u w:val="single" w:color="47C1BB"/>
        </w:rPr>
        <w:t>m</w:t>
      </w:r>
      <w:r w:rsidRPr="00A1534F">
        <w:rPr>
          <w:rFonts w:ascii="Arial" w:eastAsia="Arial" w:hAnsi="Arial" w:cs="Arial"/>
          <w:color w:val="47C1BB"/>
          <w:spacing w:val="-7"/>
          <w:w w:val="103"/>
          <w:u w:val="single" w:color="47C1BB"/>
        </w:rPr>
        <w:t>mo</w:t>
      </w:r>
      <w:r w:rsidRPr="00A1534F">
        <w:rPr>
          <w:rFonts w:ascii="Arial" w:eastAsia="Arial" w:hAnsi="Arial" w:cs="Arial"/>
          <w:color w:val="47C1BB"/>
          <w:spacing w:val="-9"/>
          <w:w w:val="102"/>
          <w:u w:val="single" w:color="47C1BB"/>
        </w:rPr>
        <w:t>n</w:t>
      </w:r>
      <w:r w:rsidRPr="00A1534F">
        <w:rPr>
          <w:rFonts w:ascii="Arial" w:eastAsia="Arial" w:hAnsi="Arial" w:cs="Arial"/>
          <w:color w:val="47C1BB"/>
          <w:spacing w:val="-7"/>
          <w:w w:val="104"/>
          <w:u w:val="single" w:color="47C1BB"/>
        </w:rPr>
        <w:t>s</w:t>
      </w:r>
      <w:r w:rsidRPr="00A1534F">
        <w:rPr>
          <w:rFonts w:ascii="Arial" w:eastAsia="Arial" w:hAnsi="Arial" w:cs="Arial"/>
          <w:color w:val="47C1BB"/>
          <w:spacing w:val="-12"/>
          <w:w w:val="96"/>
          <w:u w:val="single" w:color="47C1BB"/>
        </w:rPr>
        <w:t>.</w:t>
      </w:r>
      <w:r w:rsidRPr="00A1534F">
        <w:rPr>
          <w:rFonts w:ascii="Arial" w:eastAsia="Arial" w:hAnsi="Arial" w:cs="Arial"/>
          <w:color w:val="47C1BB"/>
          <w:spacing w:val="-7"/>
          <w:w w:val="102"/>
          <w:u w:val="single" w:color="47C1BB"/>
        </w:rPr>
        <w:t>o</w:t>
      </w:r>
      <w:r w:rsidRPr="00A1534F">
        <w:rPr>
          <w:rFonts w:ascii="Arial" w:eastAsia="Arial" w:hAnsi="Arial" w:cs="Arial"/>
          <w:color w:val="47C1BB"/>
          <w:spacing w:val="-10"/>
          <w:w w:val="105"/>
          <w:u w:val="single" w:color="47C1BB"/>
        </w:rPr>
        <w:t>r</w:t>
      </w:r>
      <w:r w:rsidRPr="00A1534F">
        <w:rPr>
          <w:rFonts w:ascii="Arial" w:eastAsia="Arial" w:hAnsi="Arial" w:cs="Arial"/>
          <w:color w:val="47C1BB"/>
          <w:spacing w:val="-4"/>
          <w:w w:val="102"/>
          <w:u w:val="single" w:color="47C1BB"/>
        </w:rPr>
        <w:t>g</w:t>
      </w:r>
      <w:r w:rsidRPr="00A1534F">
        <w:rPr>
          <w:rFonts w:ascii="Arial" w:eastAsia="Arial" w:hAnsi="Arial" w:cs="Arial"/>
          <w:color w:val="47C1BB"/>
          <w:spacing w:val="-7"/>
          <w:w w:val="133"/>
          <w:u w:val="single" w:color="47C1BB"/>
        </w:rPr>
        <w:t>/</w:t>
      </w:r>
      <w:r w:rsidRPr="00A1534F">
        <w:rPr>
          <w:rFonts w:ascii="Arial" w:eastAsia="Arial" w:hAnsi="Arial" w:cs="Arial"/>
          <w:color w:val="47C1BB"/>
          <w:spacing w:val="-9"/>
          <w:w w:val="133"/>
          <w:u w:val="single" w:color="47C1BB"/>
        </w:rPr>
        <w:t>l</w:t>
      </w:r>
      <w:r w:rsidRPr="00A1534F">
        <w:rPr>
          <w:rFonts w:ascii="Arial" w:eastAsia="Arial" w:hAnsi="Arial" w:cs="Arial"/>
          <w:color w:val="47C1BB"/>
          <w:spacing w:val="-7"/>
          <w:w w:val="107"/>
          <w:u w:val="single" w:color="47C1BB"/>
        </w:rPr>
        <w:t>ic</w:t>
      </w:r>
      <w:r w:rsidRPr="00A1534F">
        <w:rPr>
          <w:rFonts w:ascii="Arial" w:eastAsia="Arial" w:hAnsi="Arial" w:cs="Arial"/>
          <w:color w:val="47C1BB"/>
          <w:spacing w:val="-5"/>
          <w:w w:val="94"/>
          <w:u w:val="single" w:color="47C1BB"/>
        </w:rPr>
        <w:t>e</w:t>
      </w:r>
      <w:r w:rsidRPr="00A1534F">
        <w:rPr>
          <w:rFonts w:ascii="Arial" w:eastAsia="Arial" w:hAnsi="Arial" w:cs="Arial"/>
          <w:color w:val="47C1BB"/>
          <w:spacing w:val="-9"/>
          <w:w w:val="102"/>
          <w:u w:val="single" w:color="47C1BB"/>
        </w:rPr>
        <w:t>n</w:t>
      </w:r>
      <w:r w:rsidRPr="00A1534F">
        <w:rPr>
          <w:rFonts w:ascii="Arial" w:eastAsia="Arial" w:hAnsi="Arial" w:cs="Arial"/>
          <w:color w:val="47C1BB"/>
          <w:spacing w:val="-8"/>
          <w:w w:val="104"/>
          <w:u w:val="single" w:color="47C1BB"/>
        </w:rPr>
        <w:t>s</w:t>
      </w:r>
      <w:r w:rsidRPr="00A1534F">
        <w:rPr>
          <w:rFonts w:ascii="Arial" w:eastAsia="Arial" w:hAnsi="Arial" w:cs="Arial"/>
          <w:color w:val="47C1BB"/>
          <w:spacing w:val="-8"/>
          <w:w w:val="94"/>
          <w:u w:val="single" w:color="47C1BB"/>
        </w:rPr>
        <w:t>e</w:t>
      </w:r>
      <w:r w:rsidRPr="00A1534F">
        <w:rPr>
          <w:rFonts w:ascii="Arial" w:eastAsia="Arial" w:hAnsi="Arial" w:cs="Arial"/>
          <w:color w:val="47C1BB"/>
          <w:spacing w:val="-9"/>
          <w:w w:val="104"/>
          <w:u w:val="single" w:color="47C1BB"/>
        </w:rPr>
        <w:t>s</w:t>
      </w:r>
      <w:r w:rsidRPr="00A1534F">
        <w:rPr>
          <w:rFonts w:ascii="Arial" w:eastAsia="Arial" w:hAnsi="Arial" w:cs="Arial"/>
          <w:color w:val="47C1BB"/>
          <w:spacing w:val="-7"/>
          <w:w w:val="149"/>
          <w:u w:val="single" w:color="47C1BB"/>
        </w:rPr>
        <w:t>/</w:t>
      </w:r>
      <w:r w:rsidRPr="00A1534F">
        <w:rPr>
          <w:rFonts w:ascii="Arial" w:eastAsia="Arial" w:hAnsi="Arial" w:cs="Arial"/>
          <w:color w:val="47C1BB"/>
          <w:spacing w:val="-11"/>
          <w:w w:val="102"/>
          <w:u w:val="single" w:color="47C1BB"/>
        </w:rPr>
        <w:t>b</w:t>
      </w:r>
      <w:r w:rsidRPr="00A1534F">
        <w:rPr>
          <w:rFonts w:ascii="Arial" w:eastAsia="Arial" w:hAnsi="Arial" w:cs="Arial"/>
          <w:color w:val="47C1BB"/>
          <w:spacing w:val="-17"/>
          <w:u w:val="single" w:color="47C1BB"/>
        </w:rPr>
        <w:t>y</w:t>
      </w:r>
      <w:r w:rsidRPr="00A1534F">
        <w:rPr>
          <w:rFonts w:ascii="Arial" w:eastAsia="Arial" w:hAnsi="Arial" w:cs="Arial"/>
          <w:color w:val="47C1BB"/>
          <w:spacing w:val="-11"/>
          <w:w w:val="149"/>
          <w:u w:val="single" w:color="47C1BB"/>
        </w:rPr>
        <w:t>/</w:t>
      </w:r>
      <w:r w:rsidRPr="00A1534F">
        <w:rPr>
          <w:rFonts w:ascii="Arial" w:eastAsia="Arial" w:hAnsi="Arial" w:cs="Arial"/>
          <w:color w:val="47C1BB"/>
          <w:spacing w:val="-9"/>
          <w:w w:val="101"/>
          <w:u w:val="single" w:color="47C1BB"/>
        </w:rPr>
        <w:t>3</w:t>
      </w:r>
      <w:r w:rsidRPr="00A1534F">
        <w:rPr>
          <w:rFonts w:ascii="Arial" w:eastAsia="Arial" w:hAnsi="Arial" w:cs="Arial"/>
          <w:color w:val="47C1BB"/>
          <w:spacing w:val="-12"/>
          <w:w w:val="96"/>
          <w:u w:val="single" w:color="47C1BB"/>
        </w:rPr>
        <w:t>.</w:t>
      </w:r>
      <w:r w:rsidRPr="00A1534F">
        <w:rPr>
          <w:rFonts w:ascii="Arial" w:eastAsia="Arial" w:hAnsi="Arial" w:cs="Arial"/>
          <w:color w:val="47C1BB"/>
          <w:spacing w:val="-12"/>
          <w:w w:val="101"/>
          <w:u w:val="single" w:color="47C1BB"/>
        </w:rPr>
        <w:t>0</w:t>
      </w:r>
      <w:r w:rsidRPr="00A1534F">
        <w:rPr>
          <w:rFonts w:ascii="Arial" w:eastAsia="Arial" w:hAnsi="Arial" w:cs="Arial"/>
          <w:color w:val="47C1BB"/>
          <w:spacing w:val="-14"/>
          <w:w w:val="149"/>
          <w:u w:val="single" w:color="47C1BB"/>
        </w:rPr>
        <w:t>/</w:t>
      </w:r>
      <w:proofErr w:type="spellStart"/>
      <w:r w:rsidRPr="00A1534F">
        <w:rPr>
          <w:rFonts w:ascii="Arial" w:eastAsia="Arial" w:hAnsi="Arial" w:cs="Arial"/>
          <w:color w:val="47C1BB"/>
          <w:spacing w:val="-7"/>
          <w:w w:val="105"/>
          <w:u w:val="single" w:color="47C1BB"/>
        </w:rPr>
        <w:t>p</w:t>
      </w:r>
      <w:r w:rsidRPr="00A1534F">
        <w:rPr>
          <w:rFonts w:ascii="Arial" w:eastAsia="Arial" w:hAnsi="Arial" w:cs="Arial"/>
          <w:color w:val="47C1BB"/>
          <w:spacing w:val="-8"/>
          <w:w w:val="105"/>
          <w:u w:val="single" w:color="47C1BB"/>
        </w:rPr>
        <w:t>l</w:t>
      </w:r>
      <w:proofErr w:type="spellEnd"/>
    </w:p>
    <w:sectPr w:rsidR="00957F8D" w:rsidRPr="00A1534F">
      <w:footerReference w:type="default" r:id="rId11"/>
      <w:pgSz w:w="11920" w:h="16840"/>
      <w:pgMar w:top="520" w:right="360" w:bottom="660" w:left="460" w:header="0" w:footer="4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57522">
      <w:pPr>
        <w:spacing w:after="0" w:line="240" w:lineRule="auto"/>
      </w:pPr>
      <w:r>
        <w:separator/>
      </w:r>
    </w:p>
  </w:endnote>
  <w:endnote w:type="continuationSeparator" w:id="0">
    <w:p w:rsidR="00000000" w:rsidRDefault="0055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F8D" w:rsidRDefault="00317A43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14565" behindDoc="1" locked="0" layoutInCell="1" allowOverlap="1" wp14:anchorId="1B138B53" wp14:editId="57D4A40D">
              <wp:simplePos x="0" y="0"/>
              <wp:positionH relativeFrom="page">
                <wp:posOffset>334645</wp:posOffset>
              </wp:positionH>
              <wp:positionV relativeFrom="page">
                <wp:posOffset>10250805</wp:posOffset>
              </wp:positionV>
              <wp:extent cx="223520" cy="180975"/>
              <wp:effectExtent l="1270" t="1905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8D" w:rsidRDefault="00557522">
                          <w:pPr>
                            <w:spacing w:after="0" w:line="266" w:lineRule="exact"/>
                            <w:ind w:left="40" w:right="-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454545"/>
                              <w:w w:val="103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34F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454545"/>
                              <w:w w:val="103"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.35pt;margin-top:807.15pt;width:17.6pt;height:14.25pt;z-index:-19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K/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" filled="f" stroked="f">
              <v:textbox inset="0,0,0,0">
                <w:txbxContent>
                  <w:p w:rsidR="00957F8D" w:rsidRDefault="00557522">
                    <w:pPr>
                      <w:spacing w:after="0" w:line="266" w:lineRule="exact"/>
                      <w:ind w:left="40" w:right="-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454545"/>
                        <w:w w:val="103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34F">
                      <w:rPr>
                        <w:rFonts w:ascii="Arial" w:eastAsia="Arial" w:hAnsi="Arial" w:cs="Arial"/>
                        <w:b/>
                        <w:bCs/>
                        <w:noProof/>
                        <w:color w:val="454545"/>
                        <w:w w:val="103"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57522">
      <w:pPr>
        <w:spacing w:after="0" w:line="240" w:lineRule="auto"/>
      </w:pPr>
      <w:r>
        <w:separator/>
      </w:r>
    </w:p>
  </w:footnote>
  <w:footnote w:type="continuationSeparator" w:id="0">
    <w:p w:rsidR="00000000" w:rsidRDefault="00557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0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8D"/>
    <w:rsid w:val="00317A43"/>
    <w:rsid w:val="00557522"/>
    <w:rsid w:val="00954F43"/>
    <w:rsid w:val="00957F8D"/>
    <w:rsid w:val="00A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03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EFF49E21.dotm</Template>
  <TotalTime>6</TotalTime>
  <Pages>2</Pages>
  <Words>50</Words>
  <Characters>263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Nerida Quatermass</dc:creator>
  <cp:lastModifiedBy>Nerida Quatermass</cp:lastModifiedBy>
  <cp:revision>4</cp:revision>
  <dcterms:created xsi:type="dcterms:W3CDTF">2015-06-29T05:53:00Z</dcterms:created>
  <dcterms:modified xsi:type="dcterms:W3CDTF">2015-06-29T05:59:00Z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2015-03-30T00:00:00Z</vt:filetime>
  </property>
  <property fmtid="{D5CDD505-2E9C-101B-9397-08002B2CF9AE}" pid="3" name="LastSaved">
    <vt:filetime>2015-06-02T00:00:00Z</vt:filetime>
  </property>
</Properties>
</file>